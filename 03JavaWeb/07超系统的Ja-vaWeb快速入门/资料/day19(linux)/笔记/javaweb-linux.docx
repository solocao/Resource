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817FC" w:rsidRDefault="00F817FC" w:rsidP="005643AC">
      <w:pPr>
        <w:pStyle w:val="Title"/>
      </w:pPr>
      <w:r>
        <w:t>Linux</w:t>
      </w:r>
    </w:p>
    <w:p w:rsidR="00F817FC" w:rsidRDefault="00F817FC" w:rsidP="00DE2A71">
      <w:pPr>
        <w:pStyle w:val="Heading1"/>
      </w:pPr>
      <w:r>
        <w:t>Linux</w:t>
      </w:r>
      <w:r>
        <w:rPr>
          <w:rFonts w:hint="eastAsia"/>
        </w:rPr>
        <w:t>的概述：</w:t>
      </w:r>
    </w:p>
    <w:p w:rsidR="00F817FC" w:rsidRDefault="00F817FC" w:rsidP="00DE2A71">
      <w:pPr>
        <w:pStyle w:val="Heading2"/>
      </w:pPr>
      <w:r>
        <w:rPr>
          <w:rFonts w:hint="eastAsia"/>
        </w:rPr>
        <w:t>学习</w:t>
      </w:r>
      <w:r>
        <w:t>Linux</w:t>
      </w:r>
      <w:r>
        <w:rPr>
          <w:rFonts w:hint="eastAsia"/>
        </w:rPr>
        <w:t>之前先了解</w:t>
      </w:r>
      <w:r>
        <w:t>Unix</w:t>
      </w:r>
    </w:p>
    <w:p w:rsidR="00F817FC" w:rsidRDefault="00F817FC" w:rsidP="00E46299">
      <w:pPr>
        <w:pStyle w:val="a"/>
        <w:ind w:firstLine="0"/>
      </w:pPr>
      <w:r>
        <w:t>Unix</w:t>
      </w:r>
      <w:r>
        <w:rPr>
          <w:rFonts w:hint="eastAsia"/>
        </w:rPr>
        <w:t>是一个强大的多用户、多任务</w:t>
      </w:r>
      <w:r>
        <w:rPr>
          <w:rFonts w:hint="eastAsia"/>
          <w:color w:val="0000FF"/>
        </w:rPr>
        <w:t>操作系统</w:t>
      </w:r>
      <w:r>
        <w:rPr>
          <w:rFonts w:hint="eastAsia"/>
        </w:rPr>
        <w:t>。于</w:t>
      </w:r>
      <w:r>
        <w:t>1969</w:t>
      </w:r>
      <w:r>
        <w:rPr>
          <w:rFonts w:hint="eastAsia"/>
        </w:rPr>
        <w:t>年在</w:t>
      </w:r>
      <w:r>
        <w:t>AT&amp;T</w:t>
      </w:r>
      <w:r>
        <w:rPr>
          <w:rFonts w:hint="eastAsia"/>
        </w:rPr>
        <w:t>的贝尔实验室开发。</w:t>
      </w:r>
      <w:r>
        <w:t>UNIX</w:t>
      </w:r>
      <w:r>
        <w:rPr>
          <w:rFonts w:hint="eastAsia"/>
        </w:rPr>
        <w:t>的商标权由国际开放标准组织（</w:t>
      </w:r>
      <w:r>
        <w:t>The Open Group</w:t>
      </w:r>
      <w:r>
        <w:rPr>
          <w:rFonts w:hint="eastAsia"/>
        </w:rPr>
        <w:t>）所拥有。</w:t>
      </w:r>
      <w:r>
        <w:t>UNIX</w:t>
      </w:r>
      <w:r>
        <w:rPr>
          <w:rFonts w:hint="eastAsia"/>
        </w:rPr>
        <w:t>操作系统是商业版，需要收费，价格比</w:t>
      </w:r>
      <w:r>
        <w:t>Microsoft Windows</w:t>
      </w:r>
      <w:r>
        <w:rPr>
          <w:rFonts w:hint="eastAsia"/>
        </w:rPr>
        <w:t>正版要贵一些。</w:t>
      </w:r>
    </w:p>
    <w:p w:rsidR="00F817FC" w:rsidRDefault="00F817FC" w:rsidP="00DE2A71">
      <w:pPr>
        <w:pStyle w:val="Heading2"/>
      </w:pPr>
      <w:r>
        <w:t>Linux</w:t>
      </w:r>
      <w:r>
        <w:rPr>
          <w:rFonts w:hint="eastAsia"/>
        </w:rPr>
        <w:t>的概述：</w:t>
      </w:r>
    </w:p>
    <w:p w:rsidR="00F817FC" w:rsidRDefault="00F817FC" w:rsidP="00DE2A71">
      <w:pPr>
        <w:pStyle w:val="a"/>
        <w:ind w:firstLine="0"/>
      </w:pPr>
      <w:r>
        <w:t>Linux</w:t>
      </w:r>
      <w:r>
        <w:rPr>
          <w:rFonts w:hint="eastAsia"/>
        </w:rPr>
        <w:t>是基于</w:t>
      </w:r>
      <w:r>
        <w:t>Unix</w:t>
      </w:r>
      <w:r>
        <w:rPr>
          <w:rFonts w:hint="eastAsia"/>
        </w:rPr>
        <w:t>的</w:t>
      </w:r>
    </w:p>
    <w:p w:rsidR="00F817FC" w:rsidRDefault="00F817FC" w:rsidP="00DE2A71">
      <w:pPr>
        <w:pStyle w:val="a"/>
        <w:ind w:firstLine="0"/>
      </w:pPr>
      <w:r>
        <w:t>Linux</w:t>
      </w:r>
      <w:r>
        <w:rPr>
          <w:rFonts w:hint="eastAsia"/>
        </w:rPr>
        <w:t>是一种自由和开放源码的操作系统，存在着许多不同的</w:t>
      </w:r>
      <w:r>
        <w:t>Linux</w:t>
      </w:r>
      <w:r>
        <w:rPr>
          <w:rFonts w:hint="eastAsia"/>
        </w:rPr>
        <w:t>版本，但它们都使用了</w:t>
      </w:r>
      <w:r>
        <w:t>Linux</w:t>
      </w:r>
      <w:r>
        <w:rPr>
          <w:rFonts w:hint="eastAsia"/>
        </w:rPr>
        <w:t>内核。</w:t>
      </w:r>
      <w:r>
        <w:t>Linux</w:t>
      </w:r>
      <w:r>
        <w:rPr>
          <w:rFonts w:hint="eastAsia"/>
        </w:rPr>
        <w:t>可安装在各种计算机硬件设备中，比如手机、平板电脑、路由器、台式计算机</w:t>
      </w:r>
    </w:p>
    <w:p w:rsidR="00F817FC" w:rsidRDefault="00F817FC" w:rsidP="00DE2A71">
      <w:pPr>
        <w:pStyle w:val="a"/>
      </w:pPr>
      <w:r w:rsidRPr="001D393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3" o:spid="_x0000_i1025" type="#_x0000_t75" style="width:393pt;height:124.5pt;visibility:visible">
            <v:imagedata r:id="rId7" o:title=""/>
          </v:shape>
        </w:pict>
      </w:r>
    </w:p>
    <w:p w:rsidR="00F817FC" w:rsidRDefault="00F817FC" w:rsidP="00DE2A71">
      <w:pPr>
        <w:pStyle w:val="a"/>
        <w:ind w:firstLine="0"/>
      </w:pPr>
      <w:r>
        <w:rPr>
          <w:rFonts w:hint="eastAsia"/>
        </w:rPr>
        <w:t>诞生于</w:t>
      </w:r>
      <w:r>
        <w:t xml:space="preserve">1991 </w:t>
      </w:r>
      <w:r>
        <w:rPr>
          <w:rFonts w:hint="eastAsia"/>
        </w:rPr>
        <w:t>年</w:t>
      </w:r>
      <w:r>
        <w:t xml:space="preserve">10 </w:t>
      </w:r>
      <w:r>
        <w:rPr>
          <w:rFonts w:hint="eastAsia"/>
        </w:rPr>
        <w:t>月</w:t>
      </w:r>
      <w:r>
        <w:t xml:space="preserve">5 </w:t>
      </w:r>
      <w:r>
        <w:rPr>
          <w:rFonts w:hint="eastAsia"/>
        </w:rPr>
        <w:t>日。是由芬兰赫尔辛基大学学生</w:t>
      </w:r>
      <w:r>
        <w:t>Linus Torvalds</w:t>
      </w:r>
      <w:r>
        <w:rPr>
          <w:rFonts w:hint="eastAsia"/>
        </w:rPr>
        <w:t>和后来加入的众多爱好者共同开发完成</w:t>
      </w:r>
    </w:p>
    <w:p w:rsidR="00F817FC" w:rsidRDefault="00F817FC" w:rsidP="00DE2A71">
      <w:pPr>
        <w:pStyle w:val="a"/>
        <w:ind w:firstLine="0"/>
      </w:pPr>
    </w:p>
    <w:p w:rsidR="00F817FC" w:rsidRDefault="00F817FC" w:rsidP="00DE2A71">
      <w:pPr>
        <w:pStyle w:val="a"/>
      </w:pPr>
      <w:r w:rsidRPr="001D393B">
        <w:rPr>
          <w:noProof/>
        </w:rPr>
        <w:pict>
          <v:shape id="图片 12" o:spid="_x0000_i1026" type="#_x0000_t75" style="width:3in;height:162.75pt;visibility:visible">
            <v:imagedata r:id="rId8" o:title=""/>
          </v:shape>
        </w:pict>
      </w:r>
      <w:r>
        <w:t xml:space="preserve">             </w:t>
      </w:r>
      <w:r w:rsidRPr="001D393B">
        <w:rPr>
          <w:noProof/>
        </w:rPr>
        <w:pict>
          <v:shape id="图片 11" o:spid="_x0000_i1027" type="#_x0000_t75" style="width:166.5pt;height:159.75pt;visibility:visible">
            <v:imagedata r:id="rId9" o:title=""/>
          </v:shape>
        </w:pict>
      </w:r>
    </w:p>
    <w:p w:rsidR="00F817FC" w:rsidRDefault="00F817FC" w:rsidP="00DE2A71">
      <w:pPr>
        <w:pStyle w:val="Heading2"/>
      </w:pPr>
      <w:r>
        <w:t>Linux</w:t>
      </w:r>
      <w:r>
        <w:rPr>
          <w:rFonts w:hint="eastAsia"/>
        </w:rPr>
        <w:t>的历史：</w:t>
      </w:r>
    </w:p>
    <w:p w:rsidR="00F817FC" w:rsidRDefault="00F817FC" w:rsidP="00DE2A71">
      <w:pPr>
        <w:pStyle w:val="a"/>
      </w:pPr>
      <w:r>
        <w:t>Linux</w:t>
      </w:r>
      <w:r>
        <w:rPr>
          <w:rFonts w:hint="eastAsia"/>
        </w:rPr>
        <w:t>最初是由芬兰赫尔辛基大学学生</w:t>
      </w:r>
      <w:r>
        <w:t>Linus Torvalds</w:t>
      </w:r>
      <w:r>
        <w:rPr>
          <w:rFonts w:hint="eastAsia"/>
        </w:rPr>
        <w:t>由于自己不满意教学中使用的</w:t>
      </w:r>
      <w:r>
        <w:t>MINIX</w:t>
      </w:r>
      <w:r>
        <w:rPr>
          <w:rFonts w:hint="eastAsia"/>
        </w:rPr>
        <w:t>操作系统，</w:t>
      </w:r>
      <w:r>
        <w:t xml:space="preserve"> </w:t>
      </w:r>
      <w:r>
        <w:rPr>
          <w:rFonts w:hint="eastAsia"/>
        </w:rPr>
        <w:t>所以在</w:t>
      </w:r>
      <w:r>
        <w:t>1990</w:t>
      </w:r>
      <w:r>
        <w:rPr>
          <w:rFonts w:hint="eastAsia"/>
        </w:rPr>
        <w:t>年底由于个人爱好设计出了</w:t>
      </w:r>
      <w:r>
        <w:t>LINUX</w:t>
      </w:r>
      <w:r>
        <w:rPr>
          <w:rFonts w:hint="eastAsia"/>
        </w:rPr>
        <w:t>系统核心。后来发布于芬兰最大的</w:t>
      </w:r>
      <w:r>
        <w:t>ftp</w:t>
      </w:r>
      <w:r>
        <w:rPr>
          <w:rFonts w:hint="eastAsia"/>
        </w:rPr>
        <w:t>服务器上，用户可以免费下载，所以它的周边的程序越来越多，</w:t>
      </w:r>
      <w:r>
        <w:t>Linux</w:t>
      </w:r>
      <w:r>
        <w:rPr>
          <w:rFonts w:hint="eastAsia"/>
        </w:rPr>
        <w:t>本身也逐渐发展壮大起来，之后</w:t>
      </w:r>
      <w:r>
        <w:t>Linux</w:t>
      </w:r>
      <w:r>
        <w:rPr>
          <w:rFonts w:hint="eastAsia"/>
        </w:rPr>
        <w:t>在不到三年的时间里成为了一个功能完善，稳定可靠的操作系统</w:t>
      </w:r>
      <w:r>
        <w:t>.</w:t>
      </w:r>
    </w:p>
    <w:p w:rsidR="00F817FC" w:rsidRDefault="00F817FC" w:rsidP="00DE2A71">
      <w:pPr>
        <w:pStyle w:val="Heading2"/>
      </w:pPr>
      <w:r>
        <w:t>Linux</w:t>
      </w:r>
      <w:r>
        <w:rPr>
          <w:rFonts w:hint="eastAsia"/>
        </w:rPr>
        <w:t>系统的应用：</w:t>
      </w:r>
    </w:p>
    <w:p w:rsidR="00F817FC" w:rsidRDefault="00F817FC" w:rsidP="007A091F">
      <w:pPr>
        <w:pStyle w:val="a"/>
        <w:ind w:left="31680" w:hangingChars="200" w:firstLine="31680"/>
      </w:pPr>
      <w:r>
        <w:rPr>
          <w:rFonts w:hint="eastAsia"/>
          <w:color w:val="0000FF"/>
        </w:rPr>
        <w:t>服务器系统</w:t>
      </w:r>
      <w:r>
        <w:t>Web</w:t>
      </w:r>
      <w:r>
        <w:rPr>
          <w:rFonts w:hint="eastAsia"/>
        </w:rPr>
        <w:t>应用服务器、数据库服务器、接口服务器、</w:t>
      </w:r>
      <w:r>
        <w:t>DNS</w:t>
      </w:r>
      <w:r>
        <w:rPr>
          <w:rFonts w:hint="eastAsia"/>
        </w:rPr>
        <w:t>、</w:t>
      </w:r>
      <w:r>
        <w:t>FTP</w:t>
      </w:r>
      <w:r>
        <w:rPr>
          <w:rFonts w:hint="eastAsia"/>
        </w:rPr>
        <w:t>等等；</w:t>
      </w:r>
      <w:r>
        <w:t xml:space="preserve"> </w:t>
      </w:r>
    </w:p>
    <w:p w:rsidR="00F817FC" w:rsidRDefault="00F817FC" w:rsidP="007A091F">
      <w:pPr>
        <w:pStyle w:val="a"/>
        <w:ind w:left="31680" w:hangingChars="200" w:firstLine="31680"/>
      </w:pPr>
      <w:r>
        <w:rPr>
          <w:rFonts w:hint="eastAsia"/>
        </w:rPr>
        <w:t>嵌入式系统路由器、防火墙、手机、</w:t>
      </w:r>
      <w:r>
        <w:t>PDA</w:t>
      </w:r>
      <w:r>
        <w:rPr>
          <w:rFonts w:hint="eastAsia"/>
        </w:rPr>
        <w:t>、</w:t>
      </w:r>
      <w:r>
        <w:t xml:space="preserve">IP </w:t>
      </w:r>
      <w:r>
        <w:rPr>
          <w:rFonts w:hint="eastAsia"/>
        </w:rPr>
        <w:t>分享器、交换器、家电用品的微电脑控制器等等，</w:t>
      </w:r>
    </w:p>
    <w:p w:rsidR="00F817FC" w:rsidRDefault="00F817FC" w:rsidP="007A091F">
      <w:pPr>
        <w:pStyle w:val="a"/>
        <w:ind w:left="31680" w:hangingChars="200" w:firstLine="31680"/>
      </w:pPr>
      <w:r>
        <w:rPr>
          <w:rFonts w:hint="eastAsia"/>
        </w:rPr>
        <w:t>高性能运算、计算密集型应用</w:t>
      </w:r>
      <w:r>
        <w:t>Linux</w:t>
      </w:r>
      <w:r>
        <w:rPr>
          <w:rFonts w:hint="eastAsia"/>
        </w:rPr>
        <w:t>有强大的运算能力。</w:t>
      </w:r>
    </w:p>
    <w:p w:rsidR="00F817FC" w:rsidRDefault="00F817FC" w:rsidP="007A091F">
      <w:pPr>
        <w:pStyle w:val="a"/>
        <w:ind w:left="31680" w:hangingChars="200" w:firstLine="31680"/>
      </w:pPr>
      <w:r>
        <w:rPr>
          <w:rFonts w:hint="eastAsia"/>
        </w:rPr>
        <w:t>桌面应用系统</w:t>
      </w:r>
    </w:p>
    <w:p w:rsidR="00F817FC" w:rsidRDefault="00F817FC" w:rsidP="007A091F">
      <w:pPr>
        <w:pStyle w:val="a"/>
        <w:ind w:left="31680" w:hangingChars="200" w:firstLine="31680"/>
      </w:pPr>
      <w:r>
        <w:rPr>
          <w:rFonts w:hint="eastAsia"/>
        </w:rPr>
        <w:t>移动手持系统</w:t>
      </w:r>
    </w:p>
    <w:p w:rsidR="00F817FC" w:rsidRDefault="00F817FC" w:rsidP="00DE2A71">
      <w:pPr>
        <w:pStyle w:val="Heading2"/>
      </w:pPr>
      <w:r>
        <w:t>Linux</w:t>
      </w:r>
      <w:r>
        <w:rPr>
          <w:rFonts w:hint="eastAsia"/>
        </w:rPr>
        <w:t>的版本</w:t>
      </w:r>
    </w:p>
    <w:p w:rsidR="00F817FC" w:rsidRDefault="00F817FC" w:rsidP="00DE2A71">
      <w:pPr>
        <w:pStyle w:val="a"/>
        <w:ind w:firstLine="0"/>
      </w:pPr>
      <w:r>
        <w:rPr>
          <w:b/>
        </w:rPr>
        <w:t>Linux</w:t>
      </w:r>
      <w:r>
        <w:rPr>
          <w:rFonts w:hint="eastAsia"/>
          <w:b/>
        </w:rPr>
        <w:t>的版本分为两种：内核版本和发行版本；</w:t>
      </w:r>
      <w:r>
        <w:rPr>
          <w:rFonts w:hint="eastAsia"/>
        </w:rPr>
        <w:t>内核版本是指在</w:t>
      </w:r>
      <w:r>
        <w:t>Linus</w:t>
      </w:r>
      <w:r>
        <w:rPr>
          <w:rFonts w:hint="eastAsia"/>
        </w:rPr>
        <w:t>领导下的内核小组开发维护的系统内核的版本号</w:t>
      </w:r>
      <w:r>
        <w:t xml:space="preserve"> </w:t>
      </w:r>
      <w:r>
        <w:rPr>
          <w:rFonts w:hint="eastAsia"/>
        </w:rPr>
        <w:t>；</w:t>
      </w:r>
    </w:p>
    <w:p w:rsidR="00F817FC" w:rsidRDefault="00F817FC" w:rsidP="00DE2A71">
      <w:pPr>
        <w:pStyle w:val="Heading2"/>
      </w:pPr>
      <w:r>
        <w:t>Linux</w:t>
      </w:r>
      <w:r>
        <w:rPr>
          <w:rFonts w:hint="eastAsia"/>
        </w:rPr>
        <w:t>的主流版本</w:t>
      </w:r>
    </w:p>
    <w:p w:rsidR="00F817FC" w:rsidRDefault="00F817FC" w:rsidP="00DE2A71">
      <w:pPr>
        <w:pStyle w:val="a"/>
      </w:pPr>
      <w:r w:rsidRPr="001D393B">
        <w:rPr>
          <w:noProof/>
        </w:rPr>
        <w:pict>
          <v:shape id="图片 10" o:spid="_x0000_i1028" type="#_x0000_t75" style="width:406.5pt;height:205.5pt;visibility:visible">
            <v:imagedata r:id="rId10" o:title=""/>
          </v:shape>
        </w:pict>
      </w:r>
    </w:p>
    <w:p w:rsidR="00F817FC" w:rsidRDefault="00F817FC" w:rsidP="00DE2A71">
      <w:pPr>
        <w:pStyle w:val="Heading1"/>
      </w:pPr>
      <w:r>
        <w:t>Linux</w:t>
      </w:r>
      <w:r>
        <w:rPr>
          <w:rFonts w:hint="eastAsia"/>
        </w:rPr>
        <w:t>的安装：</w:t>
      </w:r>
    </w:p>
    <w:p w:rsidR="00F817FC" w:rsidRDefault="00F817FC" w:rsidP="00DE2A71">
      <w:pPr>
        <w:pStyle w:val="Heading2"/>
      </w:pPr>
      <w:r>
        <w:rPr>
          <w:rFonts w:hint="eastAsia"/>
        </w:rPr>
        <w:t>虚拟机安装：</w:t>
      </w:r>
    </w:p>
    <w:p w:rsidR="00F817FC" w:rsidRDefault="00F817FC" w:rsidP="00DE2A71">
      <w:pPr>
        <w:pStyle w:val="Heading3"/>
      </w:pPr>
      <w:r>
        <w:rPr>
          <w:rFonts w:hint="eastAsia"/>
        </w:rPr>
        <w:t>什么是虚拟机</w:t>
      </w:r>
    </w:p>
    <w:p w:rsidR="00F817FC" w:rsidRDefault="00F817FC" w:rsidP="00DE2A71">
      <w:pPr>
        <w:pStyle w:val="a"/>
      </w:pPr>
      <w:r>
        <w:rPr>
          <w:rFonts w:hint="eastAsia"/>
        </w:rPr>
        <w:t>虚拟机：一台虚拟的电脑</w:t>
      </w:r>
      <w:r>
        <w:t>.</w:t>
      </w:r>
    </w:p>
    <w:p w:rsidR="00F817FC" w:rsidRDefault="00F817FC" w:rsidP="00DE2A71">
      <w:pPr>
        <w:pStyle w:val="a"/>
        <w:rPr>
          <w:color w:val="0000FF"/>
        </w:rPr>
      </w:pPr>
      <w:r>
        <w:rPr>
          <w:rFonts w:hint="eastAsia"/>
          <w:color w:val="0000FF"/>
        </w:rPr>
        <w:t>虚拟机软件</w:t>
      </w:r>
      <w:r>
        <w:rPr>
          <w:color w:val="0000FF"/>
        </w:rPr>
        <w:t>:</w:t>
      </w:r>
    </w:p>
    <w:p w:rsidR="00F817FC" w:rsidRDefault="00F817FC" w:rsidP="00DE2A71">
      <w:pPr>
        <w:pStyle w:val="a"/>
      </w:pPr>
      <w:r>
        <w:t>* VmWare</w:t>
      </w:r>
      <w:r>
        <w:tab/>
      </w:r>
      <w:r>
        <w:tab/>
        <w:t>:</w:t>
      </w:r>
      <w:r>
        <w:rPr>
          <w:rFonts w:hint="eastAsia"/>
        </w:rPr>
        <w:t>收费的</w:t>
      </w:r>
      <w:r>
        <w:t>.</w:t>
      </w:r>
    </w:p>
    <w:p w:rsidR="00F817FC" w:rsidRDefault="00F817FC" w:rsidP="00DE2A71">
      <w:pPr>
        <w:pStyle w:val="a"/>
      </w:pPr>
      <w:r>
        <w:t>* VirtualBox</w:t>
      </w:r>
      <w:r>
        <w:tab/>
        <w:t>:</w:t>
      </w:r>
      <w:r>
        <w:rPr>
          <w:rFonts w:hint="eastAsia"/>
        </w:rPr>
        <w:t>免费的</w:t>
      </w:r>
      <w:r>
        <w:t>.</w:t>
      </w:r>
    </w:p>
    <w:p w:rsidR="00F817FC" w:rsidRDefault="00F817FC" w:rsidP="00DE2A71">
      <w:pPr>
        <w:pStyle w:val="Heading3"/>
      </w:pPr>
      <w:r>
        <w:rPr>
          <w:rFonts w:hint="eastAsia"/>
        </w:rPr>
        <w:t>安装</w:t>
      </w:r>
      <w:r>
        <w:t>VmWare</w:t>
      </w:r>
    </w:p>
    <w:p w:rsidR="00F817FC" w:rsidRDefault="00F817FC" w:rsidP="00DE2A71">
      <w:pPr>
        <w:pStyle w:val="a"/>
      </w:pPr>
      <w:r>
        <w:rPr>
          <w:rFonts w:hint="eastAsia"/>
        </w:rPr>
        <w:t>参考《虚拟软件</w:t>
      </w:r>
      <w:r>
        <w:t>vmware</w:t>
      </w:r>
      <w:r>
        <w:rPr>
          <w:rFonts w:hint="eastAsia"/>
        </w:rPr>
        <w:t>安装</w:t>
      </w:r>
      <w:r>
        <w:t>.doc</w:t>
      </w:r>
      <w:r>
        <w:rPr>
          <w:rFonts w:hint="eastAsia"/>
        </w:rPr>
        <w:t>》</w:t>
      </w:r>
    </w:p>
    <w:p w:rsidR="00F817FC" w:rsidRDefault="00F817FC" w:rsidP="00DE2A71">
      <w:pPr>
        <w:pStyle w:val="Heading2"/>
      </w:pPr>
      <w:r>
        <w:t>CentOS</w:t>
      </w:r>
      <w:r>
        <w:rPr>
          <w:rFonts w:hint="eastAsia"/>
        </w:rPr>
        <w:t>的安装</w:t>
      </w:r>
    </w:p>
    <w:p w:rsidR="00F817FC" w:rsidRDefault="00F817FC" w:rsidP="00DE2A71">
      <w:pPr>
        <w:pStyle w:val="a"/>
      </w:pPr>
      <w:r>
        <w:rPr>
          <w:rFonts w:hint="eastAsia"/>
        </w:rPr>
        <w:t>参考《</w:t>
      </w:r>
      <w:r>
        <w:t>CentOS6</w:t>
      </w:r>
      <w:r>
        <w:rPr>
          <w:rFonts w:hint="eastAsia"/>
        </w:rPr>
        <w:t>详细安装文档</w:t>
      </w:r>
      <w:r>
        <w:t>.doc</w:t>
      </w:r>
      <w:r>
        <w:rPr>
          <w:rFonts w:hint="eastAsia"/>
        </w:rPr>
        <w:t>》</w:t>
      </w:r>
    </w:p>
    <w:p w:rsidR="00F817FC" w:rsidRDefault="00F817FC" w:rsidP="004C6314">
      <w:pPr>
        <w:pStyle w:val="Heading2"/>
      </w:pPr>
      <w:r>
        <w:t>Linux</w:t>
      </w:r>
      <w:r>
        <w:rPr>
          <w:rFonts w:hint="eastAsia"/>
        </w:rPr>
        <w:t>的远程访问</w:t>
      </w:r>
    </w:p>
    <w:p w:rsidR="00F817FC" w:rsidRDefault="00F817FC" w:rsidP="004C6314">
      <w:pPr>
        <w:pStyle w:val="Heading3"/>
      </w:pPr>
      <w:r>
        <w:rPr>
          <w:rFonts w:hint="eastAsia"/>
        </w:rPr>
        <w:t>安装一个远程访问的软件</w:t>
      </w:r>
      <w:r>
        <w:t>:CRT</w:t>
      </w:r>
    </w:p>
    <w:p w:rsidR="00F817FC" w:rsidRDefault="00F817FC" w:rsidP="00DE2A71">
      <w:pPr>
        <w:pStyle w:val="a"/>
      </w:pPr>
    </w:p>
    <w:p w:rsidR="00F817FC" w:rsidRDefault="00F817FC" w:rsidP="004C6314">
      <w:pPr>
        <w:pStyle w:val="Heading3"/>
      </w:pPr>
      <w:r>
        <w:rPr>
          <w:rFonts w:hint="eastAsia"/>
        </w:rPr>
        <w:t>破解</w:t>
      </w:r>
      <w:r>
        <w:t>CRT</w:t>
      </w:r>
      <w:r>
        <w:rPr>
          <w:rFonts w:hint="eastAsia"/>
        </w:rPr>
        <w:t>软件</w:t>
      </w:r>
      <w:r>
        <w:t>:</w:t>
      </w:r>
    </w:p>
    <w:p w:rsidR="00F817FC" w:rsidRDefault="00F817FC" w:rsidP="00DE2A71">
      <w:pPr>
        <w:pStyle w:val="a"/>
      </w:pPr>
    </w:p>
    <w:p w:rsidR="00F817FC" w:rsidRDefault="00F817FC" w:rsidP="004C6314">
      <w:pPr>
        <w:pStyle w:val="Heading3"/>
      </w:pPr>
      <w:r>
        <w:rPr>
          <w:rFonts w:hint="eastAsia"/>
        </w:rPr>
        <w:t>连接</w:t>
      </w:r>
      <w:r>
        <w:t>Linux:</w:t>
      </w:r>
    </w:p>
    <w:p w:rsidR="00F817FC" w:rsidRDefault="00F817FC" w:rsidP="00DE2A71">
      <w:pPr>
        <w:pStyle w:val="a"/>
      </w:pPr>
      <w:r w:rsidRPr="001D393B">
        <w:rPr>
          <w:noProof/>
        </w:rPr>
        <w:pict>
          <v:shape id="图片 14" o:spid="_x0000_i1029" type="#_x0000_t75" style="width:298.5pt;height:264.75pt;visibility:visible">
            <v:imagedata r:id="rId11" o:title=""/>
          </v:shape>
        </w:pict>
      </w:r>
    </w:p>
    <w:p w:rsidR="00F817FC" w:rsidRDefault="00F817FC" w:rsidP="006D2C84">
      <w:pPr>
        <w:pStyle w:val="a"/>
      </w:pPr>
      <w:r>
        <w:rPr>
          <w:rFonts w:hint="eastAsia"/>
        </w:rPr>
        <w:t>需要录入</w:t>
      </w:r>
      <w:r>
        <w:t>linux</w:t>
      </w:r>
      <w:r>
        <w:rPr>
          <w:rFonts w:hint="eastAsia"/>
        </w:rPr>
        <w:t>的</w:t>
      </w:r>
      <w:r>
        <w:t>ip</w:t>
      </w:r>
      <w:r>
        <w:rPr>
          <w:rFonts w:hint="eastAsia"/>
        </w:rPr>
        <w:t>地址及用户名密码</w:t>
      </w:r>
    </w:p>
    <w:p w:rsidR="00F817FC" w:rsidRDefault="00F817FC" w:rsidP="006D2C84">
      <w:pPr>
        <w:pStyle w:val="a"/>
      </w:pPr>
      <w:r>
        <w:rPr>
          <w:rFonts w:hint="eastAsia"/>
        </w:rPr>
        <w:t>查看</w:t>
      </w:r>
      <w:r>
        <w:t>ip</w:t>
      </w:r>
      <w:r>
        <w:rPr>
          <w:rFonts w:hint="eastAsia"/>
        </w:rPr>
        <w:t>地址</w:t>
      </w:r>
      <w:r>
        <w:t>ifconfig</w:t>
      </w:r>
    </w:p>
    <w:p w:rsidR="00F817FC" w:rsidRDefault="00F817FC" w:rsidP="00DE2A71"/>
    <w:p w:rsidR="00F817FC" w:rsidRDefault="00F817FC" w:rsidP="004C6314">
      <w:pPr>
        <w:pStyle w:val="Heading1"/>
      </w:pPr>
      <w:r>
        <w:t>Linux</w:t>
      </w:r>
      <w:r>
        <w:rPr>
          <w:rFonts w:hint="eastAsia"/>
        </w:rPr>
        <w:t>的目录结构：</w:t>
      </w:r>
    </w:p>
    <w:p w:rsidR="00F817FC" w:rsidRDefault="00F817FC" w:rsidP="004C6314">
      <w:pPr>
        <w:pStyle w:val="a"/>
      </w:pPr>
      <w:r w:rsidRPr="001D393B">
        <w:rPr>
          <w:noProof/>
        </w:rPr>
        <w:pict>
          <v:shape id="图片 9" o:spid="_x0000_i1030" type="#_x0000_t75" style="width:390.75pt;height:243pt;visibility:visible">
            <v:imagedata r:id="rId12" o:title=""/>
          </v:shape>
        </w:pict>
      </w:r>
    </w:p>
    <w:p w:rsidR="00F817FC" w:rsidRDefault="00F817FC" w:rsidP="004C6314">
      <w:pPr>
        <w:pStyle w:val="a"/>
      </w:pPr>
    </w:p>
    <w:p w:rsidR="00F817FC" w:rsidRDefault="00F817FC" w:rsidP="004C6314">
      <w:pPr>
        <w:pStyle w:val="a"/>
      </w:pPr>
      <w:r>
        <w:t>root</w:t>
      </w:r>
      <w:r>
        <w:rPr>
          <w:rFonts w:hint="eastAsia"/>
        </w:rPr>
        <w:t>管理员的</w:t>
      </w:r>
      <w:r>
        <w:t>home</w:t>
      </w:r>
      <w:r>
        <w:rPr>
          <w:rFonts w:hint="eastAsia"/>
        </w:rPr>
        <w:t>目录</w:t>
      </w:r>
      <w:r>
        <w:t>root</w:t>
      </w:r>
    </w:p>
    <w:p w:rsidR="00F817FC" w:rsidRDefault="00F817FC" w:rsidP="004C6314">
      <w:pPr>
        <w:pStyle w:val="a"/>
      </w:pPr>
      <w:r>
        <w:rPr>
          <w:rFonts w:hint="eastAsia"/>
        </w:rPr>
        <w:t>其他用户的</w:t>
      </w:r>
      <w:r>
        <w:t>home</w:t>
      </w:r>
      <w:r>
        <w:rPr>
          <w:rFonts w:hint="eastAsia"/>
        </w:rPr>
        <w:t>目录</w:t>
      </w:r>
      <w:r>
        <w:t>home</w:t>
      </w:r>
      <w:r>
        <w:rPr>
          <w:rFonts w:hint="eastAsia"/>
        </w:rPr>
        <w:t>目录中</w:t>
      </w:r>
    </w:p>
    <w:p w:rsidR="00F817FC" w:rsidRDefault="00F817FC" w:rsidP="00DE2A71"/>
    <w:p w:rsidR="00F817FC" w:rsidRDefault="00F817FC" w:rsidP="00DE2A71">
      <w:pPr>
        <w:pStyle w:val="Heading1"/>
      </w:pPr>
      <w:r>
        <w:t>Linux</w:t>
      </w:r>
      <w:r>
        <w:rPr>
          <w:rFonts w:hint="eastAsia"/>
        </w:rPr>
        <w:t>的常用命令</w:t>
      </w:r>
    </w:p>
    <w:p w:rsidR="00F817FC" w:rsidRDefault="00F817FC" w:rsidP="00DE2A71"/>
    <w:p w:rsidR="00F817FC" w:rsidRDefault="00F817FC" w:rsidP="00DE2A71">
      <w:pPr>
        <w:pStyle w:val="Heading2"/>
      </w:pPr>
      <w:r>
        <w:rPr>
          <w:rFonts w:hint="eastAsia"/>
        </w:rPr>
        <w:t>切换目录命令</w:t>
      </w:r>
      <w:r>
        <w:t>cd</w:t>
      </w:r>
      <w:r>
        <w:rPr>
          <w:rFonts w:hint="eastAsia"/>
        </w:rPr>
        <w:t>：</w:t>
      </w:r>
    </w:p>
    <w:p w:rsidR="00F817FC" w:rsidRDefault="00F817FC" w:rsidP="007A091F">
      <w:pPr>
        <w:pStyle w:val="a"/>
        <w:ind w:left="31680" w:hangingChars="200" w:firstLine="31680"/>
      </w:pPr>
      <w:r>
        <w:rPr>
          <w:rFonts w:hint="eastAsia"/>
        </w:rPr>
        <w:t>使用</w:t>
      </w:r>
      <w:r>
        <w:t>cd app</w:t>
      </w:r>
      <w:r>
        <w:tab/>
      </w:r>
      <w:r>
        <w:rPr>
          <w:rFonts w:hint="eastAsia"/>
        </w:rPr>
        <w:t>切换到</w:t>
      </w:r>
      <w:r>
        <w:t>app</w:t>
      </w:r>
      <w:r>
        <w:rPr>
          <w:rFonts w:hint="eastAsia"/>
        </w:rPr>
        <w:t>目录</w:t>
      </w:r>
      <w:r>
        <w:t>cd ..</w:t>
      </w:r>
      <w:r>
        <w:tab/>
      </w:r>
      <w:r>
        <w:rPr>
          <w:rFonts w:hint="eastAsia"/>
        </w:rPr>
        <w:t>切换到上一层目录</w:t>
      </w:r>
      <w:r>
        <w:t>cd /</w:t>
      </w:r>
      <w:r>
        <w:tab/>
      </w:r>
      <w:r>
        <w:tab/>
      </w:r>
      <w:r>
        <w:rPr>
          <w:rFonts w:hint="eastAsia"/>
        </w:rPr>
        <w:t>切换到系统根目录</w:t>
      </w:r>
      <w:r>
        <w:t>cd ~</w:t>
      </w:r>
      <w:r>
        <w:tab/>
      </w:r>
      <w:r>
        <w:tab/>
      </w:r>
      <w:r>
        <w:rPr>
          <w:rFonts w:hint="eastAsia"/>
        </w:rPr>
        <w:t>切换到用户主目录</w:t>
      </w:r>
      <w:r>
        <w:t>cd -</w:t>
      </w:r>
      <w:r>
        <w:tab/>
      </w:r>
      <w:r>
        <w:tab/>
      </w:r>
      <w:r>
        <w:rPr>
          <w:rFonts w:hint="eastAsia"/>
        </w:rPr>
        <w:t>切换到上一个所在目录</w:t>
      </w:r>
    </w:p>
    <w:p w:rsidR="00F817FC" w:rsidRDefault="00F817FC" w:rsidP="00DE2A71">
      <w:pPr>
        <w:pStyle w:val="Heading2"/>
      </w:pPr>
      <w:r>
        <w:rPr>
          <w:rFonts w:hint="eastAsia"/>
        </w:rPr>
        <w:t>列出文件列表：</w:t>
      </w:r>
      <w:r>
        <w:t>ls ll dir(*****)</w:t>
      </w:r>
    </w:p>
    <w:p w:rsidR="00F817FC" w:rsidRDefault="00F817FC" w:rsidP="00DE2A71">
      <w:pPr>
        <w:pStyle w:val="a"/>
      </w:pPr>
      <w:r>
        <w:t>ls(list)</w:t>
      </w:r>
      <w:r>
        <w:rPr>
          <w:rFonts w:hint="eastAsia"/>
        </w:rPr>
        <w:t>是一个非常有用的命令，用来显示当前目录下的内容。配合参数的使用，能以不同的方式显示目录内容。</w:t>
      </w:r>
      <w:r>
        <w:t xml:space="preserve">    </w:t>
      </w:r>
      <w:r>
        <w:rPr>
          <w:rFonts w:hint="eastAsia"/>
        </w:rPr>
        <w:t>格式：</w:t>
      </w:r>
      <w:r>
        <w:t>ls[</w:t>
      </w:r>
      <w:r>
        <w:rPr>
          <w:rFonts w:hint="eastAsia"/>
        </w:rPr>
        <w:t>参数</w:t>
      </w:r>
      <w:r>
        <w:t>] [</w:t>
      </w:r>
      <w:r>
        <w:rPr>
          <w:rFonts w:hint="eastAsia"/>
        </w:rPr>
        <w:t>路径或文件名</w:t>
      </w:r>
      <w:r>
        <w:t>]</w:t>
      </w:r>
    </w:p>
    <w:p w:rsidR="00F817FC" w:rsidRDefault="00F817FC" w:rsidP="00DE2A71">
      <w:pPr>
        <w:pStyle w:val="a"/>
      </w:pPr>
    </w:p>
    <w:p w:rsidR="00F817FC" w:rsidRDefault="00F817FC" w:rsidP="00DE2A71">
      <w:pPr>
        <w:pStyle w:val="a"/>
      </w:pPr>
      <w:r>
        <w:rPr>
          <w:rFonts w:hint="eastAsia"/>
        </w:rPr>
        <w:t>常用：</w:t>
      </w:r>
    </w:p>
    <w:p w:rsidR="00F817FC" w:rsidRDefault="00F817FC" w:rsidP="00DE2A71">
      <w:pPr>
        <w:pStyle w:val="a"/>
      </w:pPr>
      <w:r>
        <w:rPr>
          <w:rFonts w:hint="eastAsia"/>
        </w:rPr>
        <w:t>在</w:t>
      </w:r>
      <w:r>
        <w:t>linux</w:t>
      </w:r>
      <w:r>
        <w:rPr>
          <w:rFonts w:hint="eastAsia"/>
        </w:rPr>
        <w:t>中以</w:t>
      </w:r>
      <w:r>
        <w:t xml:space="preserve"> . </w:t>
      </w:r>
      <w:r>
        <w:rPr>
          <w:rFonts w:hint="eastAsia"/>
        </w:rPr>
        <w:t>开头的文件都是隐藏的文件</w:t>
      </w:r>
    </w:p>
    <w:p w:rsidR="00F817FC" w:rsidRDefault="00F817FC" w:rsidP="00DE2A71">
      <w:pPr>
        <w:pStyle w:val="a"/>
      </w:pPr>
    </w:p>
    <w:p w:rsidR="00F817FC" w:rsidRDefault="00F817FC" w:rsidP="00DE2A71">
      <w:pPr>
        <w:pStyle w:val="a"/>
      </w:pPr>
      <w:r>
        <w:t>* ls</w:t>
      </w:r>
    </w:p>
    <w:p w:rsidR="00F817FC" w:rsidRDefault="00F817FC" w:rsidP="00DE2A71">
      <w:pPr>
        <w:pStyle w:val="a"/>
      </w:pPr>
      <w:r>
        <w:t xml:space="preserve">* ls -a  </w:t>
      </w:r>
      <w:r>
        <w:rPr>
          <w:rFonts w:hint="eastAsia"/>
        </w:rPr>
        <w:t>显示所有文件或目录（包含隐藏的文件）</w:t>
      </w:r>
    </w:p>
    <w:p w:rsidR="00F817FC" w:rsidRDefault="00F817FC" w:rsidP="00DE2A71">
      <w:pPr>
        <w:pStyle w:val="a"/>
      </w:pPr>
      <w:r>
        <w:t xml:space="preserve">* ls -l  </w:t>
      </w:r>
      <w:r>
        <w:rPr>
          <w:rFonts w:hint="eastAsia"/>
        </w:rPr>
        <w:t>缩写成</w:t>
      </w:r>
      <w:r>
        <w:t>ll</w:t>
      </w:r>
    </w:p>
    <w:p w:rsidR="00F817FC" w:rsidRDefault="00F817FC" w:rsidP="00DE2A71">
      <w:pPr>
        <w:pStyle w:val="Heading2"/>
      </w:pPr>
      <w:r>
        <w:rPr>
          <w:rFonts w:hint="eastAsia"/>
        </w:rPr>
        <w:t>创建目录和移除目录：</w:t>
      </w:r>
      <w:r>
        <w:t>mkdir rmdir</w:t>
      </w:r>
    </w:p>
    <w:p w:rsidR="00F817FC" w:rsidRDefault="00F817FC" w:rsidP="007A091F">
      <w:pPr>
        <w:pStyle w:val="a"/>
        <w:ind w:left="31680" w:hangingChars="200" w:firstLine="31680"/>
      </w:pPr>
      <w:r>
        <w:t>mkdir(make directory)</w:t>
      </w:r>
      <w:r>
        <w:rPr>
          <w:rFonts w:hint="eastAsia"/>
        </w:rPr>
        <w:t>命令可用来创建子目录。</w:t>
      </w:r>
      <w:r>
        <w:t xml:space="preserve">mkdir app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在当前目录下创建</w:t>
      </w:r>
      <w:r>
        <w:t>app</w:t>
      </w:r>
      <w:r>
        <w:rPr>
          <w:rFonts w:hint="eastAsia"/>
        </w:rPr>
        <w:t>目录</w:t>
      </w:r>
      <w:r>
        <w:t xml:space="preserve">mkdir –p app2/test  </w:t>
      </w:r>
      <w:r>
        <w:rPr>
          <w:rFonts w:cs="Courier New"/>
        </w:rPr>
        <w:t></w:t>
      </w:r>
      <w:r>
        <w:t xml:space="preserve"> </w:t>
      </w:r>
      <w:r>
        <w:rPr>
          <w:rFonts w:hint="eastAsia"/>
        </w:rPr>
        <w:t>级联创建</w:t>
      </w:r>
      <w:r>
        <w:t>aap2</w:t>
      </w:r>
      <w:r>
        <w:rPr>
          <w:rFonts w:hint="eastAsia"/>
        </w:rPr>
        <w:t>以及</w:t>
      </w:r>
      <w:r>
        <w:t>test</w:t>
      </w:r>
      <w:r>
        <w:rPr>
          <w:rFonts w:hint="eastAsia"/>
        </w:rPr>
        <w:t>目</w:t>
      </w:r>
    </w:p>
    <w:p w:rsidR="00F817FC" w:rsidRDefault="00F817FC" w:rsidP="007A091F">
      <w:pPr>
        <w:pStyle w:val="a"/>
        <w:ind w:left="31680" w:hangingChars="200" w:firstLine="31680"/>
      </w:pPr>
    </w:p>
    <w:p w:rsidR="00F817FC" w:rsidRDefault="00F817FC" w:rsidP="007A091F">
      <w:pPr>
        <w:pStyle w:val="a"/>
        <w:ind w:left="31680" w:hangingChars="200" w:firstLine="31680"/>
      </w:pPr>
      <w:r>
        <w:t>rmdir(remove directory)</w:t>
      </w:r>
      <w:r>
        <w:rPr>
          <w:rFonts w:hint="eastAsia"/>
        </w:rPr>
        <w:t>命令可用来删除“空”的子目录：</w:t>
      </w:r>
      <w:r>
        <w:t xml:space="preserve">rmdir app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删除</w:t>
      </w:r>
      <w:r>
        <w:t>app</w:t>
      </w:r>
      <w:r>
        <w:rPr>
          <w:rFonts w:hint="eastAsia"/>
        </w:rPr>
        <w:t>目录</w:t>
      </w:r>
    </w:p>
    <w:p w:rsidR="00F817FC" w:rsidRDefault="00F817FC" w:rsidP="00DE2A71">
      <w:pPr>
        <w:pStyle w:val="Heading2"/>
      </w:pPr>
      <w:r>
        <w:rPr>
          <w:rFonts w:hint="eastAsia"/>
        </w:rPr>
        <w:t>浏览文件</w:t>
      </w:r>
    </w:p>
    <w:p w:rsidR="00F817FC" w:rsidRDefault="00F817FC" w:rsidP="00DE2A71">
      <w:r>
        <w:rPr>
          <w:rFonts w:hint="eastAsia"/>
        </w:rPr>
        <w:t>【</w:t>
      </w:r>
      <w:r>
        <w:t>cat</w:t>
      </w:r>
      <w:r>
        <w:rPr>
          <w:rFonts w:hint="eastAsia"/>
        </w:rPr>
        <w:t>、</w:t>
      </w:r>
      <w:r>
        <w:t>more</w:t>
      </w:r>
      <w:r>
        <w:rPr>
          <w:rFonts w:hint="eastAsia"/>
        </w:rPr>
        <w:t>、</w:t>
      </w:r>
      <w:r>
        <w:t>less</w:t>
      </w:r>
      <w:r>
        <w:rPr>
          <w:rFonts w:hint="eastAsia"/>
        </w:rPr>
        <w:t>】</w:t>
      </w:r>
    </w:p>
    <w:p w:rsidR="00F817FC" w:rsidRDefault="00F817FC" w:rsidP="007A091F">
      <w:pPr>
        <w:pStyle w:val="a"/>
        <w:ind w:left="31680" w:hangingChars="200" w:firstLine="31680"/>
      </w:pPr>
      <w:r>
        <w:t>cat</w:t>
      </w:r>
      <w:r>
        <w:rPr>
          <w:rFonts w:hint="eastAsia"/>
        </w:rPr>
        <w:t>用于显示文件的内容。格式：</w:t>
      </w:r>
      <w:r>
        <w:t>cat[</w:t>
      </w:r>
      <w:r>
        <w:rPr>
          <w:rFonts w:hint="eastAsia"/>
        </w:rPr>
        <w:t>参数</w:t>
      </w:r>
      <w:r>
        <w:t>]&lt;</w:t>
      </w:r>
      <w:r>
        <w:rPr>
          <w:rFonts w:hint="eastAsia"/>
        </w:rPr>
        <w:t>文件名</w:t>
      </w:r>
      <w:r>
        <w:t>&gt;</w:t>
      </w:r>
    </w:p>
    <w:p w:rsidR="00F817FC" w:rsidRDefault="00F817FC" w:rsidP="007A091F">
      <w:pPr>
        <w:pStyle w:val="a"/>
        <w:ind w:left="31680" w:hangingChars="200" w:firstLine="31680"/>
      </w:pPr>
    </w:p>
    <w:p w:rsidR="00F817FC" w:rsidRDefault="00F817FC" w:rsidP="007A091F">
      <w:pPr>
        <w:pStyle w:val="a"/>
        <w:ind w:left="31680" w:hangingChars="200" w:firstLine="31680"/>
      </w:pPr>
      <w:r>
        <w:t xml:space="preserve">    * cat yum.conf</w:t>
      </w:r>
    </w:p>
    <w:p w:rsidR="00F817FC" w:rsidRDefault="00F817FC" w:rsidP="007A091F">
      <w:pPr>
        <w:pStyle w:val="a"/>
        <w:ind w:left="31680" w:hangingChars="200" w:firstLine="31680"/>
      </w:pPr>
      <w:r>
        <w:rPr>
          <w:color w:val="0000FF"/>
        </w:rPr>
        <w:t>more</w:t>
      </w:r>
      <w:r>
        <w:rPr>
          <w:rFonts w:hint="eastAsia"/>
        </w:rPr>
        <w:t>一般用于要显示的内容会超过一个画面长度的情况。按空格键显示下一个画面。</w:t>
      </w:r>
    </w:p>
    <w:p w:rsidR="00F817FC" w:rsidRDefault="00F817FC" w:rsidP="007A091F">
      <w:pPr>
        <w:pStyle w:val="a"/>
        <w:ind w:firstLineChars="232" w:firstLine="31680"/>
      </w:pPr>
      <w:r>
        <w:rPr>
          <w:rFonts w:hint="eastAsia"/>
        </w:rPr>
        <w:t>回车显示下一行内容。</w:t>
      </w:r>
    </w:p>
    <w:p w:rsidR="00F817FC" w:rsidRDefault="00F817FC" w:rsidP="007A091F">
      <w:pPr>
        <w:pStyle w:val="a"/>
        <w:ind w:firstLineChars="232" w:firstLine="31680"/>
      </w:pPr>
      <w:r>
        <w:rPr>
          <w:rFonts w:hint="eastAsia"/>
        </w:rPr>
        <w:t>按</w:t>
      </w:r>
      <w:r>
        <w:t xml:space="preserve"> q </w:t>
      </w:r>
      <w:r>
        <w:rPr>
          <w:rFonts w:hint="eastAsia"/>
        </w:rPr>
        <w:t>键退出查看。</w:t>
      </w:r>
    </w:p>
    <w:p w:rsidR="00F817FC" w:rsidRDefault="00F817FC" w:rsidP="007A091F">
      <w:pPr>
        <w:pStyle w:val="a"/>
        <w:ind w:firstLineChars="232" w:firstLine="31680"/>
      </w:pPr>
      <w:r>
        <w:t>* more yum.conf</w:t>
      </w:r>
    </w:p>
    <w:p w:rsidR="00F817FC" w:rsidRDefault="00F817FC" w:rsidP="007A091F">
      <w:pPr>
        <w:pStyle w:val="a"/>
        <w:ind w:firstLineChars="232" w:firstLine="31680"/>
      </w:pPr>
      <w:r>
        <w:t xml:space="preserve">   * </w:t>
      </w:r>
      <w:r>
        <w:rPr>
          <w:rFonts w:hint="eastAsia"/>
        </w:rPr>
        <w:t>空格显示下一页数据</w:t>
      </w:r>
      <w:r>
        <w:t xml:space="preserve">  </w:t>
      </w:r>
      <w:r>
        <w:rPr>
          <w:rFonts w:hint="eastAsia"/>
        </w:rPr>
        <w:t>回车显示下一行的数据</w:t>
      </w:r>
    </w:p>
    <w:p w:rsidR="00F817FC" w:rsidRDefault="00F817FC" w:rsidP="007A091F">
      <w:pPr>
        <w:pStyle w:val="a"/>
        <w:ind w:left="31680" w:hangingChars="200" w:firstLine="31680"/>
      </w:pPr>
      <w:r>
        <w:t>less</w:t>
      </w:r>
      <w:r>
        <w:rPr>
          <w:rFonts w:hint="eastAsia"/>
        </w:rPr>
        <w:t>用法和</w:t>
      </w:r>
      <w:r>
        <w:t>more</w:t>
      </w:r>
      <w:r>
        <w:rPr>
          <w:rFonts w:hint="eastAsia"/>
        </w:rPr>
        <w:t>类似，不同的是</w:t>
      </w:r>
      <w:r>
        <w:t>less</w:t>
      </w:r>
      <w:r>
        <w:rPr>
          <w:rFonts w:hint="eastAsia"/>
        </w:rPr>
        <w:t>可以通过</w:t>
      </w:r>
      <w:r>
        <w:t>PgUp</w:t>
      </w:r>
      <w:r>
        <w:rPr>
          <w:rFonts w:hint="eastAsia"/>
        </w:rPr>
        <w:t>、</w:t>
      </w:r>
      <w:r>
        <w:t>PgDn</w:t>
      </w:r>
      <w:r>
        <w:rPr>
          <w:rFonts w:hint="eastAsia"/>
        </w:rPr>
        <w:t>键来控制。</w:t>
      </w:r>
    </w:p>
    <w:p w:rsidR="00F817FC" w:rsidRDefault="00F817FC" w:rsidP="007A091F">
      <w:pPr>
        <w:pStyle w:val="a"/>
        <w:ind w:left="31680" w:hangingChars="200" w:firstLine="31680"/>
      </w:pPr>
      <w:r>
        <w:t xml:space="preserve">    * less yum.conf</w:t>
      </w:r>
    </w:p>
    <w:p w:rsidR="00F817FC" w:rsidRDefault="00F817FC" w:rsidP="007A091F">
      <w:pPr>
        <w:pStyle w:val="a"/>
        <w:ind w:left="31680" w:hangingChars="200" w:firstLine="31680"/>
      </w:pPr>
      <w:r>
        <w:t xml:space="preserve">        * PgUp </w:t>
      </w:r>
      <w:r>
        <w:rPr>
          <w:rFonts w:hint="eastAsia"/>
        </w:rPr>
        <w:t>和</w:t>
      </w:r>
      <w:r>
        <w:t xml:space="preserve"> PgDn </w:t>
      </w:r>
      <w:r>
        <w:rPr>
          <w:rFonts w:hint="eastAsia"/>
        </w:rPr>
        <w:t>进行上下翻页</w:t>
      </w:r>
      <w:r>
        <w:t>.</w:t>
      </w:r>
    </w:p>
    <w:p w:rsidR="00F817FC" w:rsidRDefault="00F817FC" w:rsidP="007A091F">
      <w:pPr>
        <w:pStyle w:val="a"/>
        <w:ind w:left="31680" w:hangingChars="200" w:firstLine="31680"/>
      </w:pPr>
    </w:p>
    <w:p w:rsidR="00F817FC" w:rsidRDefault="00F817FC" w:rsidP="00DE2A71">
      <w:pPr>
        <w:rPr>
          <w:color w:val="0000FF"/>
        </w:rPr>
      </w:pPr>
      <w:r>
        <w:rPr>
          <w:rFonts w:hint="eastAsia"/>
          <w:color w:val="0000FF"/>
        </w:rPr>
        <w:t>【</w:t>
      </w:r>
      <w:r>
        <w:rPr>
          <w:color w:val="0000FF"/>
        </w:rPr>
        <w:t>tail</w:t>
      </w:r>
      <w:r>
        <w:rPr>
          <w:rFonts w:hint="eastAsia"/>
          <w:color w:val="0000FF"/>
        </w:rPr>
        <w:t>】</w:t>
      </w:r>
    </w:p>
    <w:p w:rsidR="00F817FC" w:rsidRDefault="00F817FC" w:rsidP="00DE2A71">
      <w:pPr>
        <w:pStyle w:val="a"/>
        <w:rPr>
          <w:color w:val="FF0000"/>
        </w:rPr>
      </w:pPr>
      <w:r>
        <w:t>tail</w:t>
      </w:r>
      <w:r>
        <w:rPr>
          <w:rFonts w:hint="eastAsia"/>
        </w:rPr>
        <w:t>命令是在实际使用过程中使用非常多的一个命令，它的功能是：</w:t>
      </w:r>
      <w:r>
        <w:rPr>
          <w:rFonts w:hint="eastAsia"/>
          <w:color w:val="FF0000"/>
        </w:rPr>
        <w:t>用于显示文件后几行的内容。</w:t>
      </w:r>
    </w:p>
    <w:p w:rsidR="00F817FC" w:rsidRDefault="00F817FC" w:rsidP="00DE2A71">
      <w:pPr>
        <w:pStyle w:val="a"/>
        <w:rPr>
          <w:color w:val="FF0000"/>
        </w:rPr>
      </w:pPr>
      <w:r>
        <w:rPr>
          <w:rFonts w:hint="eastAsia"/>
          <w:color w:val="FF0000"/>
        </w:rPr>
        <w:t>用法</w:t>
      </w:r>
      <w:r>
        <w:rPr>
          <w:color w:val="FF0000"/>
        </w:rPr>
        <w:t>:</w:t>
      </w:r>
    </w:p>
    <w:p w:rsidR="00F817FC" w:rsidRDefault="00F817FC" w:rsidP="00DE2A71">
      <w:pPr>
        <w:pStyle w:val="a"/>
      </w:pPr>
      <w:r>
        <w:t xml:space="preserve">tail -10 /etc/passwd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查看后</w:t>
      </w:r>
      <w:r>
        <w:t>10</w:t>
      </w:r>
      <w:r>
        <w:rPr>
          <w:rFonts w:hint="eastAsia"/>
        </w:rPr>
        <w:t>行数据</w:t>
      </w:r>
    </w:p>
    <w:p w:rsidR="00F817FC" w:rsidRDefault="00F817FC" w:rsidP="00DE2A71">
      <w:pPr>
        <w:pStyle w:val="a"/>
      </w:pPr>
      <w:r>
        <w:t xml:space="preserve">tail -f catalina.log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动态查看日志</w:t>
      </w:r>
      <w:r>
        <w:t>(*****)</w:t>
      </w:r>
    </w:p>
    <w:p w:rsidR="00F817FC" w:rsidRDefault="00F817FC" w:rsidP="00DE2A71">
      <w:pPr>
        <w:pStyle w:val="a"/>
      </w:pPr>
    </w:p>
    <w:p w:rsidR="00F817FC" w:rsidRDefault="00F817FC" w:rsidP="00DE2A71">
      <w:pPr>
        <w:pStyle w:val="a"/>
      </w:pPr>
    </w:p>
    <w:p w:rsidR="00F817FC" w:rsidRDefault="00F817FC" w:rsidP="00DE2A71">
      <w:pPr>
        <w:pStyle w:val="a"/>
      </w:pPr>
      <w:r>
        <w:t xml:space="preserve">ctrl+c </w:t>
      </w:r>
      <w:r>
        <w:rPr>
          <w:rFonts w:hint="eastAsia"/>
        </w:rPr>
        <w:t>结束查看</w:t>
      </w:r>
    </w:p>
    <w:p w:rsidR="00F817FC" w:rsidRDefault="00F817FC" w:rsidP="00DE2A71">
      <w:pPr>
        <w:pStyle w:val="Heading2"/>
      </w:pPr>
      <w:r>
        <w:rPr>
          <w:rFonts w:hint="eastAsia"/>
        </w:rPr>
        <w:t>文件操作：</w:t>
      </w:r>
    </w:p>
    <w:p w:rsidR="00F817FC" w:rsidRDefault="00F817FC" w:rsidP="00DE2A71">
      <w:r>
        <w:rPr>
          <w:rFonts w:hint="eastAsia"/>
        </w:rPr>
        <w:t>【</w:t>
      </w:r>
      <w:r>
        <w:t>rm</w:t>
      </w:r>
      <w:r>
        <w:rPr>
          <w:rFonts w:hint="eastAsia"/>
        </w:rPr>
        <w:t>】</w:t>
      </w:r>
    </w:p>
    <w:p w:rsidR="00F817FC" w:rsidRDefault="00F817FC" w:rsidP="00DE2A71">
      <w:pPr>
        <w:pStyle w:val="a"/>
        <w:ind w:firstLine="0"/>
      </w:pPr>
      <w:r>
        <w:t xml:space="preserve">rm  </w:t>
      </w:r>
      <w:r>
        <w:rPr>
          <w:rFonts w:hint="eastAsia"/>
        </w:rPr>
        <w:t>删除文件</w:t>
      </w:r>
    </w:p>
    <w:p w:rsidR="00F817FC" w:rsidRDefault="00F817FC" w:rsidP="00DE2A71">
      <w:pPr>
        <w:pStyle w:val="a"/>
      </w:pPr>
      <w:r>
        <w:rPr>
          <w:rFonts w:hint="eastAsia"/>
        </w:rPr>
        <w:t>用法：</w:t>
      </w:r>
      <w:r>
        <w:t>rm [</w:t>
      </w:r>
      <w:r>
        <w:rPr>
          <w:rFonts w:hint="eastAsia"/>
        </w:rPr>
        <w:t>选项</w:t>
      </w:r>
      <w:r>
        <w:t xml:space="preserve">]... </w:t>
      </w:r>
      <w:r>
        <w:rPr>
          <w:rFonts w:hint="eastAsia"/>
        </w:rPr>
        <w:t>文件</w:t>
      </w:r>
      <w:r>
        <w:t>...</w:t>
      </w:r>
    </w:p>
    <w:p w:rsidR="00F817FC" w:rsidRDefault="00F817FC" w:rsidP="007A091F">
      <w:pPr>
        <w:pStyle w:val="a"/>
        <w:ind w:firstLineChars="432" w:firstLine="31680"/>
      </w:pPr>
      <w:r>
        <w:t xml:space="preserve">rm a.txt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删除</w:t>
      </w:r>
      <w:r>
        <w:t>a.txt</w:t>
      </w:r>
      <w:r>
        <w:rPr>
          <w:rFonts w:hint="eastAsia"/>
        </w:rPr>
        <w:t>文件</w:t>
      </w:r>
    </w:p>
    <w:p w:rsidR="00F817FC" w:rsidRDefault="00F817FC" w:rsidP="00DE2A71">
      <w:pPr>
        <w:pStyle w:val="a"/>
      </w:pPr>
      <w:r>
        <w:rPr>
          <w:rFonts w:hint="eastAsia"/>
        </w:rPr>
        <w:t>删除需要用户确认，</w:t>
      </w:r>
      <w:r>
        <w:t xml:space="preserve">y/nrm </w:t>
      </w:r>
      <w:r>
        <w:rPr>
          <w:rFonts w:hint="eastAsia"/>
        </w:rPr>
        <w:t>删除不询问</w:t>
      </w:r>
    </w:p>
    <w:p w:rsidR="00F817FC" w:rsidRDefault="00F817FC" w:rsidP="00DE2A71">
      <w:pPr>
        <w:pStyle w:val="a"/>
      </w:pPr>
      <w:r>
        <w:t xml:space="preserve">rm -f a.txt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不询问，直接删除</w:t>
      </w:r>
      <w:r>
        <w:t xml:space="preserve">rm </w:t>
      </w:r>
      <w:r>
        <w:rPr>
          <w:rFonts w:hint="eastAsia"/>
        </w:rPr>
        <w:t>删除目录</w:t>
      </w:r>
    </w:p>
    <w:p w:rsidR="00F817FC" w:rsidRDefault="00F817FC" w:rsidP="00DE2A71">
      <w:pPr>
        <w:pStyle w:val="a"/>
        <w:rPr>
          <w:color w:val="0000FF"/>
        </w:rPr>
      </w:pPr>
      <w:r>
        <w:t xml:space="preserve">rm -r a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递归删除</w:t>
      </w:r>
      <w:r>
        <w:rPr>
          <w:rFonts w:hint="eastAsia"/>
          <w:color w:val="0000FF"/>
        </w:rPr>
        <w:t>不询问递归删除（慎用）</w:t>
      </w:r>
    </w:p>
    <w:p w:rsidR="00F817FC" w:rsidRDefault="00F817FC" w:rsidP="00DE2A71">
      <w:pPr>
        <w:pStyle w:val="a"/>
      </w:pPr>
      <w:r>
        <w:t xml:space="preserve">rm -rf  a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不询问递归删除</w:t>
      </w:r>
    </w:p>
    <w:p w:rsidR="00F817FC" w:rsidRDefault="00F817FC" w:rsidP="00DE2A71">
      <w:pPr>
        <w:pStyle w:val="a"/>
      </w:pPr>
      <w:r>
        <w:t xml:space="preserve">rm -rf *   </w:t>
      </w:r>
      <w:r>
        <w:rPr>
          <w:rFonts w:cs="Courier New"/>
        </w:rPr>
        <w:t></w:t>
      </w:r>
      <w:r>
        <w:t xml:space="preserve">   </w:t>
      </w:r>
      <w:r>
        <w:rPr>
          <w:rFonts w:hint="eastAsia"/>
        </w:rPr>
        <w:t>删除所有文件</w:t>
      </w:r>
    </w:p>
    <w:p w:rsidR="00F817FC" w:rsidRDefault="00F817FC" w:rsidP="00DE2A71">
      <w:pPr>
        <w:pStyle w:val="a"/>
        <w:rPr>
          <w:color w:val="FF0000"/>
        </w:rPr>
      </w:pPr>
      <w:r>
        <w:rPr>
          <w:color w:val="FF0000"/>
        </w:rPr>
        <w:t xml:space="preserve">rm -rf /*   </w:t>
      </w:r>
      <w:r>
        <w:rPr>
          <w:rFonts w:cs="Courier New"/>
          <w:color w:val="FF0000"/>
        </w:rPr>
        <w:t>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自杀</w:t>
      </w:r>
    </w:p>
    <w:p w:rsidR="00F817FC" w:rsidRDefault="00F817FC" w:rsidP="00DE2A71">
      <w:r>
        <w:rPr>
          <w:rFonts w:hint="eastAsia"/>
        </w:rPr>
        <w:t>【</w:t>
      </w:r>
      <w:r>
        <w:t>cp</w:t>
      </w:r>
      <w:r>
        <w:rPr>
          <w:rFonts w:hint="eastAsia"/>
        </w:rPr>
        <w:t>、</w:t>
      </w:r>
      <w:r>
        <w:t>mv</w:t>
      </w:r>
      <w:r>
        <w:rPr>
          <w:rFonts w:hint="eastAsia"/>
        </w:rPr>
        <w:t>】</w:t>
      </w:r>
    </w:p>
    <w:p w:rsidR="00F817FC" w:rsidRDefault="00F817FC" w:rsidP="00DE2A71">
      <w:pPr>
        <w:pStyle w:val="a"/>
        <w:ind w:firstLine="0"/>
      </w:pPr>
      <w:r>
        <w:t>cp(copy)</w:t>
      </w:r>
      <w:r>
        <w:rPr>
          <w:rFonts w:hint="eastAsia"/>
        </w:rPr>
        <w:t>命令可以将文件从一处复制到另一处。一般在使用</w:t>
      </w:r>
      <w:r>
        <w:t>cp</w:t>
      </w:r>
      <w:r>
        <w:rPr>
          <w:rFonts w:hint="eastAsia"/>
        </w:rPr>
        <w:t>命令时将一个文件复制成另一个文件或复制到某目录时，需要指定源文件名与目标文件名或目录。</w:t>
      </w:r>
    </w:p>
    <w:p w:rsidR="00F817FC" w:rsidRDefault="00F817FC" w:rsidP="00DE2A71">
      <w:pPr>
        <w:pStyle w:val="a"/>
      </w:pPr>
      <w:r>
        <w:t xml:space="preserve">cp a.txt b.txt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将</w:t>
      </w:r>
      <w:r>
        <w:t>a.txt</w:t>
      </w:r>
      <w:r>
        <w:rPr>
          <w:rFonts w:hint="eastAsia"/>
        </w:rPr>
        <w:t>复制为</w:t>
      </w:r>
      <w:r>
        <w:t>b.txt</w:t>
      </w:r>
      <w:r>
        <w:rPr>
          <w:rFonts w:hint="eastAsia"/>
        </w:rPr>
        <w:t>文件</w:t>
      </w:r>
    </w:p>
    <w:p w:rsidR="00F817FC" w:rsidRDefault="00F817FC" w:rsidP="00DE2A71">
      <w:pPr>
        <w:pStyle w:val="a"/>
      </w:pPr>
      <w:r>
        <w:t xml:space="preserve">cp a.txt ../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将</w:t>
      </w:r>
      <w:r>
        <w:t>a.txt</w:t>
      </w:r>
      <w:r>
        <w:rPr>
          <w:rFonts w:hint="eastAsia"/>
        </w:rPr>
        <w:t>文件复制到上一层目录中</w:t>
      </w:r>
    </w:p>
    <w:p w:rsidR="00F817FC" w:rsidRDefault="00F817FC" w:rsidP="00DE2A71">
      <w:pPr>
        <w:pStyle w:val="a"/>
      </w:pPr>
    </w:p>
    <w:p w:rsidR="00F817FC" w:rsidRDefault="00F817FC" w:rsidP="00DE2A71">
      <w:pPr>
        <w:pStyle w:val="a"/>
        <w:ind w:firstLine="0"/>
      </w:pPr>
      <w:r>
        <w:t xml:space="preserve">mv </w:t>
      </w:r>
      <w:r>
        <w:rPr>
          <w:rFonts w:hint="eastAsia"/>
        </w:rPr>
        <w:t>移动或者重命名</w:t>
      </w:r>
    </w:p>
    <w:p w:rsidR="00F817FC" w:rsidRDefault="00F817FC" w:rsidP="00DE2A71">
      <w:pPr>
        <w:pStyle w:val="a"/>
      </w:pPr>
      <w:r>
        <w:t xml:space="preserve">mv a.txt ../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将</w:t>
      </w:r>
      <w:r>
        <w:t>a.txt</w:t>
      </w:r>
      <w:r>
        <w:rPr>
          <w:rFonts w:hint="eastAsia"/>
        </w:rPr>
        <w:t>文件移动到上一层目录中</w:t>
      </w:r>
    </w:p>
    <w:p w:rsidR="00F817FC" w:rsidRDefault="00F817FC" w:rsidP="00DE2A71">
      <w:pPr>
        <w:pStyle w:val="a"/>
      </w:pPr>
      <w:r>
        <w:t xml:space="preserve">mv a.txt b.txt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将</w:t>
      </w:r>
      <w:r>
        <w:t>a.txt</w:t>
      </w:r>
      <w:r>
        <w:rPr>
          <w:rFonts w:hint="eastAsia"/>
        </w:rPr>
        <w:t>文件重命名为</w:t>
      </w:r>
      <w:r>
        <w:t>b.txt</w:t>
      </w:r>
    </w:p>
    <w:p w:rsidR="00F817FC" w:rsidRDefault="00F817FC" w:rsidP="00DE2A71">
      <w:pPr>
        <w:pStyle w:val="a"/>
      </w:pPr>
    </w:p>
    <w:p w:rsidR="00F817FC" w:rsidRDefault="00F817FC" w:rsidP="00DE2A71">
      <w:r>
        <w:rPr>
          <w:rFonts w:hint="eastAsia"/>
        </w:rPr>
        <w:t>【</w:t>
      </w:r>
      <w:r>
        <w:t>tar</w:t>
      </w:r>
      <w:r>
        <w:rPr>
          <w:rFonts w:hint="eastAsia"/>
        </w:rPr>
        <w:t>】命令</w:t>
      </w:r>
      <w:r>
        <w:t>:</w:t>
      </w:r>
      <w:r>
        <w:rPr>
          <w:color w:val="0000FF"/>
        </w:rPr>
        <w:t xml:space="preserve">(***** </w:t>
      </w:r>
      <w:r>
        <w:rPr>
          <w:rFonts w:hint="eastAsia"/>
          <w:color w:val="0000FF"/>
        </w:rPr>
        <w:t>打包或解压</w:t>
      </w:r>
      <w:r>
        <w:rPr>
          <w:color w:val="0000FF"/>
        </w:rPr>
        <w:t>)</w:t>
      </w:r>
    </w:p>
    <w:p w:rsidR="00F817FC" w:rsidRDefault="00F817FC" w:rsidP="00DE2A71">
      <w:pPr>
        <w:pStyle w:val="a"/>
      </w:pPr>
      <w:r>
        <w:t>tar</w:t>
      </w:r>
      <w:r>
        <w:rPr>
          <w:rFonts w:hint="eastAsia"/>
        </w:rPr>
        <w:t>命令位于</w:t>
      </w:r>
      <w:r>
        <w:t>/bin</w:t>
      </w:r>
      <w:r>
        <w:rPr>
          <w:rFonts w:hint="eastAsia"/>
        </w:rPr>
        <w:t>目录下，它能够将用户所指定的文件或目录</w:t>
      </w:r>
      <w:r>
        <w:rPr>
          <w:rFonts w:hint="eastAsia"/>
          <w:color w:val="FF0000"/>
        </w:rPr>
        <w:t>打包成一个文件，但不做压缩。</w:t>
      </w:r>
      <w:r>
        <w:rPr>
          <w:rFonts w:hint="eastAsia"/>
        </w:rPr>
        <w:t>一般</w:t>
      </w:r>
      <w:r>
        <w:t>Linux</w:t>
      </w:r>
      <w:r>
        <w:rPr>
          <w:rFonts w:hint="eastAsia"/>
        </w:rPr>
        <w:t>上常用的压缩方式是选用</w:t>
      </w:r>
      <w:r>
        <w:t>tar</w:t>
      </w:r>
      <w:r>
        <w:rPr>
          <w:rFonts w:hint="eastAsia"/>
        </w:rPr>
        <w:t>将许多文件打包成一个文件，再以</w:t>
      </w:r>
      <w:r>
        <w:t>gzip</w:t>
      </w:r>
      <w:r>
        <w:rPr>
          <w:rFonts w:hint="eastAsia"/>
        </w:rPr>
        <w:t>压缩命令压缩成</w:t>
      </w:r>
      <w:r>
        <w:t>xxx.tar.gz(</w:t>
      </w:r>
      <w:r>
        <w:rPr>
          <w:rFonts w:hint="eastAsia"/>
        </w:rPr>
        <w:t>或称为</w:t>
      </w:r>
      <w:r>
        <w:t>xxx.tgz)</w:t>
      </w:r>
      <w:r>
        <w:rPr>
          <w:rFonts w:hint="eastAsia"/>
        </w:rPr>
        <w:t>的文件。常用参数：</w:t>
      </w:r>
      <w:r>
        <w:t>-c</w:t>
      </w:r>
      <w:r>
        <w:rPr>
          <w:rFonts w:hint="eastAsia"/>
        </w:rPr>
        <w:t>：创建一个新</w:t>
      </w:r>
      <w:r>
        <w:t>tar</w:t>
      </w:r>
      <w:r>
        <w:rPr>
          <w:rFonts w:hint="eastAsia"/>
        </w:rPr>
        <w:t>文件</w:t>
      </w:r>
      <w:r>
        <w:t>-v</w:t>
      </w:r>
      <w:r>
        <w:rPr>
          <w:rFonts w:hint="eastAsia"/>
        </w:rPr>
        <w:t>：显示运行过程的信息</w:t>
      </w:r>
      <w:r>
        <w:t>-f</w:t>
      </w:r>
      <w:r>
        <w:rPr>
          <w:rFonts w:hint="eastAsia"/>
        </w:rPr>
        <w:t>：指定文件名</w:t>
      </w:r>
      <w:r>
        <w:t>-z</w:t>
      </w:r>
      <w:r>
        <w:rPr>
          <w:rFonts w:hint="eastAsia"/>
        </w:rPr>
        <w:t>：调用</w:t>
      </w:r>
      <w:r>
        <w:t>gzip</w:t>
      </w:r>
      <w:r>
        <w:rPr>
          <w:rFonts w:hint="eastAsia"/>
        </w:rPr>
        <w:t>压缩命令进行压缩</w:t>
      </w:r>
      <w:r>
        <w:t>-t</w:t>
      </w:r>
      <w:r>
        <w:rPr>
          <w:rFonts w:hint="eastAsia"/>
        </w:rPr>
        <w:t>：查看压缩文件的内容</w:t>
      </w:r>
      <w:r>
        <w:t>-x</w:t>
      </w:r>
      <w:r>
        <w:rPr>
          <w:rFonts w:hint="eastAsia"/>
        </w:rPr>
        <w:t>：解开</w:t>
      </w:r>
      <w:r>
        <w:t>tar</w:t>
      </w:r>
      <w:r>
        <w:rPr>
          <w:rFonts w:hint="eastAsia"/>
        </w:rPr>
        <w:t>文件</w:t>
      </w:r>
    </w:p>
    <w:p w:rsidR="00F817FC" w:rsidRDefault="00F817FC" w:rsidP="00DE2A71">
      <w:pPr>
        <w:pStyle w:val="a"/>
        <w:ind w:firstLine="0"/>
      </w:pPr>
    </w:p>
    <w:p w:rsidR="00F817FC" w:rsidRDefault="00F817FC" w:rsidP="00DE2A71">
      <w:pPr>
        <w:pStyle w:val="a"/>
        <w:ind w:firstLine="0"/>
      </w:pPr>
      <w:r>
        <w:rPr>
          <w:rFonts w:hint="eastAsia"/>
        </w:rPr>
        <w:t>打包：</w:t>
      </w:r>
    </w:p>
    <w:p w:rsidR="00F817FC" w:rsidRDefault="00F817FC" w:rsidP="00DE2A71">
      <w:pPr>
        <w:pStyle w:val="a"/>
      </w:pPr>
      <w:r>
        <w:t>tar –cvf xxx.tar ./*</w:t>
      </w:r>
    </w:p>
    <w:p w:rsidR="00F817FC" w:rsidRDefault="00F817FC" w:rsidP="00DE2A71">
      <w:pPr>
        <w:pStyle w:val="a"/>
        <w:ind w:firstLine="0"/>
      </w:pPr>
      <w:r>
        <w:rPr>
          <w:rFonts w:hint="eastAsia"/>
        </w:rPr>
        <w:t>打包并且压缩：</w:t>
      </w:r>
    </w:p>
    <w:p w:rsidR="00F817FC" w:rsidRDefault="00F817FC" w:rsidP="00DE2A71">
      <w:pPr>
        <w:pStyle w:val="a"/>
      </w:pPr>
      <w:r>
        <w:t xml:space="preserve">tar –zcvf xxx.tar.gz ./* </w:t>
      </w:r>
    </w:p>
    <w:p w:rsidR="00F817FC" w:rsidRDefault="00F817FC" w:rsidP="00DE2A71">
      <w:pPr>
        <w:pStyle w:val="a"/>
        <w:ind w:firstLine="0"/>
      </w:pPr>
    </w:p>
    <w:p w:rsidR="00F817FC" w:rsidRDefault="00F817FC" w:rsidP="00DE2A71">
      <w:pPr>
        <w:pStyle w:val="a"/>
        <w:ind w:firstLine="0"/>
      </w:pPr>
      <w:r>
        <w:rPr>
          <w:rFonts w:hint="eastAsia"/>
        </w:rPr>
        <w:t>解压</w:t>
      </w:r>
      <w:r>
        <w:t xml:space="preserve"> </w:t>
      </w:r>
    </w:p>
    <w:p w:rsidR="00F817FC" w:rsidRDefault="00F817FC" w:rsidP="00DE2A71">
      <w:pPr>
        <w:pStyle w:val="a"/>
        <w:ind w:firstLine="0"/>
      </w:pPr>
      <w:r>
        <w:t xml:space="preserve">     tar –xvf xxx.tar</w:t>
      </w:r>
    </w:p>
    <w:p w:rsidR="00F817FC" w:rsidRDefault="00F817FC" w:rsidP="00DE2A71">
      <w:pPr>
        <w:pStyle w:val="a"/>
        <w:rPr>
          <w:color w:val="0000FF"/>
        </w:rPr>
      </w:pPr>
      <w:r>
        <w:rPr>
          <w:color w:val="0000FF"/>
        </w:rPr>
        <w:t>tar -xvf xxx.tar.gz -C /usr/aaa</w:t>
      </w:r>
    </w:p>
    <w:p w:rsidR="00F817FC" w:rsidRDefault="00F817FC" w:rsidP="00DE2A71">
      <w:pPr>
        <w:pStyle w:val="a"/>
        <w:ind w:firstLine="0"/>
      </w:pPr>
    </w:p>
    <w:p w:rsidR="00F817FC" w:rsidRDefault="00F817FC" w:rsidP="006B613B">
      <w:r>
        <w:rPr>
          <w:rFonts w:hint="eastAsia"/>
        </w:rPr>
        <w:t>【</w:t>
      </w:r>
      <w:r>
        <w:t>find</w:t>
      </w:r>
      <w:r>
        <w:rPr>
          <w:rFonts w:hint="eastAsia"/>
        </w:rPr>
        <w:t>】命令</w:t>
      </w:r>
    </w:p>
    <w:p w:rsidR="00F817FC" w:rsidRDefault="00F817FC" w:rsidP="006B613B">
      <w:pPr>
        <w:pStyle w:val="a"/>
      </w:pPr>
      <w:r>
        <w:t>find</w:t>
      </w:r>
      <w:r>
        <w:rPr>
          <w:rFonts w:hint="eastAsia"/>
        </w:rPr>
        <w:t>指令用于查找符合条件的文件</w:t>
      </w:r>
    </w:p>
    <w:p w:rsidR="00F817FC" w:rsidRDefault="00F817FC" w:rsidP="006B613B">
      <w:pPr>
        <w:pStyle w:val="a"/>
      </w:pPr>
      <w:r>
        <w:rPr>
          <w:rFonts w:hint="eastAsia"/>
        </w:rPr>
        <w:t>示例：</w:t>
      </w:r>
    </w:p>
    <w:p w:rsidR="00F817FC" w:rsidRDefault="00F817FC" w:rsidP="006B613B">
      <w:pPr>
        <w:pStyle w:val="a"/>
      </w:pPr>
      <w:r>
        <w:t xml:space="preserve">find / -name “ins*” </w:t>
      </w:r>
      <w:r>
        <w:rPr>
          <w:rFonts w:hint="eastAsia"/>
        </w:rPr>
        <w:t>查找文件名称是以</w:t>
      </w:r>
      <w:r>
        <w:t>ins</w:t>
      </w:r>
      <w:r>
        <w:rPr>
          <w:rFonts w:hint="eastAsia"/>
        </w:rPr>
        <w:t>开头的文件</w:t>
      </w:r>
    </w:p>
    <w:p w:rsidR="00F817FC" w:rsidRPr="00467305" w:rsidRDefault="00F817FC" w:rsidP="00586622">
      <w:pPr>
        <w:pStyle w:val="a"/>
      </w:pPr>
      <w:r>
        <w:t xml:space="preserve">find / -name “ins*” –ls </w:t>
      </w:r>
    </w:p>
    <w:p w:rsidR="00F817FC" w:rsidRDefault="00F817FC" w:rsidP="006B613B">
      <w:pPr>
        <w:pStyle w:val="a"/>
      </w:pPr>
      <w:r>
        <w:t xml:space="preserve">find / –user itcast –ls </w:t>
      </w:r>
      <w:r>
        <w:rPr>
          <w:rFonts w:hint="eastAsia"/>
        </w:rPr>
        <w:t>查找用户</w:t>
      </w:r>
      <w:r>
        <w:t>itcast</w:t>
      </w:r>
      <w:r>
        <w:rPr>
          <w:rFonts w:hint="eastAsia"/>
        </w:rPr>
        <w:t>的文件</w:t>
      </w:r>
    </w:p>
    <w:p w:rsidR="00F817FC" w:rsidRDefault="00F817FC" w:rsidP="006B613B">
      <w:pPr>
        <w:pStyle w:val="a"/>
      </w:pPr>
      <w:r>
        <w:t xml:space="preserve">find / –user itcast –type d –ls </w:t>
      </w:r>
      <w:r>
        <w:rPr>
          <w:rFonts w:hint="eastAsia"/>
        </w:rPr>
        <w:t>查找用户</w:t>
      </w:r>
      <w:r>
        <w:t>itcast</w:t>
      </w:r>
      <w:r>
        <w:rPr>
          <w:rFonts w:hint="eastAsia"/>
        </w:rPr>
        <w:t>的目录</w:t>
      </w:r>
    </w:p>
    <w:p w:rsidR="00F817FC" w:rsidRDefault="00F817FC" w:rsidP="006B613B">
      <w:pPr>
        <w:pStyle w:val="a"/>
      </w:pPr>
      <w:r>
        <w:t xml:space="preserve">find /-perm -777 –type d-ls </w:t>
      </w:r>
      <w:r>
        <w:rPr>
          <w:rFonts w:hint="eastAsia"/>
        </w:rPr>
        <w:t>查找权限是</w:t>
      </w:r>
      <w:r>
        <w:t>777</w:t>
      </w:r>
      <w:r>
        <w:rPr>
          <w:rFonts w:hint="eastAsia"/>
        </w:rPr>
        <w:t>的文件</w:t>
      </w:r>
    </w:p>
    <w:p w:rsidR="00F817FC" w:rsidRDefault="00F817FC" w:rsidP="00DE2A71"/>
    <w:p w:rsidR="00F817FC" w:rsidRDefault="00F817FC" w:rsidP="00DE2A71">
      <w:r>
        <w:rPr>
          <w:rFonts w:hint="eastAsia"/>
        </w:rPr>
        <w:t>【</w:t>
      </w:r>
      <w:r>
        <w:t>grep</w:t>
      </w:r>
      <w:r>
        <w:rPr>
          <w:rFonts w:hint="eastAsia"/>
        </w:rPr>
        <w:t>】命令</w:t>
      </w:r>
    </w:p>
    <w:p w:rsidR="00F817FC" w:rsidRDefault="00F817FC" w:rsidP="00DE2A71">
      <w:pPr>
        <w:pStyle w:val="a"/>
      </w:pPr>
      <w:r>
        <w:rPr>
          <w:rFonts w:hint="eastAsia"/>
        </w:rPr>
        <w:t>查找文件里符合条件的字符串。</w:t>
      </w:r>
    </w:p>
    <w:p w:rsidR="00F817FC" w:rsidRDefault="00F817FC" w:rsidP="00DE2A71">
      <w:pPr>
        <w:pStyle w:val="a"/>
      </w:pPr>
      <w:r>
        <w:rPr>
          <w:rFonts w:hint="eastAsia"/>
        </w:rPr>
        <w:t>用法</w:t>
      </w:r>
      <w:r>
        <w:t>: grep [</w:t>
      </w:r>
      <w:r>
        <w:rPr>
          <w:rFonts w:hint="eastAsia"/>
        </w:rPr>
        <w:t>选项</w:t>
      </w:r>
      <w:r>
        <w:t>]... PATTERN [FILE]...</w:t>
      </w:r>
      <w:r>
        <w:rPr>
          <w:rFonts w:hint="eastAsia"/>
        </w:rPr>
        <w:t>示例：</w:t>
      </w:r>
    </w:p>
    <w:p w:rsidR="00F817FC" w:rsidRPr="007A091F" w:rsidRDefault="00F817FC" w:rsidP="00DE2A71">
      <w:pPr>
        <w:pStyle w:val="a"/>
        <w:rPr>
          <w:lang w:val="nb-NO"/>
        </w:rPr>
      </w:pPr>
      <w:r w:rsidRPr="007A091F">
        <w:rPr>
          <w:lang w:val="nb-NO"/>
        </w:rPr>
        <w:t xml:space="preserve">grep lang anaconda-ks.cfg  </w:t>
      </w:r>
      <w:r>
        <w:rPr>
          <w:rFonts w:hint="eastAsia"/>
        </w:rPr>
        <w:t>在文件中查找</w:t>
      </w:r>
      <w:r w:rsidRPr="007A091F">
        <w:rPr>
          <w:lang w:val="nb-NO"/>
        </w:rPr>
        <w:t>lang</w:t>
      </w:r>
    </w:p>
    <w:p w:rsidR="00F817FC" w:rsidRDefault="00F817FC" w:rsidP="00DE2A71">
      <w:pPr>
        <w:pStyle w:val="a"/>
      </w:pPr>
      <w:r>
        <w:t xml:space="preserve">grep lang anaconda-ks.cfg –color </w:t>
      </w:r>
      <w:r>
        <w:rPr>
          <w:rFonts w:hint="eastAsia"/>
        </w:rPr>
        <w:t>高亮显示</w:t>
      </w:r>
    </w:p>
    <w:p w:rsidR="00F817FC" w:rsidRDefault="00F817FC" w:rsidP="00DE2A71">
      <w:pPr>
        <w:pStyle w:val="a"/>
      </w:pPr>
      <w:r w:rsidRPr="001D393B">
        <w:rPr>
          <w:noProof/>
        </w:rPr>
        <w:pict>
          <v:shape id="图片 7" o:spid="_x0000_i1031" type="#_x0000_t75" style="width:335.25pt;height:14.25pt;visibility:visible">
            <v:imagedata r:id="rId13" o:title=""/>
          </v:shape>
        </w:pict>
      </w:r>
    </w:p>
    <w:p w:rsidR="00F817FC" w:rsidRDefault="00F817FC" w:rsidP="00DE2A71">
      <w:pPr>
        <w:pStyle w:val="a"/>
      </w:pPr>
    </w:p>
    <w:p w:rsidR="00F817FC" w:rsidRDefault="00F817FC" w:rsidP="00DE2A71">
      <w:pPr>
        <w:pStyle w:val="a"/>
      </w:pPr>
      <w:r w:rsidRPr="001D393B">
        <w:rPr>
          <w:noProof/>
        </w:rPr>
        <w:pict>
          <v:shape id="图片 6" o:spid="_x0000_i1032" type="#_x0000_t75" style="width:357.75pt;height:14.25pt;visibility:visible">
            <v:imagedata r:id="rId14" o:title=""/>
          </v:shape>
        </w:pict>
      </w:r>
    </w:p>
    <w:p w:rsidR="00F817FC" w:rsidRDefault="00F817FC" w:rsidP="00DE2A71">
      <w:pPr>
        <w:pStyle w:val="a"/>
      </w:pPr>
    </w:p>
    <w:p w:rsidR="00F817FC" w:rsidRDefault="00F817FC" w:rsidP="00DE2A71">
      <w:pPr>
        <w:pStyle w:val="a"/>
      </w:pPr>
      <w:r w:rsidRPr="001D393B">
        <w:rPr>
          <w:noProof/>
        </w:rPr>
        <w:pict>
          <v:shape id="图片 5" o:spid="_x0000_i1033" type="#_x0000_t75" style="width:384.75pt;height:13.5pt;visibility:visible">
            <v:imagedata r:id="rId15" o:title=""/>
          </v:shape>
        </w:pict>
      </w:r>
    </w:p>
    <w:p w:rsidR="00F817FC" w:rsidRDefault="00F817FC" w:rsidP="00DE2A71">
      <w:pPr>
        <w:pStyle w:val="a"/>
      </w:pPr>
    </w:p>
    <w:p w:rsidR="00F817FC" w:rsidRDefault="00F817FC" w:rsidP="00DE2A71">
      <w:pPr>
        <w:pStyle w:val="Heading2"/>
      </w:pPr>
      <w:r>
        <w:rPr>
          <w:rFonts w:hint="eastAsia"/>
        </w:rPr>
        <w:t>其他常用命令</w:t>
      </w:r>
    </w:p>
    <w:p w:rsidR="00F817FC" w:rsidRDefault="00F817FC" w:rsidP="00DE2A71">
      <w:r>
        <w:rPr>
          <w:rFonts w:hint="eastAsia"/>
        </w:rPr>
        <w:t>【</w:t>
      </w:r>
      <w:r>
        <w:t>pwd</w:t>
      </w:r>
      <w:r>
        <w:rPr>
          <w:rFonts w:hint="eastAsia"/>
        </w:rPr>
        <w:t>】</w:t>
      </w:r>
    </w:p>
    <w:p w:rsidR="00F817FC" w:rsidRDefault="00F817FC" w:rsidP="00DE2A71">
      <w:pPr>
        <w:pStyle w:val="a"/>
      </w:pPr>
      <w:r>
        <w:rPr>
          <w:rFonts w:hint="eastAsia"/>
        </w:rPr>
        <w:t>显示当前所在目录</w:t>
      </w:r>
    </w:p>
    <w:p w:rsidR="00F817FC" w:rsidRDefault="00F817FC" w:rsidP="00DE2A71">
      <w:r>
        <w:rPr>
          <w:rFonts w:hint="eastAsia"/>
        </w:rPr>
        <w:t>【</w:t>
      </w:r>
      <w:r>
        <w:t>touch</w:t>
      </w:r>
      <w:r>
        <w:rPr>
          <w:rFonts w:hint="eastAsia"/>
        </w:rPr>
        <w:t>】</w:t>
      </w:r>
    </w:p>
    <w:p w:rsidR="00F817FC" w:rsidRDefault="00F817FC" w:rsidP="00DE2A71">
      <w:pPr>
        <w:pStyle w:val="a"/>
      </w:pPr>
      <w:r>
        <w:rPr>
          <w:rFonts w:hint="eastAsia"/>
        </w:rPr>
        <w:t>创建一个空文件</w:t>
      </w:r>
    </w:p>
    <w:p w:rsidR="00F817FC" w:rsidRDefault="00F817FC" w:rsidP="00DE2A71">
      <w:pPr>
        <w:pStyle w:val="a"/>
      </w:pPr>
      <w:r>
        <w:t>* touch a.txt</w:t>
      </w:r>
    </w:p>
    <w:p w:rsidR="00F817FC" w:rsidRDefault="00F817FC" w:rsidP="00DE2A71">
      <w:r>
        <w:rPr>
          <w:rFonts w:hint="eastAsia"/>
        </w:rPr>
        <w:t>【</w:t>
      </w:r>
      <w:r>
        <w:t>ll -h</w:t>
      </w:r>
      <w:r>
        <w:rPr>
          <w:rFonts w:hint="eastAsia"/>
        </w:rPr>
        <w:t>】</w:t>
      </w:r>
    </w:p>
    <w:p w:rsidR="00F817FC" w:rsidRDefault="00F817FC" w:rsidP="00DE2A71">
      <w:pPr>
        <w:pStyle w:val="a"/>
      </w:pPr>
      <w:r>
        <w:rPr>
          <w:rFonts w:hint="eastAsia"/>
        </w:rPr>
        <w:t>友好显示文件大小</w:t>
      </w:r>
    </w:p>
    <w:p w:rsidR="00F817FC" w:rsidRDefault="00F817FC" w:rsidP="00DE2A71">
      <w:r>
        <w:rPr>
          <w:rFonts w:hint="eastAsia"/>
        </w:rPr>
        <w:t>【</w:t>
      </w:r>
      <w:r>
        <w:t>wget</w:t>
      </w:r>
      <w:r>
        <w:rPr>
          <w:rFonts w:hint="eastAsia"/>
        </w:rPr>
        <w:t>】</w:t>
      </w:r>
    </w:p>
    <w:p w:rsidR="00F817FC" w:rsidRDefault="00F817FC" w:rsidP="00DE2A71">
      <w:pPr>
        <w:pStyle w:val="a"/>
      </w:pPr>
      <w:r>
        <w:rPr>
          <w:rFonts w:hint="eastAsia"/>
        </w:rPr>
        <w:t>下载资料</w:t>
      </w:r>
    </w:p>
    <w:p w:rsidR="00F817FC" w:rsidRDefault="00F817FC" w:rsidP="00DE2A71">
      <w:pPr>
        <w:pStyle w:val="a"/>
      </w:pPr>
      <w:r>
        <w:t>* wget http://nginx.org/download/nginx-1.9.12.tar.gz</w:t>
      </w:r>
    </w:p>
    <w:p w:rsidR="00F817FC" w:rsidRDefault="00F817FC" w:rsidP="00DE2A71">
      <w:pPr>
        <w:pStyle w:val="Heading1"/>
      </w:pPr>
      <w:r>
        <w:t>Vi</w:t>
      </w:r>
      <w:r>
        <w:rPr>
          <w:rFonts w:hint="eastAsia"/>
        </w:rPr>
        <w:t>和</w:t>
      </w:r>
      <w:r>
        <w:t>Vim</w:t>
      </w:r>
      <w:r>
        <w:rPr>
          <w:rFonts w:hint="eastAsia"/>
        </w:rPr>
        <w:t>编辑器</w:t>
      </w:r>
    </w:p>
    <w:p w:rsidR="00F817FC" w:rsidRDefault="00F817FC" w:rsidP="00DE2A71">
      <w:pPr>
        <w:pStyle w:val="Heading2"/>
      </w:pPr>
      <w:r>
        <w:t>Vim</w:t>
      </w:r>
      <w:r>
        <w:rPr>
          <w:rFonts w:hint="eastAsia"/>
        </w:rPr>
        <w:t>编辑器：</w:t>
      </w:r>
    </w:p>
    <w:p w:rsidR="00F817FC" w:rsidRDefault="00F817FC" w:rsidP="00DE2A71">
      <w:pPr>
        <w:pStyle w:val="a"/>
        <w:ind w:firstLine="0"/>
      </w:pPr>
      <w:r>
        <w:rPr>
          <w:rFonts w:hint="eastAsia"/>
        </w:rPr>
        <w:t>在</w:t>
      </w:r>
      <w:r>
        <w:t>Linux</w:t>
      </w:r>
      <w:r>
        <w:rPr>
          <w:rFonts w:hint="eastAsia"/>
        </w:rPr>
        <w:t>下一般使用</w:t>
      </w:r>
      <w:r>
        <w:t>vi</w:t>
      </w:r>
      <w:r>
        <w:rPr>
          <w:rFonts w:hint="eastAsia"/>
        </w:rPr>
        <w:t>编辑器来编辑文件。</w:t>
      </w:r>
      <w:r>
        <w:t>vi</w:t>
      </w:r>
      <w:r>
        <w:rPr>
          <w:rFonts w:hint="eastAsia"/>
        </w:rPr>
        <w:t>既可以查看文件也可以编辑文件。三种模式：命令行、插入、底行模式。</w:t>
      </w:r>
    </w:p>
    <w:p w:rsidR="00F817FC" w:rsidRDefault="00F817FC" w:rsidP="00DE2A71">
      <w:pPr>
        <w:pStyle w:val="a"/>
      </w:pPr>
      <w:r>
        <w:rPr>
          <w:rFonts w:hint="eastAsia"/>
        </w:rPr>
        <w:t>切换到命令行模式：按</w:t>
      </w:r>
      <w:r>
        <w:t>Esc</w:t>
      </w:r>
      <w:r>
        <w:rPr>
          <w:rFonts w:hint="eastAsia"/>
        </w:rPr>
        <w:t>键；</w:t>
      </w:r>
    </w:p>
    <w:p w:rsidR="00F817FC" w:rsidRDefault="00F817FC" w:rsidP="00DE2A71">
      <w:pPr>
        <w:pStyle w:val="a"/>
      </w:pPr>
      <w:r>
        <w:rPr>
          <w:rFonts w:hint="eastAsia"/>
        </w:rPr>
        <w:t>切换到插入模式：按</w:t>
      </w:r>
      <w:r>
        <w:t xml:space="preserve"> i </w:t>
      </w:r>
      <w:r>
        <w:rPr>
          <w:rFonts w:hint="eastAsia"/>
        </w:rPr>
        <w:t>、</w:t>
      </w:r>
      <w:r>
        <w:t>o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键；</w:t>
      </w:r>
    </w:p>
    <w:p w:rsidR="00F817FC" w:rsidRDefault="00F817FC" w:rsidP="00DE2A71">
      <w:pPr>
        <w:pStyle w:val="a"/>
      </w:pPr>
      <w:r>
        <w:t xml:space="preserve">    i </w:t>
      </w:r>
      <w:r>
        <w:rPr>
          <w:rFonts w:hint="eastAsia"/>
        </w:rPr>
        <w:t>在当前位置前插入</w:t>
      </w:r>
    </w:p>
    <w:p w:rsidR="00F817FC" w:rsidRDefault="00F817FC" w:rsidP="00DE2A71">
      <w:pPr>
        <w:pStyle w:val="a"/>
      </w:pPr>
      <w:r>
        <w:t xml:space="preserve">    I </w:t>
      </w:r>
      <w:r>
        <w:rPr>
          <w:rFonts w:hint="eastAsia"/>
        </w:rPr>
        <w:t>在当前行首插入</w:t>
      </w:r>
    </w:p>
    <w:p w:rsidR="00F817FC" w:rsidRDefault="00F817FC" w:rsidP="00DE2A71">
      <w:pPr>
        <w:pStyle w:val="a"/>
      </w:pPr>
      <w:r>
        <w:t xml:space="preserve">    a </w:t>
      </w:r>
      <w:r>
        <w:rPr>
          <w:rFonts w:hint="eastAsia"/>
        </w:rPr>
        <w:t>在当前位置后插入</w:t>
      </w:r>
    </w:p>
    <w:p w:rsidR="00F817FC" w:rsidRDefault="00F817FC" w:rsidP="00DE2A71">
      <w:pPr>
        <w:pStyle w:val="a"/>
      </w:pPr>
      <w:r>
        <w:t xml:space="preserve">    A </w:t>
      </w:r>
      <w:r>
        <w:rPr>
          <w:rFonts w:hint="eastAsia"/>
        </w:rPr>
        <w:t>在当前行尾插入</w:t>
      </w:r>
    </w:p>
    <w:p w:rsidR="00F817FC" w:rsidRDefault="00F817FC" w:rsidP="00DE2A71">
      <w:pPr>
        <w:pStyle w:val="a"/>
      </w:pPr>
      <w:r>
        <w:t xml:space="preserve">    o </w:t>
      </w:r>
      <w:r>
        <w:rPr>
          <w:rFonts w:hint="eastAsia"/>
        </w:rPr>
        <w:t>在当前行之后插入一行</w:t>
      </w:r>
    </w:p>
    <w:p w:rsidR="00F817FC" w:rsidRDefault="00F817FC" w:rsidP="00DE2A71">
      <w:pPr>
        <w:pStyle w:val="a"/>
      </w:pPr>
      <w:r>
        <w:t xml:space="preserve">    O </w:t>
      </w:r>
      <w:r>
        <w:rPr>
          <w:rFonts w:hint="eastAsia"/>
        </w:rPr>
        <w:t>在当前行之前插入一行</w:t>
      </w:r>
    </w:p>
    <w:p w:rsidR="00F817FC" w:rsidRDefault="00F817FC" w:rsidP="00DE2A71">
      <w:pPr>
        <w:pStyle w:val="a"/>
      </w:pPr>
    </w:p>
    <w:p w:rsidR="00F817FC" w:rsidRDefault="00F817FC" w:rsidP="00DE2A71">
      <w:pPr>
        <w:pStyle w:val="a"/>
      </w:pPr>
      <w:r>
        <w:rPr>
          <w:rFonts w:hint="eastAsia"/>
        </w:rPr>
        <w:t>切换到底行模式：按</w:t>
      </w:r>
      <w:r>
        <w:t xml:space="preserve"> :</w:t>
      </w:r>
      <w:r>
        <w:rPr>
          <w:rFonts w:hint="eastAsia"/>
        </w:rPr>
        <w:t>（冒号）；更多详细用法，查询文档《</w:t>
      </w:r>
      <w:r>
        <w:t>Vim</w:t>
      </w:r>
      <w:r>
        <w:rPr>
          <w:rFonts w:hint="eastAsia"/>
        </w:rPr>
        <w:t>命令合集</w:t>
      </w:r>
      <w:r>
        <w:t>.docx</w:t>
      </w:r>
      <w:r>
        <w:rPr>
          <w:rFonts w:hint="eastAsia"/>
        </w:rPr>
        <w:t>》和《</w:t>
      </w:r>
      <w:r>
        <w:t>vi</w:t>
      </w:r>
      <w:r>
        <w:rPr>
          <w:rFonts w:hint="eastAsia"/>
        </w:rPr>
        <w:t>使用方法详细介绍</w:t>
      </w:r>
      <w:r>
        <w:t>.docx</w:t>
      </w:r>
      <w:r>
        <w:rPr>
          <w:rFonts w:hint="eastAsia"/>
        </w:rPr>
        <w:t>》</w:t>
      </w:r>
    </w:p>
    <w:p w:rsidR="00F817FC" w:rsidRDefault="00F817FC" w:rsidP="00DE2A71">
      <w:pPr>
        <w:pStyle w:val="a"/>
        <w:ind w:firstLine="0"/>
      </w:pPr>
    </w:p>
    <w:p w:rsidR="00F817FC" w:rsidRDefault="00F817FC" w:rsidP="00DE2A71">
      <w:pPr>
        <w:pStyle w:val="a"/>
        <w:ind w:firstLine="0"/>
      </w:pPr>
    </w:p>
    <w:p w:rsidR="00F817FC" w:rsidRDefault="00F817FC" w:rsidP="00DE2A71">
      <w:pPr>
        <w:pStyle w:val="a"/>
        <w:ind w:firstLine="0"/>
      </w:pPr>
      <w:r>
        <w:rPr>
          <w:rFonts w:hint="eastAsia"/>
        </w:rPr>
        <w:t>打开文件：</w:t>
      </w:r>
      <w:r>
        <w:t>vim file</w:t>
      </w:r>
    </w:p>
    <w:p w:rsidR="00F817FC" w:rsidRDefault="00F817FC" w:rsidP="00DE2A71">
      <w:pPr>
        <w:pStyle w:val="a"/>
        <w:ind w:firstLine="0"/>
      </w:pPr>
      <w:r>
        <w:rPr>
          <w:rFonts w:hint="eastAsia"/>
        </w:rPr>
        <w:t>退出：</w:t>
      </w:r>
      <w:r>
        <w:t xml:space="preserve">esc </w:t>
      </w:r>
      <w:r>
        <w:sym w:font="Wingdings" w:char="F0E0"/>
      </w:r>
      <w:r>
        <w:t xml:space="preserve"> :q</w:t>
      </w:r>
    </w:p>
    <w:p w:rsidR="00F817FC" w:rsidRDefault="00F817FC" w:rsidP="00DE2A71">
      <w:pPr>
        <w:pStyle w:val="a"/>
        <w:ind w:firstLine="0"/>
      </w:pPr>
      <w:r>
        <w:rPr>
          <w:rFonts w:hint="eastAsia"/>
        </w:rPr>
        <w:t>修改文件：输入</w:t>
      </w:r>
      <w:r>
        <w:t>i</w:t>
      </w:r>
      <w:r>
        <w:rPr>
          <w:rFonts w:hint="eastAsia"/>
        </w:rPr>
        <w:t>进入插入模式</w:t>
      </w:r>
    </w:p>
    <w:p w:rsidR="00F817FC" w:rsidRDefault="00F817FC" w:rsidP="00DE2A71">
      <w:pPr>
        <w:pStyle w:val="a"/>
        <w:ind w:firstLine="0"/>
      </w:pPr>
      <w:r>
        <w:rPr>
          <w:rFonts w:hint="eastAsia"/>
        </w:rPr>
        <w:t>保存并退出：</w:t>
      </w:r>
      <w:r>
        <w:t>esc</w:t>
      </w:r>
      <w:r>
        <w:sym w:font="Wingdings" w:char="F0E0"/>
      </w:r>
      <w:r>
        <w:t>:wq</w:t>
      </w:r>
    </w:p>
    <w:p w:rsidR="00F817FC" w:rsidRDefault="00F817FC" w:rsidP="00DE2A71">
      <w:pPr>
        <w:pStyle w:val="a"/>
        <w:ind w:firstLine="0"/>
      </w:pPr>
    </w:p>
    <w:p w:rsidR="00F817FC" w:rsidRDefault="00F817FC" w:rsidP="00DE2A71">
      <w:pPr>
        <w:pStyle w:val="a"/>
        <w:ind w:firstLine="0"/>
      </w:pPr>
      <w:r>
        <w:rPr>
          <w:rFonts w:hint="eastAsia"/>
        </w:rPr>
        <w:t>不保存退出：</w:t>
      </w:r>
      <w:r>
        <w:t>esc</w:t>
      </w:r>
      <w:r>
        <w:sym w:font="Wingdings" w:char="F0E0"/>
      </w:r>
      <w:r>
        <w:t>:q!</w:t>
      </w:r>
    </w:p>
    <w:p w:rsidR="00F817FC" w:rsidRDefault="00F817FC" w:rsidP="00DE2A71">
      <w:pPr>
        <w:pStyle w:val="a"/>
        <w:ind w:firstLine="0"/>
      </w:pPr>
    </w:p>
    <w:p w:rsidR="00F817FC" w:rsidRDefault="00F817FC" w:rsidP="00DE2A71">
      <w:pPr>
        <w:pStyle w:val="a"/>
        <w:ind w:firstLine="0"/>
      </w:pPr>
      <w:r>
        <w:rPr>
          <w:rFonts w:hint="eastAsia"/>
        </w:rPr>
        <w:t>三种进入插入模式：</w:t>
      </w:r>
    </w:p>
    <w:p w:rsidR="00F817FC" w:rsidRDefault="00F817FC" w:rsidP="00DE2A71">
      <w:pPr>
        <w:pStyle w:val="a"/>
        <w:ind w:firstLine="0"/>
      </w:pPr>
      <w:r>
        <w:t>i:</w:t>
      </w:r>
      <w:r>
        <w:rPr>
          <w:rFonts w:hint="eastAsia"/>
        </w:rPr>
        <w:t>在当前的光标所在处插入</w:t>
      </w:r>
    </w:p>
    <w:p w:rsidR="00F817FC" w:rsidRDefault="00F817FC" w:rsidP="00DE2A71">
      <w:pPr>
        <w:pStyle w:val="a"/>
        <w:ind w:firstLine="0"/>
      </w:pPr>
      <w:r>
        <w:t>o:</w:t>
      </w:r>
      <w:r>
        <w:rPr>
          <w:rFonts w:hint="eastAsia"/>
        </w:rPr>
        <w:t>在当前光标所在的行的下一行插入</w:t>
      </w:r>
    </w:p>
    <w:p w:rsidR="00F817FC" w:rsidRDefault="00F817FC" w:rsidP="00DE2A71">
      <w:pPr>
        <w:pStyle w:val="a"/>
        <w:ind w:firstLine="0"/>
      </w:pPr>
      <w:r>
        <w:t>a:</w:t>
      </w:r>
      <w:r>
        <w:rPr>
          <w:rFonts w:hint="eastAsia"/>
        </w:rPr>
        <w:t>在光标所在的下一个字符插入</w:t>
      </w:r>
    </w:p>
    <w:p w:rsidR="00F817FC" w:rsidRDefault="00F817FC" w:rsidP="00DE2A71">
      <w:pPr>
        <w:pStyle w:val="a"/>
        <w:ind w:firstLine="0"/>
      </w:pPr>
    </w:p>
    <w:p w:rsidR="00F817FC" w:rsidRDefault="00F817FC" w:rsidP="00DE2A71">
      <w:pPr>
        <w:pStyle w:val="a"/>
        <w:ind w:firstLine="0"/>
      </w:pPr>
      <w:r>
        <w:rPr>
          <w:rFonts w:hint="eastAsia"/>
        </w:rPr>
        <w:t>快捷键：</w:t>
      </w:r>
    </w:p>
    <w:p w:rsidR="00F817FC" w:rsidRDefault="00F817FC" w:rsidP="00DE2A71">
      <w:pPr>
        <w:pStyle w:val="a"/>
        <w:ind w:firstLine="0"/>
      </w:pPr>
      <w:r>
        <w:t xml:space="preserve">dd – </w:t>
      </w:r>
      <w:r>
        <w:rPr>
          <w:rFonts w:hint="eastAsia"/>
        </w:rPr>
        <w:t>快速删除一行</w:t>
      </w:r>
    </w:p>
    <w:p w:rsidR="00F817FC" w:rsidRDefault="00F817FC" w:rsidP="00DE2A71">
      <w:pPr>
        <w:pStyle w:val="a"/>
        <w:ind w:firstLine="0"/>
      </w:pPr>
      <w:r>
        <w:t xml:space="preserve">yy - </w:t>
      </w:r>
      <w:r>
        <w:rPr>
          <w:rFonts w:hint="eastAsia"/>
        </w:rPr>
        <w:t>复制当前行</w:t>
      </w:r>
    </w:p>
    <w:p w:rsidR="00F817FC" w:rsidRDefault="00F817FC" w:rsidP="00DE2A71">
      <w:pPr>
        <w:pStyle w:val="a"/>
        <w:ind w:firstLine="0"/>
      </w:pPr>
      <w:r>
        <w:t xml:space="preserve">nyy - </w:t>
      </w:r>
      <w:r>
        <w:rPr>
          <w:rFonts w:hint="eastAsia"/>
        </w:rPr>
        <w:t>从当前行向后复制几行</w:t>
      </w:r>
    </w:p>
    <w:p w:rsidR="00F817FC" w:rsidRDefault="00F817FC" w:rsidP="00DE2A71">
      <w:pPr>
        <w:pStyle w:val="a"/>
        <w:ind w:firstLine="0"/>
      </w:pPr>
      <w:r>
        <w:t xml:space="preserve">p - </w:t>
      </w:r>
      <w:r>
        <w:rPr>
          <w:rFonts w:hint="eastAsia"/>
        </w:rPr>
        <w:t>粘贴</w:t>
      </w:r>
    </w:p>
    <w:p w:rsidR="00F817FC" w:rsidRDefault="00F817FC" w:rsidP="00DE2A71">
      <w:pPr>
        <w:pStyle w:val="a"/>
        <w:ind w:firstLine="0"/>
      </w:pPr>
      <w:r>
        <w:t xml:space="preserve">R – </w:t>
      </w:r>
      <w:r>
        <w:rPr>
          <w:rFonts w:hint="eastAsia"/>
        </w:rPr>
        <w:t>替换</w:t>
      </w:r>
    </w:p>
    <w:p w:rsidR="00F817FC" w:rsidRDefault="00F817FC" w:rsidP="00DE2A71">
      <w:pPr>
        <w:pStyle w:val="Heading2"/>
      </w:pPr>
      <w:r>
        <w:rPr>
          <w:rFonts w:hint="eastAsia"/>
        </w:rPr>
        <w:t>重定向输出</w:t>
      </w:r>
      <w:r>
        <w:t>&gt;</w:t>
      </w:r>
      <w:r>
        <w:rPr>
          <w:rFonts w:hint="eastAsia"/>
        </w:rPr>
        <w:t>和</w:t>
      </w:r>
      <w:r>
        <w:t>&gt;&gt;</w:t>
      </w:r>
    </w:p>
    <w:p w:rsidR="00F817FC" w:rsidRDefault="00F817FC" w:rsidP="00DE2A71">
      <w:pPr>
        <w:pStyle w:val="a"/>
        <w:ind w:firstLine="0"/>
      </w:pPr>
      <w:r>
        <w:t xml:space="preserve">&gt;  </w:t>
      </w:r>
      <w:r>
        <w:rPr>
          <w:rFonts w:hint="eastAsia"/>
        </w:rPr>
        <w:t>重定向输出，覆盖原有内容；</w:t>
      </w:r>
      <w:r>
        <w:t xml:space="preserve">&gt;&gt; </w:t>
      </w:r>
      <w:r>
        <w:rPr>
          <w:rFonts w:hint="eastAsia"/>
        </w:rPr>
        <w:t>重定向输出，又追加功能；示例：</w:t>
      </w:r>
    </w:p>
    <w:p w:rsidR="00F817FC" w:rsidRDefault="00F817FC" w:rsidP="00DE2A71">
      <w:pPr>
        <w:pStyle w:val="a"/>
      </w:pPr>
      <w:r>
        <w:t xml:space="preserve">cat /etc/passwd &gt; a.txt  </w:t>
      </w:r>
      <w:r>
        <w:rPr>
          <w:rFonts w:hint="eastAsia"/>
        </w:rPr>
        <w:t>将输出定向到</w:t>
      </w:r>
      <w:r>
        <w:t>a.txt</w:t>
      </w:r>
      <w:r>
        <w:rPr>
          <w:rFonts w:hint="eastAsia"/>
        </w:rPr>
        <w:t>中</w:t>
      </w:r>
    </w:p>
    <w:p w:rsidR="00F817FC" w:rsidRDefault="00F817FC" w:rsidP="00DE2A71">
      <w:pPr>
        <w:pStyle w:val="a"/>
      </w:pPr>
      <w:r>
        <w:t xml:space="preserve">cat /etc/passwd &gt;&gt; a.txt  </w:t>
      </w:r>
      <w:r>
        <w:rPr>
          <w:rFonts w:hint="eastAsia"/>
        </w:rPr>
        <w:t>输出并且追加</w:t>
      </w:r>
    </w:p>
    <w:p w:rsidR="00F817FC" w:rsidRDefault="00F817FC" w:rsidP="00DE2A71">
      <w:pPr>
        <w:pStyle w:val="a"/>
      </w:pPr>
    </w:p>
    <w:p w:rsidR="00F817FC" w:rsidRDefault="00F817FC" w:rsidP="00DE2A71">
      <w:pPr>
        <w:pStyle w:val="a"/>
      </w:pPr>
      <w:r>
        <w:t>ifconfig &gt; ifconfig.txt</w:t>
      </w:r>
    </w:p>
    <w:p w:rsidR="00F817FC" w:rsidRDefault="00F817FC" w:rsidP="00DE2A71">
      <w:pPr>
        <w:pStyle w:val="Heading2"/>
      </w:pPr>
      <w:r>
        <w:rPr>
          <w:rFonts w:hint="eastAsia"/>
        </w:rPr>
        <w:t>管道</w:t>
      </w:r>
      <w:r>
        <w:t xml:space="preserve"> |</w:t>
      </w:r>
    </w:p>
    <w:p w:rsidR="00F817FC" w:rsidRDefault="00F817FC" w:rsidP="00DE2A71">
      <w:pPr>
        <w:pStyle w:val="a"/>
        <w:ind w:firstLine="0"/>
      </w:pPr>
      <w:r>
        <w:rPr>
          <w:rFonts w:hint="eastAsia"/>
        </w:rPr>
        <w:t>管道是</w:t>
      </w:r>
      <w:r>
        <w:t>Linux</w:t>
      </w:r>
      <w:r>
        <w:rPr>
          <w:rFonts w:hint="eastAsia"/>
        </w:rPr>
        <w:t>命令中重要的一个概念，其作用是将</w:t>
      </w:r>
      <w:r>
        <w:rPr>
          <w:rFonts w:hint="eastAsia"/>
          <w:color w:val="0000FF"/>
        </w:rPr>
        <w:t>一个命令的输出用作另一个命令的输入</w:t>
      </w:r>
      <w:r>
        <w:rPr>
          <w:rFonts w:hint="eastAsia"/>
        </w:rPr>
        <w:t>。示例</w:t>
      </w:r>
    </w:p>
    <w:p w:rsidR="00F817FC" w:rsidRDefault="00F817FC" w:rsidP="00DE2A71">
      <w:pPr>
        <w:pStyle w:val="a"/>
      </w:pPr>
      <w:r>
        <w:t xml:space="preserve">ls --help | more  </w:t>
      </w:r>
      <w:r>
        <w:rPr>
          <w:rFonts w:hint="eastAsia"/>
        </w:rPr>
        <w:t>分页查询帮助信息</w:t>
      </w:r>
    </w:p>
    <w:p w:rsidR="00F817FC" w:rsidRDefault="00F817FC" w:rsidP="00DE2A71">
      <w:pPr>
        <w:pStyle w:val="a"/>
      </w:pPr>
      <w:r>
        <w:t xml:space="preserve">ps –ef | grep java  </w:t>
      </w:r>
      <w:r>
        <w:rPr>
          <w:rFonts w:hint="eastAsia"/>
        </w:rPr>
        <w:t>查询名称中包含</w:t>
      </w:r>
      <w:r>
        <w:t>java</w:t>
      </w:r>
      <w:r>
        <w:rPr>
          <w:rFonts w:hint="eastAsia"/>
        </w:rPr>
        <w:t>的进程</w:t>
      </w:r>
    </w:p>
    <w:p w:rsidR="00F817FC" w:rsidRDefault="00F817FC" w:rsidP="00DE2A71">
      <w:pPr>
        <w:pStyle w:val="a"/>
      </w:pPr>
    </w:p>
    <w:p w:rsidR="00F817FC" w:rsidRDefault="00F817FC" w:rsidP="00DE2A71">
      <w:pPr>
        <w:pStyle w:val="a"/>
      </w:pPr>
      <w:r>
        <w:t>ifconfig | more</w:t>
      </w:r>
    </w:p>
    <w:p w:rsidR="00F817FC" w:rsidRDefault="00F817FC" w:rsidP="00DE2A71">
      <w:pPr>
        <w:pStyle w:val="a"/>
      </w:pPr>
      <w:r>
        <w:t>cat index.html | more</w:t>
      </w:r>
    </w:p>
    <w:p w:rsidR="00F817FC" w:rsidRDefault="00F817FC" w:rsidP="00DE2A71">
      <w:pPr>
        <w:pStyle w:val="a"/>
      </w:pPr>
      <w:r>
        <w:t>ps –ef | grep aio</w:t>
      </w:r>
    </w:p>
    <w:p w:rsidR="00F817FC" w:rsidRDefault="00F817FC" w:rsidP="00DE2A71">
      <w:pPr>
        <w:pStyle w:val="Heading2"/>
      </w:pPr>
      <w:r>
        <w:t>&amp;&amp;</w:t>
      </w:r>
      <w:r>
        <w:rPr>
          <w:rFonts w:hint="eastAsia"/>
        </w:rPr>
        <w:t>命令执行控制：</w:t>
      </w:r>
    </w:p>
    <w:p w:rsidR="00F817FC" w:rsidRDefault="00F817FC" w:rsidP="00DE2A71">
      <w:pPr>
        <w:pStyle w:val="a"/>
        <w:ind w:firstLine="0"/>
      </w:pPr>
      <w:r>
        <w:rPr>
          <w:rFonts w:hint="eastAsia"/>
        </w:rPr>
        <w:t>命令之间使用</w:t>
      </w:r>
      <w:r>
        <w:t xml:space="preserve"> &amp;&amp; </w:t>
      </w:r>
      <w:r>
        <w:rPr>
          <w:rFonts w:hint="eastAsia"/>
        </w:rPr>
        <w:t>连接，实现逻辑与的功能。</w:t>
      </w:r>
      <w:r>
        <w:t xml:space="preserve"> </w:t>
      </w:r>
    </w:p>
    <w:p w:rsidR="00F817FC" w:rsidRDefault="00F817FC" w:rsidP="00DE2A71">
      <w:pPr>
        <w:pStyle w:val="a"/>
      </w:pPr>
      <w:r>
        <w:rPr>
          <w:rFonts w:hint="eastAsia"/>
        </w:rPr>
        <w:t>只有在</w:t>
      </w:r>
      <w:r>
        <w:t xml:space="preserve"> &amp;&amp; </w:t>
      </w:r>
      <w:r>
        <w:rPr>
          <w:rFonts w:hint="eastAsia"/>
        </w:rPr>
        <w:t>左边的命令返回真（命令返回值</w:t>
      </w:r>
      <w:r>
        <w:t xml:space="preserve"> $? == 0</w:t>
      </w:r>
      <w:r>
        <w:rPr>
          <w:rFonts w:hint="eastAsia"/>
        </w:rPr>
        <w:t>），</w:t>
      </w:r>
      <w:r>
        <w:t xml:space="preserve">&amp;&amp; </w:t>
      </w:r>
      <w:r>
        <w:rPr>
          <w:rFonts w:hint="eastAsia"/>
        </w:rPr>
        <w:t>右边的命令才会被执行。</w:t>
      </w:r>
      <w:r>
        <w:t> </w:t>
      </w:r>
    </w:p>
    <w:p w:rsidR="00F817FC" w:rsidRDefault="00F817FC" w:rsidP="00DE2A71">
      <w:pPr>
        <w:pStyle w:val="a"/>
      </w:pPr>
      <w:r>
        <w:rPr>
          <w:rFonts w:hint="eastAsia"/>
        </w:rPr>
        <w:t>只要有一个命令返回假（命令返回值</w:t>
      </w:r>
      <w:r>
        <w:t xml:space="preserve"> $? == 1</w:t>
      </w:r>
      <w:r>
        <w:rPr>
          <w:rFonts w:hint="eastAsia"/>
        </w:rPr>
        <w:t>），后面的命令就不会被执行。</w:t>
      </w:r>
    </w:p>
    <w:p w:rsidR="00F817FC" w:rsidRDefault="00F817FC" w:rsidP="00DE2A71">
      <w:pPr>
        <w:pStyle w:val="a"/>
        <w:ind w:firstLine="0"/>
      </w:pPr>
    </w:p>
    <w:p w:rsidR="00F817FC" w:rsidRDefault="00F817FC" w:rsidP="00DE2A71">
      <w:pPr>
        <w:pStyle w:val="a"/>
      </w:pPr>
      <w:r>
        <w:t>mkdir test &amp;&amp; cd test</w:t>
      </w:r>
    </w:p>
    <w:p w:rsidR="00F817FC" w:rsidRDefault="00F817FC" w:rsidP="00DE2A71">
      <w:pPr>
        <w:pStyle w:val="Heading2"/>
      </w:pPr>
      <w:r>
        <w:rPr>
          <w:rFonts w:hint="eastAsia"/>
        </w:rPr>
        <w:t>系统管理命令</w:t>
      </w:r>
    </w:p>
    <w:p w:rsidR="00F817FC" w:rsidRDefault="00F817FC" w:rsidP="00DE2A71">
      <w:pPr>
        <w:pStyle w:val="a"/>
        <w:ind w:firstLine="0"/>
      </w:pPr>
      <w:r>
        <w:t xml:space="preserve">date </w:t>
      </w:r>
      <w:r>
        <w:rPr>
          <w:rFonts w:hint="eastAsia"/>
        </w:rPr>
        <w:t>显示或设置系统时间</w:t>
      </w:r>
    </w:p>
    <w:p w:rsidR="00F817FC" w:rsidRDefault="00F817FC" w:rsidP="00DE2A71">
      <w:pPr>
        <w:pStyle w:val="a"/>
      </w:pPr>
      <w:r>
        <w:t xml:space="preserve">date  </w:t>
      </w:r>
      <w:r>
        <w:rPr>
          <w:rFonts w:hint="eastAsia"/>
        </w:rPr>
        <w:t>显示当前系统时间</w:t>
      </w:r>
    </w:p>
    <w:p w:rsidR="00F817FC" w:rsidRDefault="00F817FC" w:rsidP="00DE2A71">
      <w:pPr>
        <w:pStyle w:val="a"/>
      </w:pPr>
      <w:r>
        <w:t xml:space="preserve">date -s </w:t>
      </w:r>
      <w:r>
        <w:rPr>
          <w:rFonts w:hint="eastAsia"/>
        </w:rPr>
        <w:t>“</w:t>
      </w:r>
      <w:r>
        <w:t>2014-01-01 10:10:10</w:t>
      </w:r>
      <w:r>
        <w:rPr>
          <w:rFonts w:hint="eastAsia"/>
        </w:rPr>
        <w:t>“</w:t>
      </w:r>
      <w:r>
        <w:t xml:space="preserve">  </w:t>
      </w:r>
      <w:r>
        <w:rPr>
          <w:rFonts w:hint="eastAsia"/>
        </w:rPr>
        <w:t>设置系统时间</w:t>
      </w:r>
      <w:r>
        <w:t xml:space="preserve">df </w:t>
      </w:r>
      <w:r>
        <w:rPr>
          <w:rFonts w:hint="eastAsia"/>
        </w:rPr>
        <w:t>显示磁盘信息</w:t>
      </w:r>
    </w:p>
    <w:p w:rsidR="00F817FC" w:rsidRDefault="00F817FC" w:rsidP="00DE2A71">
      <w:pPr>
        <w:pStyle w:val="a"/>
      </w:pPr>
      <w:r>
        <w:t xml:space="preserve">df –h  </w:t>
      </w:r>
      <w:r>
        <w:rPr>
          <w:rFonts w:hint="eastAsia"/>
        </w:rPr>
        <w:t>友好显示大小</w:t>
      </w:r>
      <w:r>
        <w:t xml:space="preserve">free </w:t>
      </w:r>
      <w:r>
        <w:rPr>
          <w:rFonts w:hint="eastAsia"/>
        </w:rPr>
        <w:t>显示内存状态</w:t>
      </w:r>
    </w:p>
    <w:p w:rsidR="00F817FC" w:rsidRDefault="00F817FC" w:rsidP="00DE2A71">
      <w:pPr>
        <w:pStyle w:val="a"/>
      </w:pPr>
      <w:r>
        <w:t xml:space="preserve">free –m </w:t>
      </w:r>
      <w:r>
        <w:rPr>
          <w:rFonts w:hint="eastAsia"/>
        </w:rPr>
        <w:t>以</w:t>
      </w:r>
      <w:r>
        <w:t>mb</w:t>
      </w:r>
      <w:r>
        <w:rPr>
          <w:rFonts w:hint="eastAsia"/>
        </w:rPr>
        <w:t>单位显示内存组昂头</w:t>
      </w:r>
      <w:r>
        <w:t xml:space="preserve">top </w:t>
      </w:r>
      <w:r>
        <w:rPr>
          <w:rFonts w:hint="eastAsia"/>
        </w:rPr>
        <w:t>显示，管理执行中的程序</w:t>
      </w:r>
    </w:p>
    <w:p w:rsidR="00F817FC" w:rsidRDefault="00F817FC" w:rsidP="00DE2A71">
      <w:pPr>
        <w:pStyle w:val="a"/>
        <w:ind w:firstLine="0"/>
      </w:pPr>
    </w:p>
    <w:p w:rsidR="00F817FC" w:rsidRDefault="00F817FC" w:rsidP="00DE2A71">
      <w:pPr>
        <w:pStyle w:val="a"/>
        <w:ind w:firstLine="0"/>
      </w:pPr>
      <w:r>
        <w:t xml:space="preserve">clear </w:t>
      </w:r>
      <w:r>
        <w:rPr>
          <w:rFonts w:hint="eastAsia"/>
        </w:rPr>
        <w:t>清屏幕</w:t>
      </w:r>
    </w:p>
    <w:p w:rsidR="00F817FC" w:rsidRDefault="00F817FC" w:rsidP="00DE2A71">
      <w:pPr>
        <w:pStyle w:val="a"/>
        <w:ind w:firstLine="0"/>
      </w:pPr>
      <w:r>
        <w:t xml:space="preserve">ps </w:t>
      </w:r>
      <w:r>
        <w:rPr>
          <w:rFonts w:hint="eastAsia"/>
        </w:rPr>
        <w:t>正在运行的某个进程的状态</w:t>
      </w:r>
    </w:p>
    <w:p w:rsidR="00F817FC" w:rsidRDefault="00F817FC" w:rsidP="00DE2A71">
      <w:pPr>
        <w:pStyle w:val="a"/>
      </w:pPr>
      <w:r>
        <w:t xml:space="preserve">ps –ef  </w:t>
      </w:r>
      <w:r>
        <w:rPr>
          <w:rFonts w:hint="eastAsia"/>
        </w:rPr>
        <w:t>查看所有进程</w:t>
      </w:r>
    </w:p>
    <w:p w:rsidR="00F817FC" w:rsidRDefault="00F817FC" w:rsidP="00DE2A71">
      <w:pPr>
        <w:pStyle w:val="a"/>
      </w:pPr>
      <w:r>
        <w:t xml:space="preserve">ps –ef | grep ssh </w:t>
      </w:r>
      <w:r>
        <w:rPr>
          <w:rFonts w:hint="eastAsia"/>
        </w:rPr>
        <w:t>查找某一进程</w:t>
      </w:r>
      <w:r>
        <w:t xml:space="preserve">kill </w:t>
      </w:r>
      <w:r>
        <w:rPr>
          <w:rFonts w:hint="eastAsia"/>
        </w:rPr>
        <w:t>杀掉某一进程</w:t>
      </w:r>
    </w:p>
    <w:p w:rsidR="00F817FC" w:rsidRDefault="00F817FC" w:rsidP="00DE2A71">
      <w:pPr>
        <w:pStyle w:val="a"/>
      </w:pPr>
      <w:r>
        <w:t xml:space="preserve">kill 2868  </w:t>
      </w:r>
      <w:r>
        <w:rPr>
          <w:rFonts w:hint="eastAsia"/>
        </w:rPr>
        <w:t>杀掉</w:t>
      </w:r>
      <w:r>
        <w:t>2868</w:t>
      </w:r>
      <w:r>
        <w:rPr>
          <w:rFonts w:hint="eastAsia"/>
        </w:rPr>
        <w:t>编号的进程</w:t>
      </w:r>
    </w:p>
    <w:p w:rsidR="00F817FC" w:rsidRDefault="00F817FC" w:rsidP="00DE2A71">
      <w:pPr>
        <w:pStyle w:val="a"/>
      </w:pPr>
      <w:r>
        <w:t xml:space="preserve">kill -9 2868  </w:t>
      </w:r>
      <w:r>
        <w:rPr>
          <w:rFonts w:hint="eastAsia"/>
        </w:rPr>
        <w:t>强制杀死进程</w:t>
      </w:r>
    </w:p>
    <w:p w:rsidR="00F817FC" w:rsidRDefault="00F817FC" w:rsidP="00DE2A71">
      <w:pPr>
        <w:pStyle w:val="a"/>
        <w:ind w:firstLine="0"/>
      </w:pPr>
    </w:p>
    <w:p w:rsidR="00F817FC" w:rsidRDefault="00F817FC" w:rsidP="00DE2A71">
      <w:pPr>
        <w:pStyle w:val="a"/>
        <w:ind w:firstLine="0"/>
      </w:pPr>
      <w:r>
        <w:t xml:space="preserve">du </w:t>
      </w:r>
      <w:r>
        <w:rPr>
          <w:rFonts w:hint="eastAsia"/>
        </w:rPr>
        <w:t>显示目录或文件的大小。</w:t>
      </w:r>
    </w:p>
    <w:p w:rsidR="00F817FC" w:rsidRDefault="00F817FC" w:rsidP="00DE2A71">
      <w:pPr>
        <w:pStyle w:val="a"/>
      </w:pPr>
      <w:r>
        <w:t xml:space="preserve">du –h </w:t>
      </w:r>
      <w:r>
        <w:rPr>
          <w:rFonts w:hint="eastAsia"/>
        </w:rPr>
        <w:t>显示当前目录的大小</w:t>
      </w:r>
    </w:p>
    <w:p w:rsidR="00F817FC" w:rsidRDefault="00F817FC" w:rsidP="0096270A">
      <w:pPr>
        <w:pStyle w:val="a"/>
      </w:pPr>
      <w:r>
        <w:t xml:space="preserve">who </w:t>
      </w:r>
      <w:r>
        <w:rPr>
          <w:rFonts w:hint="eastAsia"/>
        </w:rPr>
        <w:t>显示目前登入系统的用户信息。</w:t>
      </w:r>
    </w:p>
    <w:p w:rsidR="00F817FC" w:rsidRDefault="00F817FC" w:rsidP="00DE2A71">
      <w:pPr>
        <w:pStyle w:val="a"/>
        <w:ind w:firstLine="0"/>
      </w:pPr>
      <w:r>
        <w:t xml:space="preserve">uname </w:t>
      </w:r>
      <w:r>
        <w:rPr>
          <w:rFonts w:hint="eastAsia"/>
        </w:rPr>
        <w:t>显示系统信息。</w:t>
      </w:r>
    </w:p>
    <w:p w:rsidR="00F817FC" w:rsidRDefault="00F817FC" w:rsidP="00DE2A71">
      <w:pPr>
        <w:pStyle w:val="a"/>
      </w:pPr>
      <w:r>
        <w:t xml:space="preserve">uname -a </w:t>
      </w:r>
      <w:r>
        <w:rPr>
          <w:rFonts w:hint="eastAsia"/>
        </w:rPr>
        <w:t>显示本机详细信息。依次为：内核名称</w:t>
      </w:r>
      <w:r>
        <w:t>(</w:t>
      </w:r>
      <w:r>
        <w:rPr>
          <w:rFonts w:hint="eastAsia"/>
        </w:rPr>
        <w:t>类别</w:t>
      </w:r>
      <w:r>
        <w:t>)</w:t>
      </w:r>
      <w:r>
        <w:rPr>
          <w:rFonts w:hint="eastAsia"/>
        </w:rPr>
        <w:t>，主机名，内核版本号，内核版本，内核编译日期，硬件名，处理器类型，硬件平台类型，操作系统名称</w:t>
      </w:r>
    </w:p>
    <w:p w:rsidR="00F817FC" w:rsidRDefault="00F817FC" w:rsidP="00DE2A71">
      <w:pPr>
        <w:pStyle w:val="Heading1"/>
      </w:pPr>
      <w:r>
        <w:t>Linux</w:t>
      </w:r>
      <w:r>
        <w:rPr>
          <w:rFonts w:hint="eastAsia"/>
        </w:rPr>
        <w:t>的用户和组</w:t>
      </w:r>
    </w:p>
    <w:p w:rsidR="00F817FC" w:rsidRDefault="00F817FC" w:rsidP="00DE2A71">
      <w:pPr>
        <w:pStyle w:val="Heading2"/>
      </w:pPr>
      <w:r>
        <w:rPr>
          <w:rFonts w:hint="eastAsia"/>
        </w:rPr>
        <w:t>用户的管理</w:t>
      </w:r>
    </w:p>
    <w:p w:rsidR="00F817FC" w:rsidRDefault="00F817FC" w:rsidP="00DE2A71">
      <w:pPr>
        <w:pStyle w:val="a"/>
        <w:ind w:firstLine="0"/>
      </w:pPr>
      <w:r>
        <w:t xml:space="preserve">useradd </w:t>
      </w:r>
      <w:r>
        <w:rPr>
          <w:rFonts w:hint="eastAsia"/>
        </w:rPr>
        <w:t>添加一个用户</w:t>
      </w:r>
    </w:p>
    <w:p w:rsidR="00F817FC" w:rsidRDefault="00F817FC" w:rsidP="00DE2A71">
      <w:pPr>
        <w:pStyle w:val="a"/>
      </w:pPr>
      <w:r>
        <w:t xml:space="preserve">useradd test </w:t>
      </w:r>
      <w:r>
        <w:rPr>
          <w:rFonts w:hint="eastAsia"/>
        </w:rPr>
        <w:t>添加</w:t>
      </w:r>
      <w:r>
        <w:t>test</w:t>
      </w:r>
      <w:r>
        <w:rPr>
          <w:rFonts w:hint="eastAsia"/>
        </w:rPr>
        <w:t>用户</w:t>
      </w:r>
    </w:p>
    <w:p w:rsidR="00F817FC" w:rsidRDefault="00F817FC" w:rsidP="00DE2A71">
      <w:pPr>
        <w:pStyle w:val="a"/>
      </w:pPr>
      <w:r>
        <w:t xml:space="preserve">useradd test -d /home/t1  </w:t>
      </w:r>
      <w:r>
        <w:rPr>
          <w:rFonts w:hint="eastAsia"/>
        </w:rPr>
        <w:t>指定用户</w:t>
      </w:r>
      <w:r>
        <w:t>home</w:t>
      </w:r>
      <w:r>
        <w:rPr>
          <w:rFonts w:hint="eastAsia"/>
        </w:rPr>
        <w:t>目录</w:t>
      </w:r>
    </w:p>
    <w:p w:rsidR="00F817FC" w:rsidRDefault="00F817FC" w:rsidP="00DE2A71">
      <w:pPr>
        <w:pStyle w:val="a"/>
        <w:ind w:firstLine="0"/>
      </w:pPr>
      <w:r>
        <w:t xml:space="preserve">passwd  </w:t>
      </w:r>
      <w:r>
        <w:rPr>
          <w:rFonts w:hint="eastAsia"/>
        </w:rPr>
        <w:t>设置、修改密码</w:t>
      </w:r>
    </w:p>
    <w:p w:rsidR="00F817FC" w:rsidRDefault="00F817FC" w:rsidP="00DE2A71">
      <w:pPr>
        <w:pStyle w:val="a"/>
      </w:pPr>
      <w:r>
        <w:t xml:space="preserve">passwd test  </w:t>
      </w:r>
      <w:r>
        <w:rPr>
          <w:rFonts w:hint="eastAsia"/>
        </w:rPr>
        <w:t>为</w:t>
      </w:r>
      <w:r>
        <w:t>test</w:t>
      </w:r>
      <w:r>
        <w:rPr>
          <w:rFonts w:hint="eastAsia"/>
        </w:rPr>
        <w:t>用户设置密码</w:t>
      </w:r>
    </w:p>
    <w:p w:rsidR="00F817FC" w:rsidRDefault="00F817FC" w:rsidP="00DE2A71">
      <w:pPr>
        <w:pStyle w:val="a"/>
      </w:pPr>
    </w:p>
    <w:p w:rsidR="00F817FC" w:rsidRDefault="00F817FC" w:rsidP="00DE2A71">
      <w:pPr>
        <w:pStyle w:val="a"/>
        <w:ind w:firstLine="0"/>
      </w:pPr>
      <w:r>
        <w:rPr>
          <w:rFonts w:hint="eastAsia"/>
        </w:rPr>
        <w:t>切换登录：</w:t>
      </w:r>
    </w:p>
    <w:p w:rsidR="00F817FC" w:rsidRDefault="00F817FC" w:rsidP="00DE2A71">
      <w:pPr>
        <w:pStyle w:val="a"/>
        <w:ind w:firstLine="0"/>
      </w:pPr>
      <w:r>
        <w:t>ssh -l test -p 22 192.168.19.128</w:t>
      </w:r>
    </w:p>
    <w:p w:rsidR="00F817FC" w:rsidRDefault="00F817FC" w:rsidP="00DE2A71">
      <w:pPr>
        <w:pStyle w:val="a"/>
        <w:ind w:firstLine="0"/>
      </w:pPr>
    </w:p>
    <w:p w:rsidR="00F817FC" w:rsidRDefault="00F817FC" w:rsidP="00DE2A71">
      <w:pPr>
        <w:pStyle w:val="a"/>
        <w:ind w:firstLine="0"/>
      </w:pPr>
      <w:r>
        <w:t xml:space="preserve">su – </w:t>
      </w:r>
      <w:r>
        <w:rPr>
          <w:rFonts w:hint="eastAsia"/>
        </w:rPr>
        <w:t>用户名</w:t>
      </w:r>
    </w:p>
    <w:p w:rsidR="00F817FC" w:rsidRDefault="00F817FC" w:rsidP="00DE2A71">
      <w:pPr>
        <w:pStyle w:val="a"/>
        <w:ind w:firstLine="0"/>
      </w:pPr>
      <w:r>
        <w:t xml:space="preserve">userdel </w:t>
      </w:r>
      <w:r>
        <w:rPr>
          <w:rFonts w:hint="eastAsia"/>
        </w:rPr>
        <w:t>删除一个用户</w:t>
      </w:r>
    </w:p>
    <w:p w:rsidR="00F817FC" w:rsidRDefault="00F817FC" w:rsidP="00DE2A71">
      <w:pPr>
        <w:pStyle w:val="a"/>
      </w:pPr>
      <w:r>
        <w:t xml:space="preserve">userdel test </w:t>
      </w:r>
      <w:r>
        <w:rPr>
          <w:rFonts w:hint="eastAsia"/>
        </w:rPr>
        <w:t>删除</w:t>
      </w:r>
      <w:r>
        <w:t>test</w:t>
      </w:r>
      <w:r>
        <w:rPr>
          <w:rFonts w:hint="eastAsia"/>
        </w:rPr>
        <w:t>用户</w:t>
      </w:r>
      <w:r>
        <w:t>(</w:t>
      </w:r>
      <w:r>
        <w:rPr>
          <w:rFonts w:hint="eastAsia"/>
        </w:rPr>
        <w:t>不会删除</w:t>
      </w:r>
      <w:r>
        <w:t>home</w:t>
      </w:r>
      <w:r>
        <w:rPr>
          <w:rFonts w:hint="eastAsia"/>
        </w:rPr>
        <w:t>目录</w:t>
      </w:r>
      <w:r>
        <w:t>)</w:t>
      </w:r>
    </w:p>
    <w:p w:rsidR="00F817FC" w:rsidRDefault="00F817FC" w:rsidP="00DE2A71">
      <w:pPr>
        <w:pStyle w:val="a"/>
        <w:rPr>
          <w:color w:val="0000FF"/>
        </w:rPr>
      </w:pPr>
      <w:r>
        <w:rPr>
          <w:color w:val="0000FF"/>
        </w:rPr>
        <w:t xml:space="preserve">userdel –r test  </w:t>
      </w:r>
      <w:r>
        <w:rPr>
          <w:rFonts w:hint="eastAsia"/>
          <w:color w:val="0000FF"/>
        </w:rPr>
        <w:t>删除用户以及</w:t>
      </w:r>
      <w:r>
        <w:rPr>
          <w:color w:val="0000FF"/>
        </w:rPr>
        <w:t>home</w:t>
      </w:r>
      <w:r>
        <w:rPr>
          <w:rFonts w:hint="eastAsia"/>
          <w:color w:val="0000FF"/>
        </w:rPr>
        <w:t>目录</w:t>
      </w:r>
    </w:p>
    <w:p w:rsidR="00F817FC" w:rsidRDefault="00F817FC" w:rsidP="00DE2A71">
      <w:pPr>
        <w:pStyle w:val="Heading2"/>
      </w:pPr>
      <w:r>
        <w:rPr>
          <w:rFonts w:hint="eastAsia"/>
        </w:rPr>
        <w:t>组管理：</w:t>
      </w:r>
    </w:p>
    <w:p w:rsidR="00F817FC" w:rsidRDefault="00F817FC" w:rsidP="00DE2A71">
      <w:pPr>
        <w:pStyle w:val="a"/>
        <w:ind w:firstLine="0"/>
      </w:pPr>
      <w:r>
        <w:rPr>
          <w:rFonts w:hint="eastAsia"/>
        </w:rPr>
        <w:t>当在创建一个新用户</w:t>
      </w:r>
      <w:r>
        <w:t>user</w:t>
      </w:r>
      <w:r>
        <w:rPr>
          <w:rFonts w:hint="eastAsia"/>
        </w:rPr>
        <w:t>时，若没有指定他所属于的组，就建立一个和该用户同名的私有组</w:t>
      </w:r>
    </w:p>
    <w:p w:rsidR="00F817FC" w:rsidRDefault="00F817FC" w:rsidP="00DE2A71">
      <w:pPr>
        <w:pStyle w:val="a"/>
        <w:ind w:firstLine="0"/>
      </w:pPr>
      <w:r>
        <w:rPr>
          <w:rFonts w:hint="eastAsia"/>
        </w:rPr>
        <w:t>创建用户时也可以指定所在组</w:t>
      </w:r>
    </w:p>
    <w:p w:rsidR="00F817FC" w:rsidRDefault="00F817FC" w:rsidP="00DE2A71">
      <w:pPr>
        <w:pStyle w:val="a"/>
        <w:ind w:firstLine="0"/>
      </w:pPr>
      <w:r>
        <w:t xml:space="preserve">groupadd  </w:t>
      </w:r>
      <w:r>
        <w:rPr>
          <w:rFonts w:hint="eastAsia"/>
        </w:rPr>
        <w:t>创建组</w:t>
      </w:r>
    </w:p>
    <w:p w:rsidR="00F817FC" w:rsidRDefault="00F817FC" w:rsidP="00DE2A71">
      <w:pPr>
        <w:pStyle w:val="a"/>
      </w:pPr>
      <w:r>
        <w:t xml:space="preserve">groupadd public  </w:t>
      </w:r>
      <w:r>
        <w:rPr>
          <w:rFonts w:hint="eastAsia"/>
        </w:rPr>
        <w:t>创建一个名为</w:t>
      </w:r>
      <w:r>
        <w:t>public</w:t>
      </w:r>
      <w:r>
        <w:rPr>
          <w:rFonts w:hint="eastAsia"/>
        </w:rPr>
        <w:t>的组</w:t>
      </w:r>
    </w:p>
    <w:p w:rsidR="00F817FC" w:rsidRDefault="00F817FC" w:rsidP="00DE2A71">
      <w:pPr>
        <w:pStyle w:val="a"/>
      </w:pPr>
      <w:r>
        <w:t xml:space="preserve">useradd u1 –g public  </w:t>
      </w:r>
      <w:r>
        <w:rPr>
          <w:rFonts w:hint="eastAsia"/>
        </w:rPr>
        <w:t>创建用户指定组</w:t>
      </w:r>
      <w:r>
        <w:t xml:space="preserve">groupdel </w:t>
      </w:r>
      <w:r>
        <w:rPr>
          <w:rFonts w:hint="eastAsia"/>
        </w:rPr>
        <w:t>删除组，如果该组有用户成员，必须先删除用户才能删除组。</w:t>
      </w:r>
    </w:p>
    <w:p w:rsidR="00F817FC" w:rsidRDefault="00F817FC" w:rsidP="00DE2A71">
      <w:pPr>
        <w:pStyle w:val="a"/>
      </w:pPr>
      <w:r>
        <w:t>groupdel public</w:t>
      </w:r>
    </w:p>
    <w:p w:rsidR="00F817FC" w:rsidRDefault="00F817FC" w:rsidP="00DE2A71">
      <w:pPr>
        <w:pStyle w:val="a"/>
      </w:pPr>
    </w:p>
    <w:p w:rsidR="00F817FC" w:rsidRDefault="00F817FC" w:rsidP="00DE2A71">
      <w:pPr>
        <w:pStyle w:val="Heading2"/>
      </w:pPr>
      <w:r>
        <w:t>id</w:t>
      </w:r>
      <w:r>
        <w:rPr>
          <w:rFonts w:hint="eastAsia"/>
        </w:rPr>
        <w:t>，</w:t>
      </w:r>
      <w:r>
        <w:t>su</w:t>
      </w:r>
      <w:r>
        <w:rPr>
          <w:rFonts w:hint="eastAsia"/>
        </w:rPr>
        <w:t>命令</w:t>
      </w:r>
    </w:p>
    <w:p w:rsidR="00F817FC" w:rsidRDefault="00F817FC" w:rsidP="00DE2A71">
      <w:r>
        <w:rPr>
          <w:rFonts w:hint="eastAsia"/>
        </w:rPr>
        <w:t>【</w:t>
      </w:r>
      <w:r>
        <w:t>id</w:t>
      </w:r>
      <w:r>
        <w:rPr>
          <w:rFonts w:hint="eastAsia"/>
        </w:rPr>
        <w:t>命令】</w:t>
      </w:r>
    </w:p>
    <w:p w:rsidR="00F817FC" w:rsidRDefault="00F817FC" w:rsidP="00DE2A71">
      <w:pPr>
        <w:pStyle w:val="a"/>
        <w:ind w:firstLine="0"/>
      </w:pPr>
      <w:r>
        <w:rPr>
          <w:rFonts w:hint="eastAsia"/>
        </w:rPr>
        <w:t>功能：查看一个用户的</w:t>
      </w:r>
      <w:r>
        <w:t>UID</w:t>
      </w:r>
      <w:r>
        <w:rPr>
          <w:rFonts w:hint="eastAsia"/>
        </w:rPr>
        <w:t>和</w:t>
      </w:r>
      <w:r>
        <w:t>GID</w:t>
      </w:r>
      <w:r>
        <w:rPr>
          <w:rFonts w:hint="eastAsia"/>
        </w:rPr>
        <w:t>用法：</w:t>
      </w:r>
      <w:r>
        <w:t>id [</w:t>
      </w:r>
      <w:r>
        <w:rPr>
          <w:rFonts w:hint="eastAsia"/>
        </w:rPr>
        <w:t>选项</w:t>
      </w:r>
      <w:r>
        <w:t>]... [</w:t>
      </w:r>
      <w:r>
        <w:rPr>
          <w:rFonts w:hint="eastAsia"/>
        </w:rPr>
        <w:t>用户名</w:t>
      </w:r>
      <w:r>
        <w:t>]</w:t>
      </w:r>
    </w:p>
    <w:p w:rsidR="00F817FC" w:rsidRDefault="00F817FC" w:rsidP="00DE2A71">
      <w:pPr>
        <w:pStyle w:val="a"/>
        <w:ind w:firstLine="0"/>
      </w:pPr>
      <w:r w:rsidRPr="001D393B">
        <w:rPr>
          <w:noProof/>
        </w:rPr>
        <w:pict>
          <v:shape id="图片 4" o:spid="_x0000_i1034" type="#_x0000_t75" style="width:429pt;height:27.75pt;visibility:visible">
            <v:imagedata r:id="rId16" o:title=""/>
          </v:shape>
        </w:pict>
      </w:r>
    </w:p>
    <w:p w:rsidR="00F817FC" w:rsidRDefault="00F817FC" w:rsidP="00DE2A71">
      <w:pPr>
        <w:pStyle w:val="a"/>
        <w:ind w:firstLine="0"/>
      </w:pPr>
    </w:p>
    <w:p w:rsidR="00F817FC" w:rsidRDefault="00F817FC" w:rsidP="00DE2A71">
      <w:pPr>
        <w:pStyle w:val="a"/>
        <w:ind w:firstLine="0"/>
      </w:pPr>
      <w:r>
        <w:rPr>
          <w:rFonts w:hint="eastAsia"/>
        </w:rPr>
        <w:t>直接使用</w:t>
      </w:r>
      <w:r>
        <w:t>id</w:t>
      </w:r>
    </w:p>
    <w:p w:rsidR="00F817FC" w:rsidRDefault="00F817FC" w:rsidP="00DE2A71">
      <w:pPr>
        <w:pStyle w:val="a"/>
        <w:ind w:firstLine="0"/>
      </w:pPr>
      <w:r>
        <w:rPr>
          <w:rFonts w:hint="eastAsia"/>
        </w:rPr>
        <w:t>直接使用</w:t>
      </w:r>
      <w:r>
        <w:t xml:space="preserve">id </w:t>
      </w:r>
      <w:r>
        <w:rPr>
          <w:rFonts w:hint="eastAsia"/>
        </w:rPr>
        <w:t>用户名</w:t>
      </w:r>
    </w:p>
    <w:p w:rsidR="00F817FC" w:rsidRDefault="00F817FC" w:rsidP="00DE2A71">
      <w:r>
        <w:rPr>
          <w:rFonts w:hint="eastAsia"/>
        </w:rPr>
        <w:t>【</w:t>
      </w:r>
      <w:r>
        <w:t>su</w:t>
      </w:r>
      <w:r>
        <w:rPr>
          <w:rFonts w:hint="eastAsia"/>
        </w:rPr>
        <w:t>命令】</w:t>
      </w:r>
    </w:p>
    <w:p w:rsidR="00F817FC" w:rsidRDefault="00F817FC" w:rsidP="00DE2A71">
      <w:pPr>
        <w:pStyle w:val="a"/>
        <w:ind w:firstLine="0"/>
      </w:pPr>
      <w:r>
        <w:rPr>
          <w:rFonts w:hint="eastAsia"/>
        </w:rPr>
        <w:t>功能：切换用户。用法：</w:t>
      </w:r>
      <w:r>
        <w:t>su [</w:t>
      </w:r>
      <w:r>
        <w:rPr>
          <w:rFonts w:hint="eastAsia"/>
        </w:rPr>
        <w:t>选项</w:t>
      </w:r>
      <w:r>
        <w:t>]... [-] [</w:t>
      </w:r>
      <w:r>
        <w:rPr>
          <w:rFonts w:hint="eastAsia"/>
        </w:rPr>
        <w:t>用户</w:t>
      </w:r>
      <w:r>
        <w:t xml:space="preserve"> [</w:t>
      </w:r>
      <w:r>
        <w:rPr>
          <w:rFonts w:hint="eastAsia"/>
        </w:rPr>
        <w:t>参数</w:t>
      </w:r>
      <w:r>
        <w:t>]... ]</w:t>
      </w:r>
      <w:r>
        <w:rPr>
          <w:rFonts w:hint="eastAsia"/>
        </w:rPr>
        <w:t>示例：</w:t>
      </w:r>
    </w:p>
    <w:p w:rsidR="00F817FC" w:rsidRDefault="00F817FC" w:rsidP="00DE2A71">
      <w:pPr>
        <w:pStyle w:val="a"/>
      </w:pPr>
      <w:r>
        <w:t xml:space="preserve">su u1  </w:t>
      </w:r>
      <w:r>
        <w:rPr>
          <w:rFonts w:hint="eastAsia"/>
        </w:rPr>
        <w:t>切换到</w:t>
      </w:r>
      <w:r>
        <w:t>u1</w:t>
      </w:r>
      <w:r>
        <w:rPr>
          <w:rFonts w:hint="eastAsia"/>
        </w:rPr>
        <w:t>用户</w:t>
      </w:r>
    </w:p>
    <w:p w:rsidR="00F817FC" w:rsidRDefault="00F817FC" w:rsidP="00DE2A71">
      <w:pPr>
        <w:pStyle w:val="a"/>
      </w:pPr>
      <w:r>
        <w:t xml:space="preserve">su - u1 </w:t>
      </w:r>
      <w:r>
        <w:rPr>
          <w:rFonts w:hint="eastAsia"/>
        </w:rPr>
        <w:t>切换到</w:t>
      </w:r>
      <w:r>
        <w:t>u1</w:t>
      </w:r>
      <w:r>
        <w:rPr>
          <w:rFonts w:hint="eastAsia"/>
        </w:rPr>
        <w:t>用户，并且将环境也切换到</w:t>
      </w:r>
      <w:r>
        <w:t>u1</w:t>
      </w:r>
      <w:r>
        <w:rPr>
          <w:rFonts w:hint="eastAsia"/>
        </w:rPr>
        <w:t>用户的环境（推荐使用）</w:t>
      </w:r>
    </w:p>
    <w:p w:rsidR="00F817FC" w:rsidRDefault="00F817FC" w:rsidP="00DE2A71">
      <w:pPr>
        <w:pStyle w:val="a"/>
        <w:ind w:firstLine="0"/>
      </w:pPr>
    </w:p>
    <w:p w:rsidR="00F817FC" w:rsidRDefault="00F817FC" w:rsidP="00DE2A71">
      <w:r>
        <w:rPr>
          <w:rFonts w:hint="eastAsia"/>
        </w:rPr>
        <w:t>【账户文件】</w:t>
      </w:r>
    </w:p>
    <w:p w:rsidR="00F817FC" w:rsidRDefault="00F817FC" w:rsidP="00DE2A71">
      <w:pPr>
        <w:pStyle w:val="a"/>
        <w:ind w:firstLine="0"/>
      </w:pPr>
      <w:r>
        <w:t xml:space="preserve">/etc/passwd  </w:t>
      </w:r>
      <w:r>
        <w:rPr>
          <w:rFonts w:hint="eastAsia"/>
        </w:rPr>
        <w:t>用户文件</w:t>
      </w:r>
      <w:r>
        <w:t xml:space="preserve">/etc/shadow  </w:t>
      </w:r>
      <w:r>
        <w:rPr>
          <w:rFonts w:hint="eastAsia"/>
        </w:rPr>
        <w:t>密码文件</w:t>
      </w:r>
      <w:r>
        <w:t xml:space="preserve">/etc/group  </w:t>
      </w:r>
      <w:r>
        <w:rPr>
          <w:rFonts w:hint="eastAsia"/>
        </w:rPr>
        <w:t>组信息文件</w:t>
      </w:r>
    </w:p>
    <w:p w:rsidR="00F817FC" w:rsidRDefault="00F817FC" w:rsidP="00DE2A71">
      <w:r>
        <w:rPr>
          <w:rFonts w:hint="eastAsia"/>
        </w:rPr>
        <w:t>【用户文件】</w:t>
      </w:r>
    </w:p>
    <w:p w:rsidR="00F817FC" w:rsidRDefault="00F817FC" w:rsidP="00DE2A71">
      <w:pPr>
        <w:pStyle w:val="a"/>
        <w:ind w:firstLine="0"/>
      </w:pPr>
      <w:r>
        <w:t>root:x:0:0:root:/root:/bin/bash</w:t>
      </w:r>
      <w:r>
        <w:rPr>
          <w:rFonts w:hint="eastAsia"/>
        </w:rPr>
        <w:t>账号名称：</w:t>
      </w:r>
      <w:r>
        <w:tab/>
      </w:r>
      <w:r>
        <w:tab/>
      </w:r>
      <w:r>
        <w:rPr>
          <w:rFonts w:hint="eastAsia"/>
        </w:rPr>
        <w:t>在系统中是唯一的用户密码：</w:t>
      </w:r>
      <w:r>
        <w:tab/>
      </w:r>
      <w:r>
        <w:tab/>
      </w:r>
      <w:r>
        <w:rPr>
          <w:rFonts w:hint="eastAsia"/>
        </w:rPr>
        <w:t>此字段存放加密口令用户标识码</w:t>
      </w:r>
      <w:r>
        <w:t>(User ID)</w:t>
      </w:r>
      <w:r>
        <w:rPr>
          <w:rFonts w:hint="eastAsia"/>
        </w:rPr>
        <w:t>：</w:t>
      </w:r>
      <w:r>
        <w:t xml:space="preserve">  </w:t>
      </w:r>
      <w:r>
        <w:rPr>
          <w:rFonts w:hint="eastAsia"/>
        </w:rPr>
        <w:t>系统内部用它来标示用户组标识码</w:t>
      </w:r>
      <w:r>
        <w:t>(Group ID)</w:t>
      </w:r>
      <w:r>
        <w:rPr>
          <w:rFonts w:hint="eastAsia"/>
        </w:rPr>
        <w:t>：</w:t>
      </w:r>
      <w:r>
        <w:t xml:space="preserve">   </w:t>
      </w:r>
      <w:r>
        <w:rPr>
          <w:rFonts w:hint="eastAsia"/>
        </w:rPr>
        <w:t>系统内部用它来标识用户属性用户相关信息：</w:t>
      </w:r>
      <w:r>
        <w:tab/>
      </w:r>
      <w:r>
        <w:tab/>
      </w:r>
      <w:r>
        <w:rPr>
          <w:rFonts w:hint="eastAsia"/>
        </w:rPr>
        <w:t>例如用户全名等用户目录：</w:t>
      </w:r>
      <w:r>
        <w:tab/>
      </w:r>
      <w:r>
        <w:tab/>
      </w:r>
      <w:r>
        <w:rPr>
          <w:rFonts w:hint="eastAsia"/>
        </w:rPr>
        <w:t>用户登录系统后所进入的目录用户环境</w:t>
      </w:r>
      <w:r>
        <w:t>:</w:t>
      </w:r>
      <w:r>
        <w:tab/>
      </w:r>
      <w:r>
        <w:tab/>
      </w:r>
      <w:r>
        <w:rPr>
          <w:rFonts w:hint="eastAsia"/>
        </w:rPr>
        <w:t>用户工作的环境</w:t>
      </w:r>
    </w:p>
    <w:p w:rsidR="00F817FC" w:rsidRDefault="00F817FC" w:rsidP="00DE2A71">
      <w:r>
        <w:rPr>
          <w:rFonts w:hint="eastAsia"/>
        </w:rPr>
        <w:t>【密码文件】</w:t>
      </w:r>
    </w:p>
    <w:p w:rsidR="00F817FC" w:rsidRDefault="00F817FC" w:rsidP="00DE2A71">
      <w:pPr>
        <w:pStyle w:val="a"/>
        <w:ind w:firstLine="0"/>
      </w:pPr>
      <w:r>
        <w:t>shadow</w:t>
      </w:r>
      <w:r>
        <w:rPr>
          <w:rFonts w:hint="eastAsia"/>
        </w:rPr>
        <w:t>文件中每条记录用冒号间隔的</w:t>
      </w:r>
      <w:r>
        <w:t>9</w:t>
      </w:r>
      <w:r>
        <w:rPr>
          <w:rFonts w:hint="eastAsia"/>
        </w:rPr>
        <w:t>个字段组成</w:t>
      </w:r>
      <w:r>
        <w:t>.</w:t>
      </w:r>
      <w:r>
        <w:rPr>
          <w:rFonts w:hint="eastAsia"/>
        </w:rPr>
        <w:t>用户名：用户登录到系统时使用的名字，而且是惟一的口令：</w:t>
      </w:r>
      <w:r>
        <w:t xml:space="preserve">  </w:t>
      </w:r>
      <w:r>
        <w:rPr>
          <w:rFonts w:hint="eastAsia"/>
        </w:rPr>
        <w:t>存放加密的口令最后一次修改时间</w:t>
      </w:r>
      <w:r>
        <w:t xml:space="preserve">:  </w:t>
      </w:r>
      <w:r>
        <w:rPr>
          <w:rFonts w:hint="eastAsia"/>
        </w:rPr>
        <w:t>标识从某一时刻起到用户最后一次修改时间最大时间间隔</w:t>
      </w:r>
      <w:r>
        <w:t xml:space="preserve">:  </w:t>
      </w:r>
      <w:r>
        <w:rPr>
          <w:rFonts w:hint="eastAsia"/>
        </w:rPr>
        <w:t>口令保持有效的最大天数，即多少天后必须修改口令最小时间间隔：</w:t>
      </w:r>
      <w:r>
        <w:tab/>
      </w:r>
      <w:r>
        <w:rPr>
          <w:rFonts w:hint="eastAsia"/>
        </w:rPr>
        <w:t>再次修改口令之间的最小天数警告时间：从系统开始警告到口令正式失效的天数不活动时间：</w:t>
      </w:r>
      <w:r>
        <w:tab/>
      </w:r>
      <w:r>
        <w:rPr>
          <w:rFonts w:hint="eastAsia"/>
        </w:rPr>
        <w:t>口令过期少天后，该账号被禁用失效时间：指示口令失效的绝对天数</w:t>
      </w:r>
      <w:r>
        <w:t>(</w:t>
      </w:r>
      <w:r>
        <w:rPr>
          <w:rFonts w:hint="eastAsia"/>
        </w:rPr>
        <w:t>从</w:t>
      </w:r>
      <w:r>
        <w:t>1970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日开始计算</w:t>
      </w:r>
      <w:r>
        <w:t>)</w:t>
      </w:r>
      <w:r>
        <w:rPr>
          <w:rFonts w:hint="eastAsia"/>
        </w:rPr>
        <w:t>标志：未使用</w:t>
      </w:r>
    </w:p>
    <w:p w:rsidR="00F817FC" w:rsidRDefault="00F817FC" w:rsidP="00DE2A71">
      <w:r>
        <w:rPr>
          <w:rFonts w:hint="eastAsia"/>
        </w:rPr>
        <w:t>【组文件】</w:t>
      </w:r>
    </w:p>
    <w:p w:rsidR="00F817FC" w:rsidRDefault="00F817FC" w:rsidP="00DE2A71">
      <w:pPr>
        <w:pStyle w:val="a"/>
        <w:ind w:firstLine="0"/>
      </w:pPr>
      <w:r>
        <w:t>root:x:0:</w:t>
      </w:r>
      <w:r>
        <w:rPr>
          <w:rFonts w:hint="eastAsia"/>
        </w:rPr>
        <w:t>组名：用户所属组组口令：一般不用</w:t>
      </w:r>
      <w:r>
        <w:t>GID</w:t>
      </w:r>
      <w:r>
        <w:rPr>
          <w:rFonts w:hint="eastAsia"/>
        </w:rPr>
        <w:t>：组</w:t>
      </w:r>
      <w:r>
        <w:t>ID</w:t>
      </w:r>
      <w:r>
        <w:rPr>
          <w:rFonts w:hint="eastAsia"/>
        </w:rPr>
        <w:t>用户列表：属于该组的所有用户</w:t>
      </w:r>
    </w:p>
    <w:p w:rsidR="00F817FC" w:rsidRDefault="00F817FC" w:rsidP="00DE2A71">
      <w:pPr>
        <w:pStyle w:val="Heading1"/>
      </w:pPr>
      <w:r>
        <w:t>Linux</w:t>
      </w:r>
      <w:r>
        <w:rPr>
          <w:rFonts w:hint="eastAsia"/>
        </w:rPr>
        <w:t>的权限命令</w:t>
      </w:r>
    </w:p>
    <w:p w:rsidR="00F817FC" w:rsidRDefault="00F817FC" w:rsidP="00DE2A71">
      <w:pPr>
        <w:pStyle w:val="Heading2"/>
      </w:pPr>
      <w:r>
        <w:rPr>
          <w:rFonts w:hint="eastAsia"/>
        </w:rPr>
        <w:t>文件权限</w:t>
      </w:r>
    </w:p>
    <w:p w:rsidR="00F817FC" w:rsidRDefault="00F817FC" w:rsidP="00DE2A71">
      <w:pPr>
        <w:pStyle w:val="a"/>
      </w:pPr>
      <w:r w:rsidRPr="001D393B">
        <w:rPr>
          <w:noProof/>
        </w:rPr>
        <w:pict>
          <v:shape id="图片 3" o:spid="_x0000_i1035" type="#_x0000_t75" style="width:366.75pt;height:155.25pt;visibility:visible">
            <v:imagedata r:id="rId17" o:title=""/>
          </v:shape>
        </w:pict>
      </w:r>
    </w:p>
    <w:tbl>
      <w:tblPr>
        <w:tblW w:w="12120" w:type="dxa"/>
        <w:tblCellSpacing w:w="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40"/>
        <w:gridCol w:w="1340"/>
        <w:gridCol w:w="1360"/>
        <w:gridCol w:w="1340"/>
        <w:gridCol w:w="1340"/>
        <w:gridCol w:w="1360"/>
        <w:gridCol w:w="1340"/>
        <w:gridCol w:w="1340"/>
        <w:gridCol w:w="1360"/>
      </w:tblGrid>
      <w:tr w:rsidR="00F817FC" w:rsidTr="00E17D6C">
        <w:trPr>
          <w:trHeight w:val="580"/>
          <w:tblCellSpacing w:w="0" w:type="dxa"/>
        </w:trPr>
        <w:tc>
          <w:tcPr>
            <w:tcW w:w="4040" w:type="dxa"/>
            <w:gridSpan w:val="3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0000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kern w:val="0"/>
                <w:sz w:val="36"/>
                <w:szCs w:val="36"/>
              </w:rPr>
            </w:pP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36"/>
                <w:szCs w:val="36"/>
              </w:rPr>
              <w:t>属主（</w:t>
            </w:r>
            <w:r>
              <w:rPr>
                <w:rFonts w:ascii="Arial" w:hAnsi="Arial" w:cs="Arial"/>
                <w:b/>
                <w:bCs/>
                <w:color w:val="FFFFFF"/>
                <w:kern w:val="0"/>
                <w:sz w:val="36"/>
                <w:szCs w:val="36"/>
              </w:rPr>
              <w:t>user</w:t>
            </w: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36"/>
                <w:szCs w:val="36"/>
              </w:rPr>
              <w:t>）</w:t>
            </w:r>
          </w:p>
        </w:tc>
        <w:tc>
          <w:tcPr>
            <w:tcW w:w="4040" w:type="dxa"/>
            <w:gridSpan w:val="3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0000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kern w:val="0"/>
                <w:sz w:val="36"/>
                <w:szCs w:val="36"/>
              </w:rPr>
            </w:pP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36"/>
                <w:szCs w:val="36"/>
              </w:rPr>
              <w:t>属组（</w:t>
            </w:r>
            <w:r>
              <w:rPr>
                <w:rFonts w:ascii="Arial" w:hAnsi="Arial" w:cs="Arial"/>
                <w:b/>
                <w:bCs/>
                <w:color w:val="FFFFFF"/>
                <w:kern w:val="0"/>
                <w:sz w:val="36"/>
                <w:szCs w:val="36"/>
              </w:rPr>
              <w:t>group</w:t>
            </w: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36"/>
                <w:szCs w:val="36"/>
              </w:rPr>
              <w:t>）</w:t>
            </w:r>
          </w:p>
        </w:tc>
        <w:tc>
          <w:tcPr>
            <w:tcW w:w="4040" w:type="dxa"/>
            <w:gridSpan w:val="3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0000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kern w:val="0"/>
                <w:sz w:val="36"/>
                <w:szCs w:val="36"/>
              </w:rPr>
            </w:pP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36"/>
                <w:szCs w:val="36"/>
              </w:rPr>
              <w:t>其他用户</w:t>
            </w:r>
          </w:p>
        </w:tc>
      </w:tr>
      <w:tr w:rsidR="00F817FC" w:rsidTr="00E17D6C">
        <w:trPr>
          <w:trHeight w:val="580"/>
          <w:tblCellSpacing w:w="0" w:type="dxa"/>
        </w:trPr>
        <w:tc>
          <w:tcPr>
            <w:tcW w:w="13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r</w:t>
            </w:r>
          </w:p>
        </w:tc>
        <w:tc>
          <w:tcPr>
            <w:tcW w:w="13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w</w:t>
            </w:r>
          </w:p>
        </w:tc>
        <w:tc>
          <w:tcPr>
            <w:tcW w:w="136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x</w:t>
            </w:r>
          </w:p>
        </w:tc>
        <w:tc>
          <w:tcPr>
            <w:tcW w:w="13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r</w:t>
            </w:r>
          </w:p>
        </w:tc>
        <w:tc>
          <w:tcPr>
            <w:tcW w:w="13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w</w:t>
            </w:r>
          </w:p>
        </w:tc>
        <w:tc>
          <w:tcPr>
            <w:tcW w:w="136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x</w:t>
            </w:r>
          </w:p>
        </w:tc>
        <w:tc>
          <w:tcPr>
            <w:tcW w:w="13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r</w:t>
            </w:r>
          </w:p>
        </w:tc>
        <w:tc>
          <w:tcPr>
            <w:tcW w:w="13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w</w:t>
            </w:r>
          </w:p>
        </w:tc>
        <w:tc>
          <w:tcPr>
            <w:tcW w:w="136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x</w:t>
            </w:r>
          </w:p>
        </w:tc>
      </w:tr>
      <w:tr w:rsidR="00F817FC" w:rsidTr="00E17D6C">
        <w:trPr>
          <w:trHeight w:val="580"/>
          <w:tblCellSpacing w:w="0" w:type="dxa"/>
        </w:trPr>
        <w:tc>
          <w:tcPr>
            <w:tcW w:w="13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4</w:t>
            </w:r>
          </w:p>
        </w:tc>
        <w:tc>
          <w:tcPr>
            <w:tcW w:w="13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2</w:t>
            </w:r>
          </w:p>
        </w:tc>
        <w:tc>
          <w:tcPr>
            <w:tcW w:w="13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1</w:t>
            </w:r>
          </w:p>
        </w:tc>
        <w:tc>
          <w:tcPr>
            <w:tcW w:w="13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4</w:t>
            </w:r>
          </w:p>
        </w:tc>
        <w:tc>
          <w:tcPr>
            <w:tcW w:w="13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2</w:t>
            </w:r>
          </w:p>
        </w:tc>
        <w:tc>
          <w:tcPr>
            <w:tcW w:w="13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1</w:t>
            </w:r>
          </w:p>
        </w:tc>
        <w:tc>
          <w:tcPr>
            <w:tcW w:w="13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4</w:t>
            </w:r>
          </w:p>
        </w:tc>
        <w:tc>
          <w:tcPr>
            <w:tcW w:w="13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2</w:t>
            </w:r>
          </w:p>
        </w:tc>
        <w:tc>
          <w:tcPr>
            <w:tcW w:w="13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1</w:t>
            </w:r>
          </w:p>
        </w:tc>
      </w:tr>
    </w:tbl>
    <w:p w:rsidR="00F817FC" w:rsidRDefault="00F817FC" w:rsidP="00E17D6C">
      <w:pPr>
        <w:pStyle w:val="a"/>
        <w:ind w:firstLine="0"/>
      </w:pPr>
      <w:r>
        <w:t>r:</w:t>
      </w:r>
      <w:r>
        <w:rPr>
          <w:rFonts w:hint="eastAsia"/>
        </w:rPr>
        <w:t>对文件是指可读取内容</w:t>
      </w:r>
      <w:r>
        <w:t xml:space="preserve"> </w:t>
      </w:r>
      <w:r>
        <w:rPr>
          <w:rFonts w:hint="eastAsia"/>
        </w:rPr>
        <w:t>对目录是可以</w:t>
      </w:r>
      <w:r>
        <w:t>ls</w:t>
      </w:r>
    </w:p>
    <w:p w:rsidR="00F817FC" w:rsidRDefault="00F817FC" w:rsidP="00E17D6C">
      <w:pPr>
        <w:pStyle w:val="a"/>
        <w:ind w:firstLine="0"/>
      </w:pPr>
    </w:p>
    <w:p w:rsidR="00F817FC" w:rsidRDefault="00F817FC" w:rsidP="00E17D6C">
      <w:pPr>
        <w:pStyle w:val="a"/>
        <w:ind w:firstLine="0"/>
      </w:pPr>
      <w:r>
        <w:t>w:</w:t>
      </w:r>
      <w:r>
        <w:rPr>
          <w:rFonts w:hint="eastAsia"/>
        </w:rPr>
        <w:t>对文件是指可修改文件内容，对目录</w:t>
      </w:r>
      <w:r>
        <w:t xml:space="preserve"> </w:t>
      </w:r>
      <w:r>
        <w:rPr>
          <w:rFonts w:hint="eastAsia"/>
        </w:rPr>
        <w:t>是指可以在其中创建或删除子节点</w:t>
      </w:r>
      <w:r>
        <w:t>(</w:t>
      </w:r>
      <w:r>
        <w:rPr>
          <w:rFonts w:hint="eastAsia"/>
        </w:rPr>
        <w:t>目录或文件</w:t>
      </w:r>
      <w:r>
        <w:t>)</w:t>
      </w:r>
    </w:p>
    <w:p w:rsidR="00F817FC" w:rsidRDefault="00F817FC" w:rsidP="00E17D6C">
      <w:pPr>
        <w:pStyle w:val="a"/>
        <w:ind w:firstLine="0"/>
      </w:pPr>
    </w:p>
    <w:p w:rsidR="00F817FC" w:rsidRDefault="00F817FC" w:rsidP="00E17D6C">
      <w:pPr>
        <w:pStyle w:val="a"/>
        <w:ind w:firstLine="0"/>
      </w:pPr>
      <w:r>
        <w:t>x:</w:t>
      </w:r>
      <w:r>
        <w:rPr>
          <w:rFonts w:hint="eastAsia"/>
        </w:rPr>
        <w:t>对文件是指是否可以运行这个文件，对目录是指是否可以</w:t>
      </w:r>
      <w:r>
        <w:t>cd</w:t>
      </w:r>
      <w:r>
        <w:rPr>
          <w:rFonts w:hint="eastAsia"/>
        </w:rPr>
        <w:t>进入这个目录</w:t>
      </w:r>
    </w:p>
    <w:p w:rsidR="00F817FC" w:rsidRPr="00E17D6C" w:rsidRDefault="00F817FC" w:rsidP="00DE2A71">
      <w:pPr>
        <w:pStyle w:val="a"/>
      </w:pPr>
    </w:p>
    <w:p w:rsidR="00F817FC" w:rsidRDefault="00F817FC" w:rsidP="00DE2A71">
      <w:pPr>
        <w:pStyle w:val="Heading2"/>
      </w:pPr>
      <w:r>
        <w:t>Linux</w:t>
      </w:r>
      <w:r>
        <w:rPr>
          <w:rFonts w:hint="eastAsia"/>
        </w:rPr>
        <w:t>三种文件类型：</w:t>
      </w:r>
    </w:p>
    <w:p w:rsidR="00F817FC" w:rsidRDefault="00F817FC" w:rsidP="00DE2A71">
      <w:pPr>
        <w:pStyle w:val="a"/>
        <w:ind w:firstLine="0"/>
      </w:pPr>
      <w:r>
        <w:rPr>
          <w:rFonts w:hint="eastAsia"/>
        </w:rPr>
        <w:t>普通文件：</w:t>
      </w:r>
      <w:r>
        <w:t xml:space="preserve"> </w:t>
      </w:r>
      <w:r>
        <w:rPr>
          <w:rFonts w:hint="eastAsia"/>
        </w:rPr>
        <w:t>包括文本文件、数据文件、可执行的二进制程序文件等。</w:t>
      </w:r>
      <w:r>
        <w:t xml:space="preserve"> </w:t>
      </w:r>
    </w:p>
    <w:p w:rsidR="00F817FC" w:rsidRDefault="00F817FC" w:rsidP="00DE2A71">
      <w:pPr>
        <w:pStyle w:val="a"/>
        <w:ind w:firstLine="0"/>
      </w:pPr>
      <w:r>
        <w:rPr>
          <w:rFonts w:hint="eastAsia"/>
        </w:rPr>
        <w:t>目录文件：</w:t>
      </w:r>
      <w:r>
        <w:t xml:space="preserve"> Linux</w:t>
      </w:r>
      <w:r>
        <w:rPr>
          <w:rFonts w:hint="eastAsia"/>
        </w:rPr>
        <w:t>系统把目录看成是一种特殊的文件，利用它构成文件系统的树型结构。</w:t>
      </w:r>
      <w:r>
        <w:t xml:space="preserve">  </w:t>
      </w:r>
    </w:p>
    <w:p w:rsidR="00F817FC" w:rsidRDefault="00F817FC" w:rsidP="00DE2A71">
      <w:pPr>
        <w:pStyle w:val="a"/>
        <w:ind w:firstLine="0"/>
      </w:pPr>
      <w:r>
        <w:rPr>
          <w:rFonts w:hint="eastAsia"/>
        </w:rPr>
        <w:t>设备文件：</w:t>
      </w:r>
      <w:r>
        <w:t xml:space="preserve"> Linux</w:t>
      </w:r>
      <w:r>
        <w:rPr>
          <w:rFonts w:hint="eastAsia"/>
        </w:rPr>
        <w:t>系统把每一个设备都看成是一个文件</w:t>
      </w:r>
    </w:p>
    <w:p w:rsidR="00F817FC" w:rsidRDefault="00F817FC" w:rsidP="00DE2A71">
      <w:pPr>
        <w:pStyle w:val="Heading2"/>
      </w:pPr>
      <w:r>
        <w:rPr>
          <w:rFonts w:hint="eastAsia"/>
        </w:rPr>
        <w:t>文件类型标识</w:t>
      </w:r>
    </w:p>
    <w:p w:rsidR="00F817FC" w:rsidRDefault="00F817FC" w:rsidP="00DE2A71">
      <w:pPr>
        <w:pStyle w:val="a"/>
        <w:ind w:firstLine="0"/>
        <w:rPr>
          <w:color w:val="FF0000"/>
        </w:rPr>
      </w:pPr>
      <w:r>
        <w:rPr>
          <w:rFonts w:hint="eastAsia"/>
          <w:color w:val="FF0000"/>
        </w:rPr>
        <w:t>普通文件（</w:t>
      </w:r>
      <w:r>
        <w:rPr>
          <w:color w:val="FF0000"/>
        </w:rPr>
        <w:t>-</w:t>
      </w:r>
      <w:r>
        <w:rPr>
          <w:rFonts w:hint="eastAsia"/>
          <w:color w:val="FF0000"/>
        </w:rPr>
        <w:t>）目录（</w:t>
      </w:r>
      <w:r>
        <w:rPr>
          <w:color w:val="FF0000"/>
        </w:rPr>
        <w:t>d</w:t>
      </w:r>
      <w:r>
        <w:rPr>
          <w:rFonts w:hint="eastAsia"/>
          <w:color w:val="FF0000"/>
        </w:rPr>
        <w:t>）符号链接（</w:t>
      </w:r>
      <w:r>
        <w:rPr>
          <w:color w:val="FF0000"/>
        </w:rPr>
        <w:t>l</w:t>
      </w:r>
      <w:r>
        <w:rPr>
          <w:rFonts w:hint="eastAsia"/>
          <w:color w:val="FF0000"/>
        </w:rPr>
        <w:t>）</w:t>
      </w:r>
    </w:p>
    <w:p w:rsidR="00F817FC" w:rsidRDefault="00F817FC" w:rsidP="00DE2A71">
      <w:pPr>
        <w:pStyle w:val="a"/>
        <w:ind w:firstLine="0"/>
      </w:pPr>
      <w:r>
        <w:rPr>
          <w:color w:val="FF0000"/>
        </w:rPr>
        <w:t xml:space="preserve">* </w:t>
      </w:r>
      <w:r>
        <w:rPr>
          <w:rFonts w:hint="eastAsia"/>
          <w:color w:val="FF0000"/>
        </w:rPr>
        <w:t>进入</w:t>
      </w:r>
      <w:r>
        <w:rPr>
          <w:color w:val="FF0000"/>
        </w:rPr>
        <w:t>etc</w:t>
      </w:r>
      <w:r>
        <w:rPr>
          <w:rFonts w:hint="eastAsia"/>
          <w:color w:val="FF0000"/>
        </w:rPr>
        <w:t>可以查看，相当于快捷方式</w:t>
      </w:r>
      <w:r>
        <w:rPr>
          <w:rFonts w:hint="eastAsia"/>
        </w:rPr>
        <w:t>字符设备文件（</w:t>
      </w:r>
      <w:r>
        <w:t>c</w:t>
      </w:r>
      <w:r>
        <w:rPr>
          <w:rFonts w:hint="eastAsia"/>
        </w:rPr>
        <w:t>）块设备文件（</w:t>
      </w:r>
      <w:r>
        <w:t>s</w:t>
      </w:r>
      <w:r>
        <w:rPr>
          <w:rFonts w:hint="eastAsia"/>
        </w:rPr>
        <w:t>）套接字（</w:t>
      </w:r>
      <w:r>
        <w:t>s</w:t>
      </w:r>
      <w:r>
        <w:rPr>
          <w:rFonts w:hint="eastAsia"/>
        </w:rPr>
        <w:t>）命名管道（</w:t>
      </w:r>
      <w:r>
        <w:t>p</w:t>
      </w:r>
      <w:r>
        <w:rPr>
          <w:rFonts w:hint="eastAsia"/>
        </w:rPr>
        <w:t>）</w:t>
      </w:r>
    </w:p>
    <w:p w:rsidR="00F817FC" w:rsidRDefault="00F817FC" w:rsidP="00DE2A71">
      <w:pPr>
        <w:pStyle w:val="Heading2"/>
      </w:pPr>
      <w:r>
        <w:rPr>
          <w:rFonts w:hint="eastAsia"/>
        </w:rPr>
        <w:t>文件权限管理：</w:t>
      </w:r>
    </w:p>
    <w:p w:rsidR="00F817FC" w:rsidRDefault="00F817FC" w:rsidP="00DE2A71">
      <w:pPr>
        <w:pStyle w:val="a"/>
        <w:ind w:firstLine="0"/>
      </w:pPr>
      <w:r>
        <w:tab/>
        <w:t xml:space="preserve">chmod </w:t>
      </w:r>
      <w:r>
        <w:rPr>
          <w:rFonts w:hint="eastAsia"/>
        </w:rPr>
        <w:t>变更文件或目录的权限。</w:t>
      </w:r>
    </w:p>
    <w:p w:rsidR="00F817FC" w:rsidRDefault="00F817FC" w:rsidP="00DE2A71">
      <w:pPr>
        <w:pStyle w:val="a"/>
        <w:rPr>
          <w:color w:val="0000FF"/>
        </w:rPr>
      </w:pPr>
      <w:r>
        <w:rPr>
          <w:color w:val="0000FF"/>
        </w:rPr>
        <w:t xml:space="preserve">chmod 755 a.txt </w:t>
      </w:r>
    </w:p>
    <w:p w:rsidR="00F817FC" w:rsidRDefault="00F817FC" w:rsidP="00DE2A71">
      <w:pPr>
        <w:pStyle w:val="a"/>
      </w:pPr>
      <w:r>
        <w:t>chmod u=rwx,g=rx,o=rx a.txt</w:t>
      </w:r>
    </w:p>
    <w:p w:rsidR="00F817FC" w:rsidRDefault="00F817FC" w:rsidP="00DE2A71">
      <w:pPr>
        <w:pStyle w:val="a"/>
      </w:pPr>
      <w:r>
        <w:t xml:space="preserve">chmod 000 a.txt  / chmod 777 a.txtchown </w:t>
      </w:r>
      <w:r>
        <w:rPr>
          <w:rFonts w:hint="eastAsia"/>
        </w:rPr>
        <w:t>变更文件或目录改文件所属用户和组</w:t>
      </w:r>
    </w:p>
    <w:p w:rsidR="00F817FC" w:rsidRDefault="00F817FC" w:rsidP="00DE2A71">
      <w:pPr>
        <w:pStyle w:val="a"/>
      </w:pPr>
      <w:r>
        <w:t>chown u1:public a.txt</w:t>
      </w:r>
      <w:r>
        <w:tab/>
      </w:r>
      <w:r>
        <w:rPr>
          <w:rFonts w:hint="eastAsia"/>
        </w:rPr>
        <w:t>：变更当前的目录或文件的所属用户和组</w:t>
      </w:r>
    </w:p>
    <w:p w:rsidR="00F817FC" w:rsidRDefault="00F817FC" w:rsidP="00DE2A71">
      <w:pPr>
        <w:pStyle w:val="a"/>
      </w:pPr>
      <w:r>
        <w:t>chown -R u1:public dir</w:t>
      </w:r>
      <w:r>
        <w:tab/>
      </w:r>
      <w:r>
        <w:rPr>
          <w:rFonts w:hint="eastAsia"/>
        </w:rPr>
        <w:t>：变更目录中的所有的子目录及文件的所属用户和组</w:t>
      </w:r>
    </w:p>
    <w:p w:rsidR="00F817FC" w:rsidRPr="00DE2A71" w:rsidRDefault="00F817FC" w:rsidP="00DE2A71"/>
    <w:p w:rsidR="00F817FC" w:rsidRDefault="00F817FC" w:rsidP="00DE2A71">
      <w:pPr>
        <w:pStyle w:val="Heading1"/>
      </w:pPr>
      <w:r>
        <w:t>Linux</w:t>
      </w:r>
      <w:r>
        <w:rPr>
          <w:rFonts w:hint="eastAsia"/>
        </w:rPr>
        <w:t>上常用网络操作</w:t>
      </w:r>
    </w:p>
    <w:p w:rsidR="00F817FC" w:rsidRDefault="00F817FC" w:rsidP="00185D14">
      <w:pPr>
        <w:pStyle w:val="Heading2"/>
      </w:pPr>
      <w:r>
        <w:rPr>
          <w:rFonts w:hint="eastAsia"/>
        </w:rPr>
        <w:t>主机名配置</w:t>
      </w:r>
    </w:p>
    <w:p w:rsidR="00F817FC" w:rsidRDefault="00F817FC" w:rsidP="00E0724F">
      <w:pPr>
        <w:pStyle w:val="a"/>
        <w:ind w:firstLine="0"/>
      </w:pPr>
      <w:r>
        <w:t xml:space="preserve">hostname </w:t>
      </w:r>
      <w:r>
        <w:rPr>
          <w:rFonts w:hint="eastAsia"/>
        </w:rPr>
        <w:t>查看主机名</w:t>
      </w:r>
    </w:p>
    <w:p w:rsidR="00F817FC" w:rsidRDefault="00F817FC" w:rsidP="00E0724F">
      <w:pPr>
        <w:pStyle w:val="a"/>
        <w:ind w:firstLine="0"/>
      </w:pPr>
      <w:r>
        <w:t xml:space="preserve">hostname xxx </w:t>
      </w:r>
      <w:r>
        <w:rPr>
          <w:rFonts w:hint="eastAsia"/>
        </w:rPr>
        <w:t>修改主机名</w:t>
      </w:r>
      <w:r>
        <w:t xml:space="preserve"> </w:t>
      </w:r>
      <w:r>
        <w:rPr>
          <w:rFonts w:hint="eastAsia"/>
        </w:rPr>
        <w:t>重启后无效</w:t>
      </w:r>
    </w:p>
    <w:p w:rsidR="00F817FC" w:rsidRDefault="00F817FC" w:rsidP="00E0724F">
      <w:pPr>
        <w:pStyle w:val="a"/>
        <w:ind w:firstLine="0"/>
      </w:pPr>
      <w:r>
        <w:rPr>
          <w:rFonts w:hint="eastAsia"/>
        </w:rPr>
        <w:t>如果想要永久生效，可以修改</w:t>
      </w:r>
      <w:r>
        <w:t>/etc/sysconfig/network</w:t>
      </w:r>
      <w:r>
        <w:rPr>
          <w:rFonts w:hint="eastAsia"/>
        </w:rPr>
        <w:t>文件</w:t>
      </w:r>
    </w:p>
    <w:p w:rsidR="00F817FC" w:rsidRDefault="00F817FC" w:rsidP="00185D14">
      <w:pPr>
        <w:pStyle w:val="Heading2"/>
      </w:pPr>
      <w:r>
        <w:t>IP</w:t>
      </w:r>
      <w:r>
        <w:rPr>
          <w:rFonts w:hint="eastAsia"/>
        </w:rPr>
        <w:t>地址配置</w:t>
      </w:r>
    </w:p>
    <w:p w:rsidR="00F817FC" w:rsidRDefault="00F817FC" w:rsidP="008C034B">
      <w:pPr>
        <w:pStyle w:val="a"/>
        <w:ind w:firstLine="0"/>
      </w:pPr>
      <w:r>
        <w:t>setup</w:t>
      </w:r>
      <w:r>
        <w:rPr>
          <w:rFonts w:hint="eastAsia"/>
        </w:rPr>
        <w:t>设置</w:t>
      </w:r>
      <w:r>
        <w:t>ip</w:t>
      </w:r>
      <w:r>
        <w:rPr>
          <w:rFonts w:hint="eastAsia"/>
        </w:rPr>
        <w:t>地址</w:t>
      </w:r>
    </w:p>
    <w:p w:rsidR="00F817FC" w:rsidRDefault="00F817FC" w:rsidP="008C034B">
      <w:pPr>
        <w:pStyle w:val="a"/>
        <w:ind w:firstLine="0"/>
      </w:pPr>
      <w:r>
        <w:t xml:space="preserve">ifconfig </w:t>
      </w:r>
      <w:r>
        <w:rPr>
          <w:rFonts w:hint="eastAsia"/>
        </w:rPr>
        <w:t>查看</w:t>
      </w:r>
      <w:r>
        <w:t>(</w:t>
      </w:r>
      <w:r>
        <w:rPr>
          <w:rFonts w:hint="eastAsia"/>
        </w:rPr>
        <w:t>修改</w:t>
      </w:r>
      <w:r>
        <w:t>)ip</w:t>
      </w:r>
      <w:r>
        <w:rPr>
          <w:rFonts w:hint="eastAsia"/>
        </w:rPr>
        <w:t>地址</w:t>
      </w:r>
      <w:r>
        <w:t>(</w:t>
      </w:r>
      <w:r>
        <w:rPr>
          <w:rFonts w:hint="eastAsia"/>
        </w:rPr>
        <w:t>重启后无效</w:t>
      </w:r>
      <w:r>
        <w:t>)</w:t>
      </w:r>
    </w:p>
    <w:p w:rsidR="00F817FC" w:rsidRDefault="00F817FC" w:rsidP="008C034B">
      <w:pPr>
        <w:pStyle w:val="a"/>
        <w:ind w:firstLine="0"/>
      </w:pPr>
      <w:r>
        <w:t xml:space="preserve">ifconfig eth0 192.168.12.22 </w:t>
      </w:r>
      <w:r>
        <w:rPr>
          <w:rFonts w:hint="eastAsia"/>
        </w:rPr>
        <w:t>修改</w:t>
      </w:r>
      <w:r>
        <w:t>ip</w:t>
      </w:r>
      <w:r>
        <w:rPr>
          <w:rFonts w:hint="eastAsia"/>
        </w:rPr>
        <w:t>地址</w:t>
      </w:r>
    </w:p>
    <w:p w:rsidR="00F817FC" w:rsidRDefault="00F817FC" w:rsidP="008C034B">
      <w:pPr>
        <w:pStyle w:val="a"/>
        <w:ind w:firstLine="0"/>
      </w:pPr>
      <w:r>
        <w:rPr>
          <w:rFonts w:hint="eastAsia"/>
        </w:rPr>
        <w:t>如果想要永久生效</w:t>
      </w:r>
    </w:p>
    <w:p w:rsidR="00F817FC" w:rsidRPr="008C034B" w:rsidRDefault="00F817FC" w:rsidP="008C034B">
      <w:pPr>
        <w:pStyle w:val="a"/>
        <w:ind w:firstLine="0"/>
      </w:pPr>
      <w:r>
        <w:rPr>
          <w:rFonts w:hint="eastAsia"/>
        </w:rPr>
        <w:t>修改</w:t>
      </w:r>
      <w:r>
        <w:t xml:space="preserve"> /etc/sysconfig/network-scripts/ifcfg-eth0</w:t>
      </w:r>
      <w:r>
        <w:rPr>
          <w:rFonts w:hint="eastAsia"/>
        </w:rPr>
        <w:t>文件</w:t>
      </w:r>
    </w:p>
    <w:p w:rsidR="00F817FC" w:rsidRDefault="00F817FC" w:rsidP="00185D14">
      <w:pPr>
        <w:pStyle w:val="Heading2"/>
      </w:pPr>
      <w:r>
        <w:rPr>
          <w:rFonts w:hint="eastAsia"/>
        </w:rPr>
        <w:t>域名映射</w:t>
      </w:r>
    </w:p>
    <w:p w:rsidR="00F817FC" w:rsidRDefault="00F817FC" w:rsidP="00B21977">
      <w:pPr>
        <w:pStyle w:val="a"/>
        <w:ind w:firstLine="0"/>
      </w:pPr>
      <w:r>
        <w:t>/etc/hosts</w:t>
      </w:r>
      <w:r>
        <w:rPr>
          <w:rFonts w:hint="eastAsia"/>
        </w:rPr>
        <w:t>文件用于在通过主机名进行访问时做</w:t>
      </w:r>
      <w:r>
        <w:t>ip</w:t>
      </w:r>
      <w:r>
        <w:rPr>
          <w:rFonts w:hint="eastAsia"/>
        </w:rPr>
        <w:t>地址解析之用</w:t>
      </w:r>
    </w:p>
    <w:p w:rsidR="00F817FC" w:rsidRPr="00B21977" w:rsidRDefault="00F817FC" w:rsidP="00B21977">
      <w:pPr>
        <w:spacing w:line="480" w:lineRule="auto"/>
      </w:pPr>
      <w:r w:rsidRPr="001D393B">
        <w:rPr>
          <w:noProof/>
        </w:rPr>
        <w:pict>
          <v:shape id="图片 8" o:spid="_x0000_i1036" type="#_x0000_t75" style="width:412.5pt;height:42pt;visibility:visible">
            <v:imagedata r:id="rId18" o:title=""/>
          </v:shape>
        </w:pict>
      </w:r>
    </w:p>
    <w:p w:rsidR="00F817FC" w:rsidRDefault="00F817FC" w:rsidP="00185D14">
      <w:pPr>
        <w:pStyle w:val="Heading2"/>
      </w:pPr>
      <w:r>
        <w:rPr>
          <w:rFonts w:hint="eastAsia"/>
        </w:rPr>
        <w:t>网络服务管理</w:t>
      </w:r>
    </w:p>
    <w:p w:rsidR="00F817FC" w:rsidRDefault="00F817FC" w:rsidP="00C122A9">
      <w:pPr>
        <w:pStyle w:val="a"/>
        <w:ind w:firstLine="0"/>
      </w:pPr>
      <w:r>
        <w:t xml:space="preserve">service network status </w:t>
      </w:r>
      <w:r>
        <w:rPr>
          <w:rFonts w:hint="eastAsia"/>
        </w:rPr>
        <w:t>查看指定服务的状态</w:t>
      </w:r>
    </w:p>
    <w:p w:rsidR="00F817FC" w:rsidRDefault="00F817FC" w:rsidP="00C122A9">
      <w:pPr>
        <w:pStyle w:val="a"/>
        <w:ind w:firstLine="0"/>
      </w:pPr>
      <w:r>
        <w:t xml:space="preserve">service network stop </w:t>
      </w:r>
      <w:r>
        <w:rPr>
          <w:rFonts w:hint="eastAsia"/>
        </w:rPr>
        <w:t>停止指定服务</w:t>
      </w:r>
    </w:p>
    <w:p w:rsidR="00F817FC" w:rsidRDefault="00F817FC" w:rsidP="00C122A9">
      <w:pPr>
        <w:pStyle w:val="a"/>
        <w:ind w:firstLine="0"/>
      </w:pPr>
      <w:r>
        <w:t xml:space="preserve">service network start </w:t>
      </w:r>
      <w:r>
        <w:rPr>
          <w:rFonts w:hint="eastAsia"/>
        </w:rPr>
        <w:t>启动指定服务</w:t>
      </w:r>
    </w:p>
    <w:p w:rsidR="00F817FC" w:rsidRDefault="00F817FC" w:rsidP="00C122A9">
      <w:pPr>
        <w:pStyle w:val="a"/>
        <w:ind w:firstLine="0"/>
      </w:pPr>
      <w:r>
        <w:t xml:space="preserve">service network restart </w:t>
      </w:r>
      <w:r>
        <w:rPr>
          <w:rFonts w:hint="eastAsia"/>
        </w:rPr>
        <w:t>重启指定服务</w:t>
      </w:r>
    </w:p>
    <w:p w:rsidR="00F817FC" w:rsidRDefault="00F817FC" w:rsidP="00C122A9">
      <w:pPr>
        <w:pStyle w:val="a"/>
        <w:ind w:firstLine="0"/>
      </w:pPr>
    </w:p>
    <w:p w:rsidR="00F817FC" w:rsidRDefault="00F817FC" w:rsidP="00C122A9">
      <w:pPr>
        <w:pStyle w:val="a"/>
        <w:ind w:firstLine="0"/>
      </w:pPr>
      <w:r>
        <w:t xml:space="preserve">service --status–all </w:t>
      </w:r>
      <w:r>
        <w:rPr>
          <w:rFonts w:hint="eastAsia"/>
        </w:rPr>
        <w:t>查看系统中所有后台服务</w:t>
      </w:r>
    </w:p>
    <w:p w:rsidR="00F817FC" w:rsidRDefault="00F817FC" w:rsidP="00C122A9">
      <w:pPr>
        <w:pStyle w:val="a"/>
        <w:ind w:firstLine="0"/>
      </w:pPr>
      <w:r>
        <w:t xml:space="preserve">netstat –nltp </w:t>
      </w:r>
      <w:r>
        <w:rPr>
          <w:rFonts w:hint="eastAsia"/>
        </w:rPr>
        <w:t>查看系统中网络进程的端口监听情况</w:t>
      </w:r>
    </w:p>
    <w:p w:rsidR="00F817FC" w:rsidRPr="00C122A9" w:rsidRDefault="00F817FC" w:rsidP="00251B2E">
      <w:pPr>
        <w:pStyle w:val="a"/>
        <w:ind w:firstLine="0"/>
      </w:pPr>
    </w:p>
    <w:p w:rsidR="00F817FC" w:rsidRDefault="00F817FC" w:rsidP="00251B2E">
      <w:pPr>
        <w:pStyle w:val="a"/>
        <w:ind w:firstLine="0"/>
      </w:pPr>
      <w:r>
        <w:rPr>
          <w:rFonts w:hint="eastAsia"/>
        </w:rPr>
        <w:t>防火墙设置</w:t>
      </w:r>
    </w:p>
    <w:p w:rsidR="00F817FC" w:rsidRDefault="00F817FC" w:rsidP="00251B2E">
      <w:pPr>
        <w:pStyle w:val="a"/>
        <w:ind w:firstLine="0"/>
      </w:pPr>
      <w:r>
        <w:rPr>
          <w:rFonts w:hint="eastAsia"/>
        </w:rPr>
        <w:t>防火墙根据配置文件</w:t>
      </w:r>
      <w:r>
        <w:t>/etc/sysconfig/iptables</w:t>
      </w:r>
      <w:r>
        <w:rPr>
          <w:rFonts w:hint="eastAsia"/>
        </w:rPr>
        <w:t>来控制本机的</w:t>
      </w:r>
      <w:r>
        <w:t>”</w:t>
      </w:r>
      <w:r>
        <w:rPr>
          <w:rFonts w:hint="eastAsia"/>
        </w:rPr>
        <w:t>出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入</w:t>
      </w:r>
      <w:r>
        <w:t>”</w:t>
      </w:r>
      <w:r>
        <w:rPr>
          <w:rFonts w:hint="eastAsia"/>
        </w:rPr>
        <w:t>网络访问行为。</w:t>
      </w:r>
    </w:p>
    <w:p w:rsidR="00F817FC" w:rsidRDefault="00F817FC" w:rsidP="00563CFF">
      <w:pPr>
        <w:pStyle w:val="a"/>
        <w:ind w:firstLine="0"/>
      </w:pPr>
      <w:r>
        <w:t xml:space="preserve">service iptables status </w:t>
      </w:r>
      <w:r>
        <w:rPr>
          <w:rFonts w:hint="eastAsia"/>
        </w:rPr>
        <w:t>查看防火墙状态</w:t>
      </w:r>
    </w:p>
    <w:p w:rsidR="00F817FC" w:rsidRPr="00FC7981" w:rsidRDefault="00F817FC" w:rsidP="00563CFF">
      <w:pPr>
        <w:pStyle w:val="a"/>
        <w:ind w:firstLine="0"/>
      </w:pPr>
      <w:r w:rsidRPr="00EF4CD0">
        <w:rPr>
          <w:color w:val="FF0000"/>
        </w:rPr>
        <w:t xml:space="preserve">service iptables stop </w:t>
      </w:r>
      <w:r>
        <w:rPr>
          <w:rFonts w:hint="eastAsia"/>
        </w:rPr>
        <w:t>关闭防火墙</w:t>
      </w:r>
    </w:p>
    <w:p w:rsidR="00F817FC" w:rsidRPr="00FC7981" w:rsidRDefault="00F817FC" w:rsidP="00563CFF">
      <w:pPr>
        <w:pStyle w:val="a"/>
        <w:ind w:firstLine="0"/>
      </w:pPr>
      <w:r>
        <w:t xml:space="preserve">service iptables start </w:t>
      </w:r>
      <w:r>
        <w:rPr>
          <w:rFonts w:hint="eastAsia"/>
        </w:rPr>
        <w:t>启动防火墙</w:t>
      </w:r>
    </w:p>
    <w:p w:rsidR="00F817FC" w:rsidRPr="00FC7981" w:rsidRDefault="00F817FC" w:rsidP="00563CFF">
      <w:pPr>
        <w:pStyle w:val="a"/>
        <w:ind w:firstLine="0"/>
      </w:pPr>
      <w:r>
        <w:t xml:space="preserve">chkconfig  iptables off </w:t>
      </w:r>
      <w:r>
        <w:rPr>
          <w:rFonts w:hint="eastAsia"/>
        </w:rPr>
        <w:t>禁止防火墙自启</w:t>
      </w:r>
    </w:p>
    <w:p w:rsidR="00F817FC" w:rsidRPr="00FC7981" w:rsidRDefault="00F817FC" w:rsidP="00FC7981"/>
    <w:p w:rsidR="00F817FC" w:rsidRPr="00941F73" w:rsidRDefault="00F817FC" w:rsidP="00941F73"/>
    <w:p w:rsidR="00F817FC" w:rsidRDefault="00F817FC" w:rsidP="00272A2F">
      <w:pPr>
        <w:pStyle w:val="Heading1"/>
      </w:pPr>
      <w:r>
        <w:t>Linux</w:t>
      </w:r>
      <w:r>
        <w:rPr>
          <w:rFonts w:hint="eastAsia"/>
        </w:rPr>
        <w:t>上软件安装</w:t>
      </w:r>
    </w:p>
    <w:p w:rsidR="00F817FC" w:rsidRDefault="00F817FC" w:rsidP="003342C2">
      <w:pPr>
        <w:pStyle w:val="ListParagraph"/>
        <w:numPr>
          <w:ilvl w:val="0"/>
          <w:numId w:val="21"/>
        </w:numPr>
        <w:ind w:firstLineChars="0"/>
      </w:pPr>
      <w:r>
        <w:t>Linux</w:t>
      </w:r>
      <w:r>
        <w:rPr>
          <w:rFonts w:hint="eastAsia"/>
        </w:rPr>
        <w:t>上的软件安装有以下几种常见方式介绍</w:t>
      </w:r>
    </w:p>
    <w:p w:rsidR="00F817FC" w:rsidRDefault="00F817FC" w:rsidP="007A091F">
      <w:pPr>
        <w:pStyle w:val="ListParagraph"/>
        <w:numPr>
          <w:ilvl w:val="0"/>
          <w:numId w:val="19"/>
        </w:numPr>
        <w:ind w:leftChars="171" w:left="31680" w:firstLineChars="0"/>
      </w:pPr>
      <w:r>
        <w:rPr>
          <w:rFonts w:hint="eastAsia"/>
        </w:rPr>
        <w:t>二进制发布包</w:t>
      </w:r>
    </w:p>
    <w:p w:rsidR="00F817FC" w:rsidRDefault="00F817FC" w:rsidP="007A091F">
      <w:pPr>
        <w:pStyle w:val="ListParagraph"/>
        <w:ind w:leftChars="343" w:left="31680" w:firstLineChars="0" w:firstLine="0"/>
      </w:pPr>
      <w:r>
        <w:rPr>
          <w:rFonts w:hint="eastAsia"/>
        </w:rPr>
        <w:t>软件已经针对具体平台编译打包发布，只要解压，修改配置即可</w:t>
      </w:r>
    </w:p>
    <w:p w:rsidR="00F817FC" w:rsidRDefault="00F817FC" w:rsidP="007A091F">
      <w:pPr>
        <w:pStyle w:val="ListParagraph"/>
        <w:numPr>
          <w:ilvl w:val="0"/>
          <w:numId w:val="19"/>
        </w:numPr>
        <w:ind w:leftChars="171" w:left="31680" w:firstLineChars="0"/>
      </w:pPr>
      <w:r>
        <w:t>RPM</w:t>
      </w:r>
      <w:r>
        <w:rPr>
          <w:rFonts w:hint="eastAsia"/>
        </w:rPr>
        <w:t>包</w:t>
      </w:r>
    </w:p>
    <w:p w:rsidR="00F817FC" w:rsidRDefault="00F817FC" w:rsidP="007A091F">
      <w:pPr>
        <w:pStyle w:val="ListParagraph"/>
        <w:ind w:leftChars="343" w:left="31680" w:firstLineChars="0" w:firstLine="0"/>
      </w:pPr>
      <w:r>
        <w:rPr>
          <w:rFonts w:hint="eastAsia"/>
        </w:rPr>
        <w:t>软件已经按照</w:t>
      </w:r>
      <w:r>
        <w:t>redhat</w:t>
      </w:r>
      <w:r>
        <w:rPr>
          <w:rFonts w:hint="eastAsia"/>
        </w:rPr>
        <w:t>的包管理工具规范</w:t>
      </w:r>
      <w:r>
        <w:t>RPM</w:t>
      </w:r>
      <w:r>
        <w:rPr>
          <w:rFonts w:hint="eastAsia"/>
        </w:rPr>
        <w:t>进行打包发布，需要获取到相应的软件</w:t>
      </w:r>
      <w:r>
        <w:t>RPM</w:t>
      </w:r>
      <w:r>
        <w:rPr>
          <w:rFonts w:hint="eastAsia"/>
        </w:rPr>
        <w:t>发布包，然后用</w:t>
      </w:r>
      <w:r>
        <w:t>RPM</w:t>
      </w:r>
      <w:r>
        <w:rPr>
          <w:rFonts w:hint="eastAsia"/>
        </w:rPr>
        <w:t>命令进行安装</w:t>
      </w:r>
    </w:p>
    <w:p w:rsidR="00F817FC" w:rsidRDefault="00F817FC" w:rsidP="007A091F">
      <w:pPr>
        <w:pStyle w:val="ListParagraph"/>
        <w:numPr>
          <w:ilvl w:val="0"/>
          <w:numId w:val="19"/>
        </w:numPr>
        <w:ind w:leftChars="171" w:left="31680" w:firstLineChars="0"/>
      </w:pPr>
      <w:r>
        <w:t>Yum</w:t>
      </w:r>
      <w:r>
        <w:rPr>
          <w:rFonts w:hint="eastAsia"/>
        </w:rPr>
        <w:t>在线安装</w:t>
      </w:r>
    </w:p>
    <w:p w:rsidR="00F817FC" w:rsidRDefault="00F817FC" w:rsidP="007A091F">
      <w:pPr>
        <w:pStyle w:val="ListParagraph"/>
        <w:ind w:leftChars="371" w:left="31680" w:firstLineChars="0" w:firstLine="0"/>
      </w:pPr>
      <w:r>
        <w:rPr>
          <w:rFonts w:hint="eastAsia"/>
        </w:rPr>
        <w:t>软件已经以</w:t>
      </w:r>
      <w:r>
        <w:t>RPM</w:t>
      </w:r>
      <w:r>
        <w:rPr>
          <w:rFonts w:hint="eastAsia"/>
        </w:rPr>
        <w:t>规范打包，但发布在了网络上的一些服务器上，可用</w:t>
      </w:r>
      <w:r>
        <w:t>yum</w:t>
      </w:r>
      <w:r>
        <w:rPr>
          <w:rFonts w:hint="eastAsia"/>
        </w:rPr>
        <w:t>在线安装服务器上的</w:t>
      </w:r>
      <w:r>
        <w:t>rpm</w:t>
      </w:r>
      <w:r>
        <w:rPr>
          <w:rFonts w:hint="eastAsia"/>
        </w:rPr>
        <w:t>软件，并且会自动解决软件安装过程中的库依赖问题</w:t>
      </w:r>
    </w:p>
    <w:p w:rsidR="00F817FC" w:rsidRDefault="00F817FC" w:rsidP="007A091F">
      <w:pPr>
        <w:pStyle w:val="ListParagraph"/>
        <w:numPr>
          <w:ilvl w:val="0"/>
          <w:numId w:val="19"/>
        </w:numPr>
        <w:ind w:leftChars="171" w:left="31680" w:firstLineChars="0"/>
      </w:pPr>
      <w:r>
        <w:rPr>
          <w:rFonts w:hint="eastAsia"/>
        </w:rPr>
        <w:t>源码编译安装</w:t>
      </w:r>
    </w:p>
    <w:p w:rsidR="00F817FC" w:rsidRDefault="00F817FC" w:rsidP="007A091F">
      <w:pPr>
        <w:ind w:leftChars="343" w:left="31680"/>
      </w:pPr>
      <w:r>
        <w:rPr>
          <w:rFonts w:hint="eastAsia"/>
        </w:rPr>
        <w:t>软件以源码工程的形式发布，需要获取到源码工程后用相应开发工具进行编译打包部署。</w:t>
      </w:r>
    </w:p>
    <w:p w:rsidR="00F817FC" w:rsidRPr="00F12C6B" w:rsidRDefault="00F817FC" w:rsidP="002A0FC9">
      <w:pPr>
        <w:pStyle w:val="ListParagraph"/>
        <w:numPr>
          <w:ilvl w:val="0"/>
          <w:numId w:val="21"/>
        </w:numPr>
        <w:ind w:firstLineChars="0"/>
      </w:pPr>
      <w:r>
        <w:rPr>
          <w:rFonts w:hint="eastAsia"/>
        </w:rPr>
        <w:t>上传与下载工具介绍</w:t>
      </w:r>
    </w:p>
    <w:p w:rsidR="00F817FC" w:rsidRDefault="00F817FC" w:rsidP="007A576A">
      <w:pPr>
        <w:pStyle w:val="ListParagraph"/>
        <w:numPr>
          <w:ilvl w:val="0"/>
          <w:numId w:val="22"/>
        </w:numPr>
        <w:ind w:firstLineChars="0"/>
      </w:pPr>
      <w:r w:rsidRPr="001441E0">
        <w:t>FileZilla</w:t>
      </w:r>
    </w:p>
    <w:p w:rsidR="00F817FC" w:rsidRDefault="00F817FC" w:rsidP="005F3598">
      <w:pPr>
        <w:pStyle w:val="ListParagraph"/>
        <w:spacing w:line="480" w:lineRule="auto"/>
        <w:ind w:left="720" w:firstLineChars="0" w:firstLine="0"/>
      </w:pPr>
      <w:r w:rsidRPr="001D393B">
        <w:rPr>
          <w:noProof/>
        </w:rPr>
        <w:pict>
          <v:shape id="图片 15" o:spid="_x0000_i1037" type="#_x0000_t75" style="width:148.5pt;height:21pt;visibility:visible">
            <v:imagedata r:id="rId19" o:title=""/>
          </v:shape>
        </w:pict>
      </w:r>
    </w:p>
    <w:p w:rsidR="00F817FC" w:rsidRDefault="00F817FC" w:rsidP="005F3598">
      <w:pPr>
        <w:pStyle w:val="ListParagraph"/>
        <w:spacing w:line="480" w:lineRule="auto"/>
        <w:ind w:left="720" w:firstLineChars="0" w:firstLine="0"/>
      </w:pPr>
      <w:r w:rsidRPr="001D393B">
        <w:rPr>
          <w:noProof/>
        </w:rPr>
        <w:pict>
          <v:shape id="图片 16" o:spid="_x0000_i1038" type="#_x0000_t75" style="width:410.25pt;height:162.75pt;visibility:visible">
            <v:imagedata r:id="rId20" o:title=""/>
          </v:shape>
        </w:pict>
      </w:r>
    </w:p>
    <w:p w:rsidR="00F817FC" w:rsidRDefault="00F817FC" w:rsidP="007A091F">
      <w:pPr>
        <w:pStyle w:val="ListParagraph"/>
        <w:numPr>
          <w:ilvl w:val="0"/>
          <w:numId w:val="22"/>
        </w:numPr>
        <w:ind w:leftChars="171" w:left="31680" w:firstLineChars="0"/>
      </w:pPr>
      <w:r>
        <w:t>lrzsz</w:t>
      </w:r>
    </w:p>
    <w:p w:rsidR="00F817FC" w:rsidRDefault="00F817FC" w:rsidP="005F3598">
      <w:pPr>
        <w:pStyle w:val="ListParagraph"/>
        <w:ind w:left="719" w:firstLineChars="0" w:firstLine="0"/>
      </w:pPr>
      <w:r>
        <w:rPr>
          <w:rFonts w:hint="eastAsia"/>
        </w:rPr>
        <w:t>我们可以使用</w:t>
      </w:r>
      <w:r>
        <w:t>yum</w:t>
      </w:r>
      <w:r>
        <w:rPr>
          <w:rFonts w:hint="eastAsia"/>
        </w:rPr>
        <w:t>安装方式安装</w:t>
      </w:r>
      <w:r>
        <w:t xml:space="preserve"> yum install lrzsz</w:t>
      </w:r>
    </w:p>
    <w:p w:rsidR="00F817FC" w:rsidRDefault="00F817FC" w:rsidP="005F3598">
      <w:pPr>
        <w:pStyle w:val="ListParagraph"/>
        <w:ind w:left="719" w:firstLineChars="0" w:firstLine="0"/>
      </w:pPr>
      <w:r>
        <w:rPr>
          <w:rFonts w:hint="eastAsia"/>
        </w:rPr>
        <w:t>注意：必须有网络</w:t>
      </w:r>
    </w:p>
    <w:p w:rsidR="00F817FC" w:rsidRDefault="00F817FC" w:rsidP="005F3598">
      <w:pPr>
        <w:pStyle w:val="ListParagraph"/>
        <w:ind w:left="719" w:firstLineChars="0" w:firstLine="0"/>
      </w:pPr>
      <w:r>
        <w:rPr>
          <w:rFonts w:hint="eastAsia"/>
        </w:rPr>
        <w:t>可以在</w:t>
      </w:r>
      <w:r>
        <w:t>crt</w:t>
      </w:r>
      <w:r>
        <w:rPr>
          <w:rFonts w:hint="eastAsia"/>
        </w:rPr>
        <w:t>中设置上传与下载目录</w:t>
      </w:r>
    </w:p>
    <w:p w:rsidR="00F817FC" w:rsidRDefault="00F817FC" w:rsidP="00967196">
      <w:pPr>
        <w:pStyle w:val="ListParagraph"/>
        <w:spacing w:line="480" w:lineRule="auto"/>
        <w:ind w:left="720" w:firstLineChars="0" w:firstLine="0"/>
      </w:pPr>
      <w:r w:rsidRPr="001D393B">
        <w:rPr>
          <w:noProof/>
          <w:bdr w:val="single" w:sz="4" w:space="0" w:color="auto"/>
        </w:rPr>
        <w:pict>
          <v:shape id="图片 17" o:spid="_x0000_i1039" type="#_x0000_t75" style="width:401.25pt;height:267.75pt;visibility:visible">
            <v:imagedata r:id="rId21" o:title=""/>
          </v:shape>
        </w:pict>
      </w:r>
    </w:p>
    <w:p w:rsidR="00F817FC" w:rsidRDefault="00F817FC" w:rsidP="00967196">
      <w:pPr>
        <w:pStyle w:val="ListParagraph"/>
        <w:spacing w:line="480" w:lineRule="auto"/>
        <w:ind w:left="720" w:firstLineChars="0" w:firstLine="0"/>
      </w:pPr>
      <w:r>
        <w:rPr>
          <w:rFonts w:hint="eastAsia"/>
        </w:rPr>
        <w:t>上传：</w:t>
      </w:r>
    </w:p>
    <w:p w:rsidR="00F817FC" w:rsidRDefault="00F817FC" w:rsidP="00967196">
      <w:pPr>
        <w:pStyle w:val="ListParagraph"/>
        <w:spacing w:line="480" w:lineRule="auto"/>
        <w:ind w:left="720" w:firstLineChars="0" w:firstLine="0"/>
      </w:pPr>
      <w:r w:rsidRPr="001D393B">
        <w:rPr>
          <w:noProof/>
          <w:bdr w:val="single" w:sz="4" w:space="0" w:color="auto"/>
        </w:rPr>
        <w:pict>
          <v:shape id="图片 18" o:spid="_x0000_i1040" type="#_x0000_t75" style="width:414.75pt;height:100.5pt;visibility:visible">
            <v:imagedata r:id="rId22" o:title=""/>
          </v:shape>
        </w:pict>
      </w:r>
    </w:p>
    <w:p w:rsidR="00F817FC" w:rsidRDefault="00F817FC" w:rsidP="00967196">
      <w:pPr>
        <w:pStyle w:val="ListParagraph"/>
        <w:spacing w:line="480" w:lineRule="auto"/>
        <w:ind w:left="720" w:firstLineChars="0" w:firstLine="0"/>
      </w:pPr>
      <w:r>
        <w:rPr>
          <w:rFonts w:hint="eastAsia"/>
        </w:rPr>
        <w:t>下载</w:t>
      </w:r>
    </w:p>
    <w:p w:rsidR="00F817FC" w:rsidRPr="002D22A2" w:rsidRDefault="00F817FC" w:rsidP="00967196">
      <w:pPr>
        <w:pStyle w:val="ListParagraph"/>
        <w:spacing w:line="480" w:lineRule="auto"/>
        <w:ind w:left="720" w:firstLineChars="0" w:firstLine="0"/>
      </w:pPr>
      <w:r w:rsidRPr="001D393B">
        <w:rPr>
          <w:noProof/>
          <w:bdr w:val="single" w:sz="4" w:space="0" w:color="auto"/>
        </w:rPr>
        <w:pict>
          <v:shape id="图片 19" o:spid="_x0000_i1041" type="#_x0000_t75" style="width:373.5pt;height:96pt;visibility:visible">
            <v:imagedata r:id="rId23" o:title=""/>
          </v:shape>
        </w:pict>
      </w:r>
    </w:p>
    <w:p w:rsidR="00F817FC" w:rsidRDefault="00F817FC" w:rsidP="002D22A2">
      <w:pPr>
        <w:pStyle w:val="Heading2"/>
      </w:pPr>
      <w:r>
        <w:rPr>
          <w:rFonts w:hint="eastAsia"/>
        </w:rPr>
        <w:t>在</w:t>
      </w:r>
      <w:r>
        <w:t>Linux</w:t>
      </w:r>
      <w:r>
        <w:rPr>
          <w:rFonts w:hint="eastAsia"/>
        </w:rPr>
        <w:t>上安装</w:t>
      </w:r>
      <w:r>
        <w:t>JDK:</w:t>
      </w:r>
    </w:p>
    <w:p w:rsidR="00F817FC" w:rsidRPr="00272A2F" w:rsidRDefault="00F817FC" w:rsidP="00272A2F"/>
    <w:p w:rsidR="00F817FC" w:rsidRDefault="00F817FC" w:rsidP="00DE2A71">
      <w:r>
        <w:rPr>
          <w:rFonts w:hint="eastAsia"/>
        </w:rPr>
        <w:t>【步骤一】：上传</w:t>
      </w:r>
      <w:r>
        <w:t>JDK</w:t>
      </w:r>
      <w:r>
        <w:rPr>
          <w:rFonts w:hint="eastAsia"/>
        </w:rPr>
        <w:t>到</w:t>
      </w:r>
      <w:r>
        <w:t>Linux</w:t>
      </w:r>
      <w:r>
        <w:rPr>
          <w:rFonts w:hint="eastAsia"/>
        </w:rPr>
        <w:t>的服务器</w:t>
      </w:r>
      <w:r>
        <w:t>.</w:t>
      </w:r>
    </w:p>
    <w:p w:rsidR="00F817FC" w:rsidRDefault="00F817FC" w:rsidP="00DE2A71">
      <w:pPr>
        <w:pStyle w:val="a"/>
      </w:pPr>
      <w:r>
        <w:t xml:space="preserve">* </w:t>
      </w:r>
      <w:r>
        <w:rPr>
          <w:rFonts w:hint="eastAsia"/>
        </w:rPr>
        <w:t>上传</w:t>
      </w:r>
      <w:r>
        <w:t>JDK</w:t>
      </w:r>
    </w:p>
    <w:p w:rsidR="00F817FC" w:rsidRDefault="00F817FC" w:rsidP="00DE2A71">
      <w:pPr>
        <w:pStyle w:val="a"/>
      </w:pPr>
      <w:r>
        <w:t xml:space="preserve">* </w:t>
      </w:r>
      <w:r>
        <w:rPr>
          <w:rFonts w:hint="eastAsia"/>
        </w:rPr>
        <w:t>卸载</w:t>
      </w:r>
      <w:r>
        <w:t>open-JDK</w:t>
      </w:r>
    </w:p>
    <w:p w:rsidR="00F817FC" w:rsidRDefault="00F817FC" w:rsidP="00DE2A71">
      <w:pPr>
        <w:pStyle w:val="a"/>
        <w:ind w:firstLine="0"/>
      </w:pPr>
    </w:p>
    <w:p w:rsidR="00F817FC" w:rsidRDefault="00F817FC" w:rsidP="00DE2A71">
      <w:pPr>
        <w:pStyle w:val="a"/>
      </w:pPr>
      <w:r>
        <w:t>java –version</w:t>
      </w:r>
    </w:p>
    <w:p w:rsidR="00F817FC" w:rsidRDefault="00F817FC" w:rsidP="00DE2A71">
      <w:pPr>
        <w:pStyle w:val="a"/>
      </w:pPr>
      <w:r>
        <w:t>rpm -qa | grep java</w:t>
      </w:r>
    </w:p>
    <w:p w:rsidR="00F817FC" w:rsidRDefault="00F817FC" w:rsidP="00DE2A71">
      <w:pPr>
        <w:pStyle w:val="a"/>
      </w:pPr>
    </w:p>
    <w:p w:rsidR="00F817FC" w:rsidRDefault="00F817FC" w:rsidP="00DE2A71">
      <w:pPr>
        <w:pStyle w:val="a"/>
      </w:pPr>
      <w:r>
        <w:t xml:space="preserve">rpm -e --nodeps </w:t>
      </w:r>
      <w:r w:rsidRPr="00DF64B2">
        <w:t>java-1.6.0-openjdk-1.6.0.35-1.13.7.1.el6_6.i686</w:t>
      </w:r>
    </w:p>
    <w:p w:rsidR="00F817FC" w:rsidRDefault="00F817FC" w:rsidP="00DE2A71">
      <w:pPr>
        <w:pStyle w:val="a"/>
      </w:pPr>
      <w:r>
        <w:t xml:space="preserve">rpm -e --nodeps </w:t>
      </w:r>
      <w:r w:rsidRPr="00DF64B2">
        <w:t>java-1.7.0-openjdk-1.7.0.79-2.5.5.4.el6.i686</w:t>
      </w:r>
    </w:p>
    <w:p w:rsidR="00F817FC" w:rsidRDefault="00F817FC" w:rsidP="00DE2A71">
      <w:r>
        <w:rPr>
          <w:rFonts w:hint="eastAsia"/>
        </w:rPr>
        <w:t>【步骤二】：在</w:t>
      </w:r>
      <w:r>
        <w:t>Linux</w:t>
      </w:r>
      <w:r>
        <w:rPr>
          <w:rFonts w:hint="eastAsia"/>
        </w:rPr>
        <w:t>服务器上安装</w:t>
      </w:r>
      <w:r>
        <w:t>JDK.</w:t>
      </w:r>
    </w:p>
    <w:p w:rsidR="00F817FC" w:rsidRDefault="00F817FC" w:rsidP="00DE2A71">
      <w:pPr>
        <w:pStyle w:val="a"/>
      </w:pPr>
      <w:r>
        <w:t xml:space="preserve">* </w:t>
      </w:r>
      <w:r>
        <w:rPr>
          <w:rFonts w:hint="eastAsia"/>
        </w:rPr>
        <w:t>通常将软件安装到</w:t>
      </w:r>
      <w:r>
        <w:t>/usr/local</w:t>
      </w:r>
    </w:p>
    <w:p w:rsidR="00F817FC" w:rsidRDefault="00F817FC" w:rsidP="007A091F">
      <w:pPr>
        <w:pStyle w:val="a"/>
        <w:ind w:firstLineChars="233" w:firstLine="31680"/>
      </w:pPr>
      <w:r>
        <w:t xml:space="preserve">* </w:t>
      </w:r>
      <w:r>
        <w:rPr>
          <w:rFonts w:hint="eastAsia"/>
        </w:rPr>
        <w:t>直接解压就可以</w:t>
      </w:r>
    </w:p>
    <w:p w:rsidR="00F817FC" w:rsidRDefault="00F817FC" w:rsidP="00DE2A71">
      <w:pPr>
        <w:pStyle w:val="a"/>
      </w:pPr>
      <w:r>
        <w:t xml:space="preserve">   tar –xvf  jdk.tar.gz  -C </w:t>
      </w:r>
      <w:r>
        <w:rPr>
          <w:rFonts w:hint="eastAsia"/>
        </w:rPr>
        <w:t>目标路径</w:t>
      </w:r>
      <w:r>
        <w:t xml:space="preserve">  </w:t>
      </w:r>
    </w:p>
    <w:p w:rsidR="00F817FC" w:rsidRDefault="00F817FC" w:rsidP="00DE2A71">
      <w:pPr>
        <w:pStyle w:val="a"/>
      </w:pPr>
      <w:r w:rsidRPr="001D393B">
        <w:rPr>
          <w:noProof/>
        </w:rPr>
        <w:pict>
          <v:shape id="图片 20" o:spid="_x0000_i1042" type="#_x0000_t75" style="width:311.25pt;height:15pt;visibility:visible">
            <v:imagedata r:id="rId24" o:title=""/>
          </v:shape>
        </w:pict>
      </w:r>
    </w:p>
    <w:p w:rsidR="00F817FC" w:rsidRDefault="00F817FC" w:rsidP="00DE2A71">
      <w:r>
        <w:rPr>
          <w:rFonts w:hint="eastAsia"/>
        </w:rPr>
        <w:t>【步骤三】：配置</w:t>
      </w:r>
      <w:r>
        <w:t>JDK</w:t>
      </w:r>
      <w:r>
        <w:rPr>
          <w:rFonts w:hint="eastAsia"/>
        </w:rPr>
        <w:t>的环境变量</w:t>
      </w:r>
      <w:r>
        <w:t>.</w:t>
      </w:r>
    </w:p>
    <w:p w:rsidR="00F817FC" w:rsidRDefault="00F817FC" w:rsidP="00DE2A71">
      <w:r>
        <w:rPr>
          <w:rFonts w:cs="宋体" w:hint="eastAsia"/>
          <w:sz w:val="24"/>
          <w:lang/>
        </w:rPr>
        <w:t>配置环境变量：</w:t>
      </w:r>
    </w:p>
    <w:p w:rsidR="00F817FC" w:rsidRDefault="00F817FC" w:rsidP="00DE2A71">
      <w:pPr>
        <w:pStyle w:val="a"/>
      </w:pPr>
      <w:r>
        <w:rPr>
          <w:rFonts w:hint="eastAsia"/>
        </w:rPr>
        <w:t>①</w:t>
      </w:r>
      <w:r>
        <w:t xml:space="preserve"> vi /etc/profile</w:t>
      </w:r>
    </w:p>
    <w:p w:rsidR="00F817FC" w:rsidRDefault="00F817FC" w:rsidP="00DE2A71">
      <w:pPr>
        <w:pStyle w:val="a"/>
      </w:pPr>
    </w:p>
    <w:p w:rsidR="00F817FC" w:rsidRDefault="00F817FC" w:rsidP="00DE2A71">
      <w:pPr>
        <w:pStyle w:val="a"/>
      </w:pP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在末尾行添加</w:t>
      </w:r>
    </w:p>
    <w:p w:rsidR="00F817FC" w:rsidRDefault="00F817FC" w:rsidP="00DE2A71">
      <w:pPr>
        <w:pStyle w:val="a"/>
      </w:pPr>
      <w:r>
        <w:tab/>
        <w:t>#set java environment</w:t>
      </w:r>
    </w:p>
    <w:p w:rsidR="00F817FC" w:rsidRDefault="00F817FC" w:rsidP="00DE2A71">
      <w:pPr>
        <w:pStyle w:val="a"/>
      </w:pPr>
      <w:r>
        <w:tab/>
        <w:t>JAVA_HOME=/usr/local/jdk/jdk1.7.0_71</w:t>
      </w:r>
    </w:p>
    <w:p w:rsidR="00F817FC" w:rsidRDefault="00F817FC" w:rsidP="00DE2A71">
      <w:pPr>
        <w:pStyle w:val="a"/>
      </w:pPr>
      <w:r>
        <w:tab/>
        <w:t>CLASSPATH=.:$JAVA_HOME/lib.tools.jar</w:t>
      </w:r>
    </w:p>
    <w:p w:rsidR="00F817FC" w:rsidRDefault="00F817FC" w:rsidP="00DE2A71">
      <w:pPr>
        <w:pStyle w:val="a"/>
      </w:pPr>
      <w:r>
        <w:tab/>
        <w:t>PATH=$JAVA_HOME/bin:$PATH</w:t>
      </w:r>
    </w:p>
    <w:p w:rsidR="00F817FC" w:rsidRDefault="00F817FC" w:rsidP="00DE2A71">
      <w:pPr>
        <w:pStyle w:val="a"/>
      </w:pPr>
      <w:r>
        <w:tab/>
        <w:t>export JAVA_HOME CLASSPATH PATH</w:t>
      </w:r>
    </w:p>
    <w:p w:rsidR="00F817FC" w:rsidRDefault="00F817FC" w:rsidP="00DE2A71">
      <w:pPr>
        <w:pStyle w:val="a"/>
      </w:pPr>
      <w:r>
        <w:rPr>
          <w:rFonts w:hint="eastAsia"/>
        </w:rPr>
        <w:t>保存退出</w:t>
      </w:r>
    </w:p>
    <w:p w:rsidR="00F817FC" w:rsidRDefault="00F817FC" w:rsidP="00DE2A71">
      <w:pPr>
        <w:pStyle w:val="a"/>
      </w:pPr>
      <w:r>
        <w:rPr>
          <w:rFonts w:hint="eastAsia"/>
        </w:rPr>
        <w:t>③</w:t>
      </w:r>
      <w:r>
        <w:t xml:space="preserve">source /etc/profile  </w:t>
      </w:r>
      <w:r>
        <w:rPr>
          <w:rFonts w:hint="eastAsia"/>
        </w:rPr>
        <w:t>使更改的配置立即生效</w:t>
      </w:r>
    </w:p>
    <w:p w:rsidR="00F817FC" w:rsidRDefault="00F817FC" w:rsidP="002D22A2">
      <w:pPr>
        <w:pStyle w:val="Heading2"/>
      </w:pPr>
      <w:r>
        <w:rPr>
          <w:rFonts w:hint="eastAsia"/>
        </w:rPr>
        <w:t>在</w:t>
      </w:r>
      <w:r>
        <w:t>Linux</w:t>
      </w:r>
      <w:r>
        <w:rPr>
          <w:rFonts w:hint="eastAsia"/>
        </w:rPr>
        <w:t>上安装</w:t>
      </w:r>
      <w:r>
        <w:t>Mysql:</w:t>
      </w:r>
    </w:p>
    <w:p w:rsidR="00F817FC" w:rsidRDefault="00F817FC" w:rsidP="00DE2A71">
      <w:r>
        <w:rPr>
          <w:rFonts w:hint="eastAsia"/>
        </w:rPr>
        <w:t>【步骤一】：将</w:t>
      </w:r>
      <w:r>
        <w:t>mysql</w:t>
      </w:r>
      <w:r>
        <w:rPr>
          <w:rFonts w:hint="eastAsia"/>
        </w:rPr>
        <w:t>的安装文件上传到</w:t>
      </w:r>
      <w:r>
        <w:t>Linux</w:t>
      </w:r>
      <w:r>
        <w:rPr>
          <w:rFonts w:hint="eastAsia"/>
        </w:rPr>
        <w:t>的服务器</w:t>
      </w:r>
      <w:r>
        <w:t>.</w:t>
      </w:r>
    </w:p>
    <w:p w:rsidR="00F817FC" w:rsidRDefault="00F817FC" w:rsidP="00DE2A71">
      <w:pPr>
        <w:pStyle w:val="a"/>
        <w:rPr>
          <w:noProof/>
        </w:rPr>
      </w:pPr>
    </w:p>
    <w:p w:rsidR="00F817FC" w:rsidRDefault="00F817FC" w:rsidP="00DE2A71">
      <w:pPr>
        <w:pStyle w:val="a"/>
      </w:pPr>
      <w:r w:rsidRPr="001D393B">
        <w:rPr>
          <w:noProof/>
        </w:rPr>
        <w:pict>
          <v:shape id="图片 21" o:spid="_x0000_i1043" type="#_x0000_t75" style="width:349.5pt;height:60.75pt;visibility:visible">
            <v:imagedata r:id="rId25" o:title=""/>
          </v:shape>
        </w:pict>
      </w:r>
    </w:p>
    <w:p w:rsidR="00F817FC" w:rsidRDefault="00F817FC" w:rsidP="00DE2A71">
      <w:pPr>
        <w:pStyle w:val="a"/>
      </w:pPr>
      <w:r>
        <w:rPr>
          <w:rFonts w:hint="eastAsia"/>
        </w:rPr>
        <w:t>将</w:t>
      </w:r>
      <w:r>
        <w:t>mysql</w:t>
      </w:r>
      <w:r>
        <w:rPr>
          <w:rFonts w:hint="eastAsia"/>
        </w:rPr>
        <w:t>的</w:t>
      </w:r>
      <w:r>
        <w:t>tar</w:t>
      </w:r>
      <w:r>
        <w:rPr>
          <w:rFonts w:hint="eastAsia"/>
        </w:rPr>
        <w:t>解压</w:t>
      </w:r>
    </w:p>
    <w:p w:rsidR="00F817FC" w:rsidRDefault="00F817FC" w:rsidP="00DE2A71">
      <w:pPr>
        <w:pStyle w:val="a"/>
      </w:pPr>
      <w:r w:rsidRPr="001D393B">
        <w:rPr>
          <w:noProof/>
        </w:rPr>
        <w:pict>
          <v:shape id="图片 22" o:spid="_x0000_i1044" type="#_x0000_t75" style="width:379.5pt;height:80.25pt;visibility:visible">
            <v:imagedata r:id="rId26" o:title=""/>
          </v:shape>
        </w:pict>
      </w:r>
    </w:p>
    <w:p w:rsidR="00F817FC" w:rsidRDefault="00F817FC" w:rsidP="00DE2A71">
      <w:pPr>
        <w:pStyle w:val="a"/>
      </w:pPr>
      <w:r>
        <w:rPr>
          <w:rFonts w:hint="eastAsia"/>
        </w:rPr>
        <w:t>将系统自带的</w:t>
      </w:r>
      <w:r>
        <w:t>mysql</w:t>
      </w:r>
      <w:r>
        <w:rPr>
          <w:rFonts w:hint="eastAsia"/>
        </w:rPr>
        <w:t>卸载</w:t>
      </w:r>
    </w:p>
    <w:p w:rsidR="00F817FC" w:rsidRDefault="00F817FC" w:rsidP="00DE2A71">
      <w:pPr>
        <w:pStyle w:val="a"/>
      </w:pPr>
      <w:r w:rsidRPr="001D393B">
        <w:rPr>
          <w:noProof/>
        </w:rPr>
        <w:pict>
          <v:shape id="图片 23" o:spid="_x0000_i1045" type="#_x0000_t75" style="width:264pt;height:21pt;visibility:visible">
            <v:imagedata r:id="rId27" o:title=""/>
          </v:shape>
        </w:pict>
      </w:r>
    </w:p>
    <w:p w:rsidR="00F817FC" w:rsidRPr="001360CE" w:rsidRDefault="00F817FC" w:rsidP="00DE2A71">
      <w:pPr>
        <w:pStyle w:val="a"/>
      </w:pPr>
      <w:r w:rsidRPr="001D393B">
        <w:rPr>
          <w:noProof/>
        </w:rPr>
        <w:pict>
          <v:shape id="图片 24" o:spid="_x0000_i1046" type="#_x0000_t75" style="width:300.75pt;height:10.5pt;visibility:visible">
            <v:imagedata r:id="rId28" o:title=""/>
          </v:shape>
        </w:pict>
      </w:r>
    </w:p>
    <w:p w:rsidR="00F817FC" w:rsidRDefault="00F817FC" w:rsidP="005E444D">
      <w:r>
        <w:rPr>
          <w:rFonts w:hint="eastAsia"/>
        </w:rPr>
        <w:t>【步骤二】：安装</w:t>
      </w:r>
      <w:r>
        <w:t>MYSQL</w:t>
      </w:r>
      <w:r>
        <w:rPr>
          <w:rFonts w:hint="eastAsia"/>
        </w:rPr>
        <w:t>服务端</w:t>
      </w:r>
    </w:p>
    <w:p w:rsidR="00F817FC" w:rsidRDefault="00F817FC" w:rsidP="004C5ED4">
      <w:pPr>
        <w:pStyle w:val="a"/>
      </w:pPr>
      <w:r w:rsidRPr="001D393B">
        <w:rPr>
          <w:noProof/>
        </w:rPr>
        <w:pict>
          <v:shape id="图片 28" o:spid="_x0000_i1047" type="#_x0000_t75" style="width:4in;height:13.5pt;visibility:visible">
            <v:imagedata r:id="rId29" o:title=""/>
          </v:shape>
        </w:pict>
      </w:r>
    </w:p>
    <w:p w:rsidR="00F817FC" w:rsidRDefault="00F817FC" w:rsidP="004C5ED4">
      <w:pPr>
        <w:pStyle w:val="a"/>
      </w:pPr>
      <w:r>
        <w:rPr>
          <w:rFonts w:hint="eastAsia"/>
        </w:rPr>
        <w:t>下面的提示是告诉我们</w:t>
      </w:r>
      <w:r>
        <w:t>root</w:t>
      </w:r>
      <w:r>
        <w:rPr>
          <w:rFonts w:hint="eastAsia"/>
        </w:rPr>
        <w:t>用户的密码第一次是随机生成的，它保存在</w:t>
      </w:r>
      <w:r>
        <w:t>/root/.mysql_secret</w:t>
      </w:r>
      <w:r>
        <w:rPr>
          <w:rFonts w:hint="eastAsia"/>
        </w:rPr>
        <w:t>中，第一次登录需要修改</w:t>
      </w:r>
      <w:r>
        <w:t>root</w:t>
      </w:r>
      <w:r>
        <w:rPr>
          <w:rFonts w:hint="eastAsia"/>
        </w:rPr>
        <w:t>密码</w:t>
      </w:r>
    </w:p>
    <w:p w:rsidR="00F817FC" w:rsidRDefault="00F817FC" w:rsidP="004C5ED4">
      <w:pPr>
        <w:pStyle w:val="a"/>
      </w:pPr>
      <w:r w:rsidRPr="001D393B">
        <w:rPr>
          <w:noProof/>
        </w:rPr>
        <w:pict>
          <v:shape id="图片 27" o:spid="_x0000_i1048" type="#_x0000_t75" style="width:373.5pt;height:2in;visibility:visible">
            <v:imagedata r:id="rId30" o:title=""/>
          </v:shape>
        </w:pict>
      </w:r>
    </w:p>
    <w:p w:rsidR="00F817FC" w:rsidRPr="005E444D" w:rsidRDefault="00F817FC" w:rsidP="00DE2A71">
      <w:r>
        <w:rPr>
          <w:rFonts w:hint="eastAsia"/>
        </w:rPr>
        <w:t>【步骤三】：安装</w:t>
      </w:r>
      <w:r>
        <w:t>MYSQL</w:t>
      </w:r>
      <w:r>
        <w:rPr>
          <w:rFonts w:hint="eastAsia"/>
        </w:rPr>
        <w:t>客户端</w:t>
      </w:r>
    </w:p>
    <w:p w:rsidR="00F817FC" w:rsidRDefault="00F817FC" w:rsidP="00DE2A71">
      <w:pPr>
        <w:pStyle w:val="a"/>
      </w:pPr>
      <w:r w:rsidRPr="001D393B">
        <w:rPr>
          <w:noProof/>
        </w:rPr>
        <w:pict>
          <v:shape id="图片 29" o:spid="_x0000_i1049" type="#_x0000_t75" style="width:287.25pt;height:13.5pt;visibility:visible">
            <v:imagedata r:id="rId31" o:title=""/>
          </v:shape>
        </w:pict>
      </w:r>
    </w:p>
    <w:p w:rsidR="00F817FC" w:rsidRDefault="00F817FC" w:rsidP="00DE2A71">
      <w:pPr>
        <w:pStyle w:val="a"/>
      </w:pPr>
      <w:r>
        <w:rPr>
          <w:rFonts w:hint="eastAsia"/>
        </w:rPr>
        <w:t>查看生成的</w:t>
      </w:r>
      <w:r>
        <w:t>root</w:t>
      </w:r>
      <w:r>
        <w:rPr>
          <w:rFonts w:hint="eastAsia"/>
        </w:rPr>
        <w:t>密码</w:t>
      </w:r>
    </w:p>
    <w:p w:rsidR="00F817FC" w:rsidRDefault="00F817FC" w:rsidP="00DE2A71">
      <w:pPr>
        <w:pStyle w:val="a"/>
      </w:pPr>
      <w:r w:rsidRPr="001D393B">
        <w:rPr>
          <w:noProof/>
        </w:rPr>
        <w:pict>
          <v:shape id="图片 30" o:spid="_x0000_i1050" type="#_x0000_t75" style="width:410.25pt;height:20.25pt;visibility:visible">
            <v:imagedata r:id="rId32" o:title=""/>
          </v:shape>
        </w:pict>
      </w:r>
    </w:p>
    <w:p w:rsidR="00F817FC" w:rsidRDefault="00F817FC" w:rsidP="00DE2A71">
      <w:pPr>
        <w:pStyle w:val="a"/>
      </w:pPr>
      <w:r w:rsidRPr="001D393B">
        <w:rPr>
          <w:noProof/>
        </w:rPr>
        <w:pict>
          <v:shape id="图片 31" o:spid="_x0000_i1051" type="#_x0000_t75" style="width:414pt;height:28.5pt;visibility:visible">
            <v:imagedata r:id="rId33" o:title=""/>
          </v:shape>
        </w:pict>
      </w:r>
    </w:p>
    <w:p w:rsidR="00F817FC" w:rsidRDefault="00F817FC" w:rsidP="00DE2A71">
      <w:pPr>
        <w:pStyle w:val="a"/>
      </w:pPr>
      <w:r>
        <w:rPr>
          <w:rFonts w:hint="eastAsia"/>
        </w:rPr>
        <w:t>报错</w:t>
      </w:r>
      <w:r>
        <w:t>:</w:t>
      </w:r>
      <w:r>
        <w:rPr>
          <w:rFonts w:hint="eastAsia"/>
        </w:rPr>
        <w:t>原因是没有启动</w:t>
      </w:r>
      <w:r>
        <w:t>mysql</w:t>
      </w:r>
      <w:r>
        <w:rPr>
          <w:rFonts w:hint="eastAsia"/>
        </w:rPr>
        <w:t>服务</w:t>
      </w:r>
    </w:p>
    <w:p w:rsidR="00F817FC" w:rsidRDefault="00F817FC" w:rsidP="00DE2A71">
      <w:pPr>
        <w:pStyle w:val="a"/>
      </w:pPr>
      <w:r>
        <w:rPr>
          <w:rFonts w:hint="eastAsia"/>
        </w:rPr>
        <w:t>需要开启</w:t>
      </w:r>
      <w:r>
        <w:t>mysql</w:t>
      </w:r>
      <w:r>
        <w:rPr>
          <w:rFonts w:hint="eastAsia"/>
        </w:rPr>
        <w:t>服务</w:t>
      </w:r>
    </w:p>
    <w:p w:rsidR="00F817FC" w:rsidRDefault="00F817FC" w:rsidP="00DE2A71">
      <w:pPr>
        <w:pStyle w:val="a"/>
      </w:pPr>
      <w:r w:rsidRPr="001D393B">
        <w:rPr>
          <w:noProof/>
        </w:rPr>
        <w:pict>
          <v:shape id="图片 32" o:spid="_x0000_i1052" type="#_x0000_t75" style="width:294pt;height:24.75pt;visibility:visible">
            <v:imagedata r:id="rId34" o:title=""/>
          </v:shape>
        </w:pict>
      </w:r>
    </w:p>
    <w:p w:rsidR="00F817FC" w:rsidRDefault="00F817FC" w:rsidP="00DE2A71">
      <w:pPr>
        <w:pStyle w:val="a"/>
      </w:pPr>
      <w:r>
        <w:rPr>
          <w:rFonts w:hint="eastAsia"/>
        </w:rPr>
        <w:t>执行下面操作报错，原因是第一次操作</w:t>
      </w:r>
      <w:r>
        <w:t>mysql</w:t>
      </w:r>
      <w:r>
        <w:rPr>
          <w:rFonts w:hint="eastAsia"/>
        </w:rPr>
        <w:t>必须修改</w:t>
      </w:r>
      <w:r>
        <w:t>root</w:t>
      </w:r>
      <w:r>
        <w:rPr>
          <w:rFonts w:hint="eastAsia"/>
        </w:rPr>
        <w:t>用户的密码</w:t>
      </w:r>
    </w:p>
    <w:p w:rsidR="00F817FC" w:rsidRDefault="00F817FC" w:rsidP="00DE2A71">
      <w:pPr>
        <w:pStyle w:val="a"/>
      </w:pPr>
      <w:r w:rsidRPr="001D393B">
        <w:rPr>
          <w:noProof/>
        </w:rPr>
        <w:pict>
          <v:shape id="图片 33" o:spid="_x0000_i1053" type="#_x0000_t75" style="width:412.5pt;height:26.25pt;visibility:visible">
            <v:imagedata r:id="rId35" o:title=""/>
          </v:shape>
        </w:pict>
      </w:r>
    </w:p>
    <w:p w:rsidR="00F817FC" w:rsidRDefault="00F817FC" w:rsidP="00DE2A71">
      <w:pPr>
        <w:pStyle w:val="a"/>
        <w:rPr>
          <w:noProof/>
        </w:rPr>
      </w:pPr>
      <w:r>
        <w:rPr>
          <w:rFonts w:hint="eastAsia"/>
          <w:noProof/>
        </w:rPr>
        <w:t>设置</w:t>
      </w:r>
      <w:r>
        <w:rPr>
          <w:noProof/>
        </w:rPr>
        <w:t>root</w:t>
      </w:r>
      <w:r>
        <w:rPr>
          <w:rFonts w:hint="eastAsia"/>
          <w:noProof/>
        </w:rPr>
        <w:t>用户的密码</w:t>
      </w:r>
    </w:p>
    <w:p w:rsidR="00F817FC" w:rsidRPr="00DB15F3" w:rsidRDefault="00F817FC" w:rsidP="00DE2A71">
      <w:pPr>
        <w:pStyle w:val="a"/>
      </w:pPr>
      <w:r w:rsidRPr="001D393B">
        <w:rPr>
          <w:noProof/>
        </w:rPr>
        <w:pict>
          <v:shape id="图片 34" o:spid="_x0000_i1054" type="#_x0000_t75" style="width:194.25pt;height:16.5pt;visibility:visible">
            <v:imagedata r:id="rId36" o:title=""/>
          </v:shape>
        </w:pict>
      </w:r>
    </w:p>
    <w:p w:rsidR="00F817FC" w:rsidRDefault="00F817FC" w:rsidP="0059426C"/>
    <w:p w:rsidR="00F817FC" w:rsidRPr="002A6254" w:rsidRDefault="00F817FC" w:rsidP="002A6254">
      <w:pPr>
        <w:pStyle w:val="ListParagraph"/>
        <w:numPr>
          <w:ilvl w:val="0"/>
          <w:numId w:val="23"/>
        </w:numPr>
        <w:ind w:firstLineChars="0"/>
        <w:rPr>
          <w:b/>
        </w:rPr>
      </w:pPr>
      <w:r w:rsidRPr="002A6254">
        <w:rPr>
          <w:b/>
        </w:rPr>
        <w:t>Mysql</w:t>
      </w:r>
      <w:r w:rsidRPr="002A6254">
        <w:rPr>
          <w:rFonts w:hint="eastAsia"/>
          <w:b/>
        </w:rPr>
        <w:t>服务加入到系统服务并自动启动操作：</w:t>
      </w:r>
    </w:p>
    <w:p w:rsidR="00F817FC" w:rsidRDefault="00F817FC" w:rsidP="0059426C">
      <w:r>
        <w:t>chkconfig --add mysql</w:t>
      </w:r>
    </w:p>
    <w:p w:rsidR="00F817FC" w:rsidRDefault="00F817FC" w:rsidP="0059426C">
      <w:r>
        <w:rPr>
          <w:rFonts w:hint="eastAsia"/>
        </w:rPr>
        <w:t>自动启动：</w:t>
      </w:r>
    </w:p>
    <w:p w:rsidR="00F817FC" w:rsidRDefault="00F817FC" w:rsidP="0059426C">
      <w:r>
        <w:t>chkconfig mysql on</w:t>
      </w:r>
    </w:p>
    <w:p w:rsidR="00F817FC" w:rsidRDefault="00F817FC" w:rsidP="0059426C">
      <w:r>
        <w:rPr>
          <w:rFonts w:hint="eastAsia"/>
        </w:rPr>
        <w:t>查询列表：</w:t>
      </w:r>
    </w:p>
    <w:p w:rsidR="00F817FC" w:rsidRDefault="00F817FC" w:rsidP="0059426C">
      <w:r>
        <w:t>chkconfig</w:t>
      </w:r>
    </w:p>
    <w:p w:rsidR="00F817FC" w:rsidRDefault="00F817FC" w:rsidP="00956869"/>
    <w:p w:rsidR="00F817FC" w:rsidRDefault="00F817FC" w:rsidP="002A6254">
      <w:pPr>
        <w:pStyle w:val="ListParagraph"/>
        <w:numPr>
          <w:ilvl w:val="0"/>
          <w:numId w:val="23"/>
        </w:numPr>
        <w:ind w:firstLineChars="0"/>
      </w:pPr>
      <w:r>
        <w:rPr>
          <w:rFonts w:hint="eastAsia"/>
        </w:rPr>
        <w:t>关于</w:t>
      </w:r>
      <w:r>
        <w:t>mysql</w:t>
      </w:r>
      <w:r>
        <w:rPr>
          <w:rFonts w:hint="eastAsia"/>
        </w:rPr>
        <w:t>远程访问设置</w:t>
      </w:r>
    </w:p>
    <w:p w:rsidR="00F817FC" w:rsidRDefault="00F817FC" w:rsidP="00806BE6">
      <w:pPr>
        <w:spacing w:line="480" w:lineRule="auto"/>
      </w:pPr>
      <w:r w:rsidRPr="001D393B">
        <w:rPr>
          <w:noProof/>
        </w:rPr>
        <w:pict>
          <v:shape id="图片 35" o:spid="_x0000_i1055" type="#_x0000_t75" style="width:414pt;height:59.25pt;visibility:visible">
            <v:imagedata r:id="rId37" o:title=""/>
          </v:shape>
        </w:pict>
      </w:r>
    </w:p>
    <w:p w:rsidR="00F817FC" w:rsidRPr="00806BE6" w:rsidRDefault="00F817FC" w:rsidP="00806BE6">
      <w:pPr>
        <w:spacing w:line="480" w:lineRule="auto"/>
      </w:pPr>
      <w:r>
        <w:rPr>
          <w:rFonts w:hint="eastAsia"/>
        </w:rPr>
        <w:t>在</w:t>
      </w:r>
      <w:r>
        <w:t>linux</w:t>
      </w:r>
      <w:r>
        <w:rPr>
          <w:rFonts w:hint="eastAsia"/>
        </w:rPr>
        <w:t>中很多软件的端口都被</w:t>
      </w:r>
      <w:r>
        <w:t>”</w:t>
      </w:r>
      <w:r>
        <w:rPr>
          <w:rFonts w:hint="eastAsia"/>
        </w:rPr>
        <w:t>防火墙</w:t>
      </w:r>
      <w:r>
        <w:t>”</w:t>
      </w:r>
      <w:r>
        <w:rPr>
          <w:rFonts w:hint="eastAsia"/>
        </w:rPr>
        <w:t>限止，我们需要将防火墙关闭</w:t>
      </w:r>
    </w:p>
    <w:p w:rsidR="00F817FC" w:rsidRDefault="00F817FC" w:rsidP="00806BE6">
      <w:r>
        <w:rPr>
          <w:rFonts w:hint="eastAsia"/>
        </w:rPr>
        <w:t>防火墙打开</w:t>
      </w:r>
      <w:r>
        <w:t>3306</w:t>
      </w:r>
      <w:r>
        <w:rPr>
          <w:rFonts w:hint="eastAsia"/>
        </w:rPr>
        <w:t>端口</w:t>
      </w:r>
    </w:p>
    <w:p w:rsidR="00F817FC" w:rsidRDefault="00F817FC" w:rsidP="00806BE6">
      <w:r>
        <w:t>/sbin/iptables -I INPUT -p tcp --dport 3306 -j ACCEPT</w:t>
      </w:r>
    </w:p>
    <w:p w:rsidR="00F817FC" w:rsidRDefault="00F817FC" w:rsidP="00806BE6">
      <w:r>
        <w:t>/etc/rc.d/init.d/iptables save</w:t>
      </w:r>
    </w:p>
    <w:p w:rsidR="00F817FC" w:rsidRDefault="00F817FC" w:rsidP="00806BE6">
      <w:r>
        <w:t>/etc/init.d/iptables status</w:t>
      </w:r>
    </w:p>
    <w:p w:rsidR="00F817FC" w:rsidRDefault="00F817FC" w:rsidP="00956869">
      <w:r>
        <w:rPr>
          <w:rFonts w:hint="eastAsia"/>
        </w:rPr>
        <w:t>学习阶段我们也可以直接将防火墙关闭</w:t>
      </w:r>
    </w:p>
    <w:p w:rsidR="00F817FC" w:rsidRPr="00806BE6" w:rsidRDefault="00F817FC" w:rsidP="00956869">
      <w:r>
        <w:t>service iptables stop;</w:t>
      </w:r>
    </w:p>
    <w:p w:rsidR="00F817FC" w:rsidRDefault="00F817FC" w:rsidP="002D22A2">
      <w:pPr>
        <w:pStyle w:val="Heading2"/>
      </w:pPr>
      <w:r>
        <w:rPr>
          <w:rFonts w:hint="eastAsia"/>
        </w:rPr>
        <w:t>在</w:t>
      </w:r>
      <w:r>
        <w:t>Linux</w:t>
      </w:r>
      <w:r>
        <w:rPr>
          <w:rFonts w:hint="eastAsia"/>
        </w:rPr>
        <w:t>上安装</w:t>
      </w:r>
      <w:r>
        <w:t>tomcat:</w:t>
      </w:r>
    </w:p>
    <w:p w:rsidR="00F817FC" w:rsidRDefault="00F817FC" w:rsidP="005643AC">
      <w:r>
        <w:t>1.Tomcat</w:t>
      </w:r>
      <w:r>
        <w:rPr>
          <w:rFonts w:hint="eastAsia"/>
        </w:rPr>
        <w:t>上传到</w:t>
      </w:r>
      <w:r>
        <w:t>linux</w:t>
      </w:r>
      <w:r>
        <w:rPr>
          <w:rFonts w:hint="eastAsia"/>
        </w:rPr>
        <w:t>上</w:t>
      </w:r>
    </w:p>
    <w:p w:rsidR="00F817FC" w:rsidRDefault="00F817FC" w:rsidP="005643AC">
      <w:r>
        <w:t>2.</w:t>
      </w:r>
      <w:r>
        <w:rPr>
          <w:rFonts w:hint="eastAsia"/>
        </w:rPr>
        <w:t>将上传的</w:t>
      </w:r>
      <w:r>
        <w:t>tomcat</w:t>
      </w:r>
      <w:r>
        <w:rPr>
          <w:rFonts w:hint="eastAsia"/>
        </w:rPr>
        <w:t>解压</w:t>
      </w:r>
      <w:bookmarkStart w:id="0" w:name="_GoBack"/>
      <w:bookmarkEnd w:id="0"/>
    </w:p>
    <w:p w:rsidR="00F817FC" w:rsidRDefault="00F817FC" w:rsidP="005643AC">
      <w:r>
        <w:t>3.</w:t>
      </w:r>
      <w:r>
        <w:rPr>
          <w:rFonts w:hint="eastAsia"/>
        </w:rPr>
        <w:t>在</w:t>
      </w:r>
      <w:r>
        <w:t>tomcat/bin</w:t>
      </w:r>
      <w:r>
        <w:rPr>
          <w:rFonts w:hint="eastAsia"/>
        </w:rPr>
        <w:t>目录下执行</w:t>
      </w:r>
      <w:r>
        <w:t xml:space="preserve"> startup.sh</w:t>
      </w:r>
      <w:r>
        <w:rPr>
          <w:rFonts w:hint="eastAsia"/>
        </w:rPr>
        <w:t>（注意防火墙）</w:t>
      </w:r>
    </w:p>
    <w:p w:rsidR="00F817FC" w:rsidRDefault="00F817FC" w:rsidP="005643AC">
      <w:r>
        <w:t>4.</w:t>
      </w:r>
      <w:r>
        <w:rPr>
          <w:rFonts w:hint="eastAsia"/>
        </w:rPr>
        <w:t>查看目标</w:t>
      </w:r>
      <w:r>
        <w:t xml:space="preserve"> tomcat/logs/catalina.out</w:t>
      </w:r>
    </w:p>
    <w:p w:rsidR="00F817FC" w:rsidRPr="003C5BFE" w:rsidRDefault="00F817FC" w:rsidP="005643AC"/>
    <w:sectPr w:rsidR="00F817FC" w:rsidRPr="003C5BFE" w:rsidSect="00466770">
      <w:headerReference w:type="default" r:id="rId38"/>
      <w:footerReference w:type="default" r:id="rId39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17FC" w:rsidRDefault="00F817FC">
      <w:pPr>
        <w:spacing w:line="240" w:lineRule="auto"/>
      </w:pPr>
      <w:r>
        <w:separator/>
      </w:r>
    </w:p>
  </w:endnote>
  <w:endnote w:type="continuationSeparator" w:id="0">
    <w:p w:rsidR="00F817FC" w:rsidRDefault="00F817F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7FC" w:rsidRDefault="00F817FC">
    <w:pPr>
      <w:pStyle w:val="Footer"/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8" o:spid="_x0000_s2050" type="#_x0000_t75" alt="黑马word模板页脚-20" style="position:absolute;left:0;text-align:left;margin-left:-90pt;margin-top:-5.95pt;width:602.2pt;height:43.2pt;z-index:-251659264;visibility:visible">
          <v:imagedata r:id="rId1" o:title=""/>
        </v:shape>
      </w:pict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</w:t>
    </w:r>
    <w:r>
      <w:rPr>
        <w:rFonts w:ascii="微软雅黑" w:eastAsia="微软雅黑" w:hAnsi="微软雅黑" w:cs="微软雅黑"/>
        <w:sz w:val="20"/>
        <w:szCs w:val="20"/>
      </w:rPr>
      <w:t xml:space="preserve">   </w:t>
    </w:r>
    <w:r>
      <w:rPr>
        <w:rFonts w:ascii="微软雅黑" w:eastAsia="微软雅黑" w:hAnsi="微软雅黑" w:cs="微软雅黑" w:hint="eastAsia"/>
        <w:sz w:val="20"/>
        <w:szCs w:val="20"/>
      </w:rPr>
      <w:t>电话：</w:t>
    </w:r>
    <w:r>
      <w:rPr>
        <w:rFonts w:ascii="微软雅黑" w:eastAsia="微软雅黑" w:hAnsi="微软雅黑" w:cs="微软雅黑"/>
        <w:sz w:val="20"/>
        <w:szCs w:val="20"/>
      </w:rPr>
      <w:t>400-618-9090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17FC" w:rsidRDefault="00F817FC">
      <w:pPr>
        <w:spacing w:line="240" w:lineRule="auto"/>
      </w:pPr>
      <w:r>
        <w:separator/>
      </w:r>
    </w:p>
  </w:footnote>
  <w:footnote w:type="continuationSeparator" w:id="0">
    <w:p w:rsidR="00F817FC" w:rsidRDefault="00F817F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7FC" w:rsidRDefault="00F817F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1" o:spid="_x0000_s2049" type="#_x0000_t75" alt="各种word模板cs6-17" style="position:absolute;left:0;text-align:left;margin-left:-93.15pt;margin-top:-41.05pt;width:600.85pt;height:71.7pt;z-index:251658240;visibility:visible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A6991"/>
    <w:multiLevelType w:val="hybridMultilevel"/>
    <w:tmpl w:val="959C2A66"/>
    <w:lvl w:ilvl="0" w:tplc="E68C12A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D5E147F"/>
    <w:multiLevelType w:val="hybridMultilevel"/>
    <w:tmpl w:val="443AC5EC"/>
    <w:lvl w:ilvl="0" w:tplc="9212648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13123C6A"/>
    <w:multiLevelType w:val="hybridMultilevel"/>
    <w:tmpl w:val="CFB85994"/>
    <w:lvl w:ilvl="0" w:tplc="CFA80F7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176947A8"/>
    <w:multiLevelType w:val="hybridMultilevel"/>
    <w:tmpl w:val="C5A022DE"/>
    <w:lvl w:ilvl="0" w:tplc="D966C77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1E8D3D2D"/>
    <w:multiLevelType w:val="multilevel"/>
    <w:tmpl w:val="1E8D3D2D"/>
    <w:lvl w:ilvl="0">
      <w:start w:val="1"/>
      <w:numFmt w:val="decimal"/>
      <w:lvlText w:val="第%1章"/>
      <w:lvlJc w:val="left"/>
      <w:pPr>
        <w:ind w:left="420" w:hanging="420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">
    <w:nsid w:val="21656004"/>
    <w:multiLevelType w:val="hybridMultilevel"/>
    <w:tmpl w:val="7784A2E0"/>
    <w:lvl w:ilvl="0" w:tplc="9CF03EA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233C680B"/>
    <w:multiLevelType w:val="hybridMultilevel"/>
    <w:tmpl w:val="741A883A"/>
    <w:lvl w:ilvl="0" w:tplc="6C569A7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237A313C"/>
    <w:multiLevelType w:val="hybridMultilevel"/>
    <w:tmpl w:val="A4E20B0A"/>
    <w:lvl w:ilvl="0" w:tplc="D6864D7A">
      <w:start w:val="1"/>
      <w:numFmt w:val="decimal"/>
      <w:lvlText w:val="%1."/>
      <w:lvlJc w:val="left"/>
      <w:pPr>
        <w:ind w:left="71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3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9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  <w:rPr>
        <w:rFonts w:cs="Times New Roman"/>
      </w:rPr>
    </w:lvl>
  </w:abstractNum>
  <w:abstractNum w:abstractNumId="8">
    <w:nsid w:val="258B00C2"/>
    <w:multiLevelType w:val="hybridMultilevel"/>
    <w:tmpl w:val="CDB632E8"/>
    <w:lvl w:ilvl="0" w:tplc="3C9A4CE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2AA11B85"/>
    <w:multiLevelType w:val="hybridMultilevel"/>
    <w:tmpl w:val="8BC470AE"/>
    <w:lvl w:ilvl="0" w:tplc="B4387AF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>
    <w:nsid w:val="2BC560B4"/>
    <w:multiLevelType w:val="hybridMultilevel"/>
    <w:tmpl w:val="CAF0052C"/>
    <w:lvl w:ilvl="0" w:tplc="EFC4C23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2E76330D"/>
    <w:multiLevelType w:val="multilevel"/>
    <w:tmpl w:val="A294AEC0"/>
    <w:lvl w:ilvl="0">
      <w:start w:val="1"/>
      <w:numFmt w:val="chineseCountingThousand"/>
      <w:pStyle w:val="Heading1"/>
      <w:suff w:val="space"/>
      <w:lvlText w:val="%1、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pStyle w:val="Heading2"/>
      <w:suff w:val="space"/>
      <w:lvlText w:val="%2．"/>
      <w:lvlJc w:val="left"/>
      <w:pPr>
        <w:ind w:left="992" w:hanging="992"/>
      </w:pPr>
      <w:rPr>
        <w:rFonts w:cs="Times New Roman" w:hint="eastAsia"/>
      </w:rPr>
    </w:lvl>
    <w:lvl w:ilvl="2">
      <w:start w:val="1"/>
      <w:numFmt w:val="decimal"/>
      <w:pStyle w:val="Heading3"/>
      <w:suff w:val="space"/>
      <w:lvlText w:val="%2.%3．"/>
      <w:lvlJc w:val="left"/>
      <w:pPr>
        <w:ind w:left="1418" w:hanging="1418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ind w:left="1636" w:hanging="360"/>
      </w:pPr>
      <w:rPr>
        <w:rFonts w:cs="Times New Roman" w:hint="default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abstractNum w:abstractNumId="12">
    <w:nsid w:val="340B45E8"/>
    <w:multiLevelType w:val="hybridMultilevel"/>
    <w:tmpl w:val="B3960D90"/>
    <w:lvl w:ilvl="0" w:tplc="7278BF5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3568203C"/>
    <w:multiLevelType w:val="hybridMultilevel"/>
    <w:tmpl w:val="BEAC8622"/>
    <w:lvl w:ilvl="0" w:tplc="43FC8F5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/>
      </w:pPr>
      <w:rPr>
        <w:rFonts w:cs="Times New Roman" w:hint="eastAsia"/>
      </w:rPr>
    </w:lvl>
    <w:lvl w:ilvl="1">
      <w:start w:val="1"/>
      <w:numFmt w:val="decimal"/>
      <w:lvlText w:val="例程1-%2"/>
      <w:lvlJc w:val="left"/>
      <w:pPr>
        <w:tabs>
          <w:tab w:val="num" w:pos="420"/>
        </w:tabs>
        <w:ind w:left="42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>
    <w:nsid w:val="39971D05"/>
    <w:multiLevelType w:val="hybridMultilevel"/>
    <w:tmpl w:val="741A883A"/>
    <w:lvl w:ilvl="0" w:tplc="6C569A78">
      <w:start w:val="1"/>
      <w:numFmt w:val="decimal"/>
      <w:lvlText w:val="%1."/>
      <w:lvlJc w:val="left"/>
      <w:pPr>
        <w:ind w:left="71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39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99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  <w:rPr>
        <w:rFonts w:cs="Times New Roman"/>
      </w:rPr>
    </w:lvl>
  </w:abstractNum>
  <w:abstractNum w:abstractNumId="16">
    <w:nsid w:val="3BC65361"/>
    <w:multiLevelType w:val="hybridMultilevel"/>
    <w:tmpl w:val="28D83A66"/>
    <w:lvl w:ilvl="0" w:tplc="4E9665F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>
    <w:nsid w:val="4E914A46"/>
    <w:multiLevelType w:val="hybridMultilevel"/>
    <w:tmpl w:val="395601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6A54536"/>
    <w:multiLevelType w:val="hybridMultilevel"/>
    <w:tmpl w:val="FA58960C"/>
    <w:lvl w:ilvl="0" w:tplc="B206413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>
    <w:nsid w:val="57E83932"/>
    <w:multiLevelType w:val="hybridMultilevel"/>
    <w:tmpl w:val="C34005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DE26142"/>
    <w:multiLevelType w:val="hybridMultilevel"/>
    <w:tmpl w:val="90663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6E641D7"/>
    <w:multiLevelType w:val="hybridMultilevel"/>
    <w:tmpl w:val="598601A2"/>
    <w:lvl w:ilvl="0" w:tplc="74B2739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2">
    <w:nsid w:val="6D1052E8"/>
    <w:multiLevelType w:val="hybridMultilevel"/>
    <w:tmpl w:val="E92AADAC"/>
    <w:lvl w:ilvl="0" w:tplc="B9767EC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22"/>
  </w:num>
  <w:num w:numId="5">
    <w:abstractNumId w:val="21"/>
  </w:num>
  <w:num w:numId="6">
    <w:abstractNumId w:val="3"/>
  </w:num>
  <w:num w:numId="7">
    <w:abstractNumId w:val="16"/>
  </w:num>
  <w:num w:numId="8">
    <w:abstractNumId w:val="0"/>
  </w:num>
  <w:num w:numId="9">
    <w:abstractNumId w:val="18"/>
  </w:num>
  <w:num w:numId="10">
    <w:abstractNumId w:val="7"/>
  </w:num>
  <w:num w:numId="11">
    <w:abstractNumId w:val="5"/>
  </w:num>
  <w:num w:numId="12">
    <w:abstractNumId w:val="10"/>
  </w:num>
  <w:num w:numId="13">
    <w:abstractNumId w:val="13"/>
  </w:num>
  <w:num w:numId="14">
    <w:abstractNumId w:val="2"/>
  </w:num>
  <w:num w:numId="15">
    <w:abstractNumId w:val="8"/>
  </w:num>
  <w:num w:numId="16">
    <w:abstractNumId w:val="12"/>
  </w:num>
  <w:num w:numId="17">
    <w:abstractNumId w:val="14"/>
  </w:num>
  <w:num w:numId="18">
    <w:abstractNumId w:val="4"/>
  </w:num>
  <w:num w:numId="19">
    <w:abstractNumId w:val="6"/>
  </w:num>
  <w:num w:numId="20">
    <w:abstractNumId w:val="17"/>
  </w:num>
  <w:num w:numId="21">
    <w:abstractNumId w:val="20"/>
  </w:num>
  <w:num w:numId="22">
    <w:abstractNumId w:val="15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3DA5"/>
    <w:rsid w:val="00006623"/>
    <w:rsid w:val="00010F4F"/>
    <w:rsid w:val="00017105"/>
    <w:rsid w:val="000245C8"/>
    <w:rsid w:val="00032D4D"/>
    <w:rsid w:val="00035150"/>
    <w:rsid w:val="00043737"/>
    <w:rsid w:val="000A2DD5"/>
    <w:rsid w:val="000A4B9C"/>
    <w:rsid w:val="000B26C3"/>
    <w:rsid w:val="000C069B"/>
    <w:rsid w:val="000C0EC6"/>
    <w:rsid w:val="000E4216"/>
    <w:rsid w:val="000F77F8"/>
    <w:rsid w:val="001116C7"/>
    <w:rsid w:val="00113784"/>
    <w:rsid w:val="001360CE"/>
    <w:rsid w:val="001441E0"/>
    <w:rsid w:val="00145AE4"/>
    <w:rsid w:val="00146E2D"/>
    <w:rsid w:val="001648E5"/>
    <w:rsid w:val="00172A27"/>
    <w:rsid w:val="00174E49"/>
    <w:rsid w:val="00184E51"/>
    <w:rsid w:val="00185D14"/>
    <w:rsid w:val="00196D13"/>
    <w:rsid w:val="001A12B7"/>
    <w:rsid w:val="001D045C"/>
    <w:rsid w:val="001D38C1"/>
    <w:rsid w:val="001D393B"/>
    <w:rsid w:val="001E06FF"/>
    <w:rsid w:val="001E79BF"/>
    <w:rsid w:val="00201BF5"/>
    <w:rsid w:val="00203578"/>
    <w:rsid w:val="00234A50"/>
    <w:rsid w:val="00251B2E"/>
    <w:rsid w:val="002543CE"/>
    <w:rsid w:val="0025481F"/>
    <w:rsid w:val="00272A2F"/>
    <w:rsid w:val="002857D0"/>
    <w:rsid w:val="00294F60"/>
    <w:rsid w:val="002A0FC9"/>
    <w:rsid w:val="002A5D9B"/>
    <w:rsid w:val="002A6254"/>
    <w:rsid w:val="002B702E"/>
    <w:rsid w:val="002C6D2E"/>
    <w:rsid w:val="002D22A2"/>
    <w:rsid w:val="002E5626"/>
    <w:rsid w:val="00306C9D"/>
    <w:rsid w:val="0031424B"/>
    <w:rsid w:val="0033051E"/>
    <w:rsid w:val="003342C2"/>
    <w:rsid w:val="003369A9"/>
    <w:rsid w:val="0034071D"/>
    <w:rsid w:val="00342AD0"/>
    <w:rsid w:val="003474FF"/>
    <w:rsid w:val="00347E92"/>
    <w:rsid w:val="00352E8D"/>
    <w:rsid w:val="00357E2A"/>
    <w:rsid w:val="00361472"/>
    <w:rsid w:val="0038332C"/>
    <w:rsid w:val="0038612B"/>
    <w:rsid w:val="0038641F"/>
    <w:rsid w:val="00393821"/>
    <w:rsid w:val="003B0329"/>
    <w:rsid w:val="003B1CA8"/>
    <w:rsid w:val="003C1F1C"/>
    <w:rsid w:val="003C5BFE"/>
    <w:rsid w:val="003C6C3E"/>
    <w:rsid w:val="003D7496"/>
    <w:rsid w:val="003E551A"/>
    <w:rsid w:val="003F4752"/>
    <w:rsid w:val="003F7638"/>
    <w:rsid w:val="004069EE"/>
    <w:rsid w:val="00406B3B"/>
    <w:rsid w:val="00422752"/>
    <w:rsid w:val="00431C3F"/>
    <w:rsid w:val="004320A1"/>
    <w:rsid w:val="00434B20"/>
    <w:rsid w:val="004464D2"/>
    <w:rsid w:val="00460949"/>
    <w:rsid w:val="00466035"/>
    <w:rsid w:val="00466770"/>
    <w:rsid w:val="004669B8"/>
    <w:rsid w:val="00467305"/>
    <w:rsid w:val="0047377D"/>
    <w:rsid w:val="00481B2A"/>
    <w:rsid w:val="00483EBB"/>
    <w:rsid w:val="00492C88"/>
    <w:rsid w:val="004979D1"/>
    <w:rsid w:val="004A4EAE"/>
    <w:rsid w:val="004C0811"/>
    <w:rsid w:val="004C0CEF"/>
    <w:rsid w:val="004C5ED4"/>
    <w:rsid w:val="004C6314"/>
    <w:rsid w:val="004C71C0"/>
    <w:rsid w:val="004D4990"/>
    <w:rsid w:val="004E6C61"/>
    <w:rsid w:val="004F0A62"/>
    <w:rsid w:val="004F197A"/>
    <w:rsid w:val="004F328C"/>
    <w:rsid w:val="00522D80"/>
    <w:rsid w:val="00527A58"/>
    <w:rsid w:val="00536E39"/>
    <w:rsid w:val="00550D2E"/>
    <w:rsid w:val="005520F4"/>
    <w:rsid w:val="00553B73"/>
    <w:rsid w:val="00563CFF"/>
    <w:rsid w:val="00563F41"/>
    <w:rsid w:val="005643AC"/>
    <w:rsid w:val="00583213"/>
    <w:rsid w:val="00586622"/>
    <w:rsid w:val="0059426C"/>
    <w:rsid w:val="005A587A"/>
    <w:rsid w:val="005A783B"/>
    <w:rsid w:val="005C2B45"/>
    <w:rsid w:val="005D3220"/>
    <w:rsid w:val="005D3F32"/>
    <w:rsid w:val="005E444D"/>
    <w:rsid w:val="005F2698"/>
    <w:rsid w:val="005F3598"/>
    <w:rsid w:val="005F5C0D"/>
    <w:rsid w:val="006105C6"/>
    <w:rsid w:val="00636EAD"/>
    <w:rsid w:val="00644CCC"/>
    <w:rsid w:val="00662AF0"/>
    <w:rsid w:val="0066522A"/>
    <w:rsid w:val="0066655F"/>
    <w:rsid w:val="006853DB"/>
    <w:rsid w:val="006B613B"/>
    <w:rsid w:val="006B7290"/>
    <w:rsid w:val="006B7E4E"/>
    <w:rsid w:val="006C261B"/>
    <w:rsid w:val="006D2C84"/>
    <w:rsid w:val="006F129C"/>
    <w:rsid w:val="006F1DD7"/>
    <w:rsid w:val="006F1EBD"/>
    <w:rsid w:val="007053E3"/>
    <w:rsid w:val="0070625B"/>
    <w:rsid w:val="00723CA9"/>
    <w:rsid w:val="00726760"/>
    <w:rsid w:val="007356EA"/>
    <w:rsid w:val="00745AA7"/>
    <w:rsid w:val="00746034"/>
    <w:rsid w:val="007540A8"/>
    <w:rsid w:val="0076181D"/>
    <w:rsid w:val="007704B7"/>
    <w:rsid w:val="00770614"/>
    <w:rsid w:val="00771A22"/>
    <w:rsid w:val="00782467"/>
    <w:rsid w:val="007A091F"/>
    <w:rsid w:val="007A56AE"/>
    <w:rsid w:val="007A576A"/>
    <w:rsid w:val="007B4A8C"/>
    <w:rsid w:val="007B7B67"/>
    <w:rsid w:val="007D4EBB"/>
    <w:rsid w:val="007D66FF"/>
    <w:rsid w:val="007E1E60"/>
    <w:rsid w:val="007F0C5A"/>
    <w:rsid w:val="007F57C1"/>
    <w:rsid w:val="007F714E"/>
    <w:rsid w:val="008030AB"/>
    <w:rsid w:val="00803870"/>
    <w:rsid w:val="00806BE6"/>
    <w:rsid w:val="0081607D"/>
    <w:rsid w:val="008163E8"/>
    <w:rsid w:val="00824EE0"/>
    <w:rsid w:val="008255AA"/>
    <w:rsid w:val="00855085"/>
    <w:rsid w:val="00855538"/>
    <w:rsid w:val="008634FF"/>
    <w:rsid w:val="008714ED"/>
    <w:rsid w:val="00882AFC"/>
    <w:rsid w:val="008C034B"/>
    <w:rsid w:val="008D6DB7"/>
    <w:rsid w:val="008E2D41"/>
    <w:rsid w:val="008F4EAB"/>
    <w:rsid w:val="0092106F"/>
    <w:rsid w:val="00941F73"/>
    <w:rsid w:val="009504AC"/>
    <w:rsid w:val="00956869"/>
    <w:rsid w:val="0096019F"/>
    <w:rsid w:val="0096261B"/>
    <w:rsid w:val="0096270A"/>
    <w:rsid w:val="00967196"/>
    <w:rsid w:val="00992242"/>
    <w:rsid w:val="00993744"/>
    <w:rsid w:val="0099638B"/>
    <w:rsid w:val="009B10BF"/>
    <w:rsid w:val="009B6334"/>
    <w:rsid w:val="009B7BE7"/>
    <w:rsid w:val="009C2F06"/>
    <w:rsid w:val="009C2F32"/>
    <w:rsid w:val="009C6176"/>
    <w:rsid w:val="009D0278"/>
    <w:rsid w:val="009D6CCA"/>
    <w:rsid w:val="009E0E1D"/>
    <w:rsid w:val="009E1F8C"/>
    <w:rsid w:val="009E2BC4"/>
    <w:rsid w:val="009E3D11"/>
    <w:rsid w:val="00A210C8"/>
    <w:rsid w:val="00A3653A"/>
    <w:rsid w:val="00A44BAA"/>
    <w:rsid w:val="00A44E58"/>
    <w:rsid w:val="00A71CE0"/>
    <w:rsid w:val="00A903D4"/>
    <w:rsid w:val="00AB0130"/>
    <w:rsid w:val="00AB551A"/>
    <w:rsid w:val="00AE06BC"/>
    <w:rsid w:val="00AE7838"/>
    <w:rsid w:val="00B123AD"/>
    <w:rsid w:val="00B21977"/>
    <w:rsid w:val="00B234D2"/>
    <w:rsid w:val="00B24198"/>
    <w:rsid w:val="00B2452D"/>
    <w:rsid w:val="00B35928"/>
    <w:rsid w:val="00B3786D"/>
    <w:rsid w:val="00B4153A"/>
    <w:rsid w:val="00B437E7"/>
    <w:rsid w:val="00B7091C"/>
    <w:rsid w:val="00B7354F"/>
    <w:rsid w:val="00B74978"/>
    <w:rsid w:val="00B972D0"/>
    <w:rsid w:val="00BA450A"/>
    <w:rsid w:val="00BB64CD"/>
    <w:rsid w:val="00BB6BD4"/>
    <w:rsid w:val="00BC43E4"/>
    <w:rsid w:val="00BC5E61"/>
    <w:rsid w:val="00BD2571"/>
    <w:rsid w:val="00C02869"/>
    <w:rsid w:val="00C061BD"/>
    <w:rsid w:val="00C074D6"/>
    <w:rsid w:val="00C122A9"/>
    <w:rsid w:val="00C13BA3"/>
    <w:rsid w:val="00C20DB6"/>
    <w:rsid w:val="00C33D53"/>
    <w:rsid w:val="00C364D1"/>
    <w:rsid w:val="00C41FB3"/>
    <w:rsid w:val="00C64332"/>
    <w:rsid w:val="00C65B0C"/>
    <w:rsid w:val="00C7679C"/>
    <w:rsid w:val="00C9599D"/>
    <w:rsid w:val="00CA7395"/>
    <w:rsid w:val="00CB3427"/>
    <w:rsid w:val="00CC0C46"/>
    <w:rsid w:val="00CF7E0D"/>
    <w:rsid w:val="00D00A7A"/>
    <w:rsid w:val="00D01AF4"/>
    <w:rsid w:val="00D221B5"/>
    <w:rsid w:val="00D4066A"/>
    <w:rsid w:val="00D41D6B"/>
    <w:rsid w:val="00D4401E"/>
    <w:rsid w:val="00D45A4E"/>
    <w:rsid w:val="00D52E0C"/>
    <w:rsid w:val="00D62EF6"/>
    <w:rsid w:val="00D64297"/>
    <w:rsid w:val="00D752CA"/>
    <w:rsid w:val="00D976AF"/>
    <w:rsid w:val="00DB15F3"/>
    <w:rsid w:val="00DC1019"/>
    <w:rsid w:val="00DD745A"/>
    <w:rsid w:val="00DE2A71"/>
    <w:rsid w:val="00DF2FA1"/>
    <w:rsid w:val="00DF64B2"/>
    <w:rsid w:val="00E0724F"/>
    <w:rsid w:val="00E17D6C"/>
    <w:rsid w:val="00E22BE5"/>
    <w:rsid w:val="00E269EE"/>
    <w:rsid w:val="00E31C66"/>
    <w:rsid w:val="00E3587C"/>
    <w:rsid w:val="00E35DBE"/>
    <w:rsid w:val="00E37ED4"/>
    <w:rsid w:val="00E46299"/>
    <w:rsid w:val="00E651FF"/>
    <w:rsid w:val="00E727AB"/>
    <w:rsid w:val="00E8298C"/>
    <w:rsid w:val="00E926C9"/>
    <w:rsid w:val="00EA5B71"/>
    <w:rsid w:val="00EA6E88"/>
    <w:rsid w:val="00EB15F1"/>
    <w:rsid w:val="00EB1CD7"/>
    <w:rsid w:val="00EB601A"/>
    <w:rsid w:val="00ED53F5"/>
    <w:rsid w:val="00EF4CD0"/>
    <w:rsid w:val="00F12C6B"/>
    <w:rsid w:val="00F16D62"/>
    <w:rsid w:val="00F17FFE"/>
    <w:rsid w:val="00F543CB"/>
    <w:rsid w:val="00F56F8D"/>
    <w:rsid w:val="00F65111"/>
    <w:rsid w:val="00F678BA"/>
    <w:rsid w:val="00F8027A"/>
    <w:rsid w:val="00F80E9C"/>
    <w:rsid w:val="00F80F6B"/>
    <w:rsid w:val="00F817FC"/>
    <w:rsid w:val="00F8556F"/>
    <w:rsid w:val="00FA61CB"/>
    <w:rsid w:val="00FB0256"/>
    <w:rsid w:val="00FB3667"/>
    <w:rsid w:val="00FB507F"/>
    <w:rsid w:val="00FC5206"/>
    <w:rsid w:val="00FC7981"/>
    <w:rsid w:val="00FE6AC9"/>
    <w:rsid w:val="00FE6E4E"/>
    <w:rsid w:val="0164129E"/>
    <w:rsid w:val="02982362"/>
    <w:rsid w:val="02D257C5"/>
    <w:rsid w:val="02DD7DE7"/>
    <w:rsid w:val="039E4FD1"/>
    <w:rsid w:val="04B503A2"/>
    <w:rsid w:val="05C077D8"/>
    <w:rsid w:val="06732E9E"/>
    <w:rsid w:val="068B3A9D"/>
    <w:rsid w:val="07302B1F"/>
    <w:rsid w:val="07440A93"/>
    <w:rsid w:val="07C85DDB"/>
    <w:rsid w:val="083A2BF6"/>
    <w:rsid w:val="08917045"/>
    <w:rsid w:val="0A7B0400"/>
    <w:rsid w:val="0B431FB2"/>
    <w:rsid w:val="0B764B56"/>
    <w:rsid w:val="0BBD08F6"/>
    <w:rsid w:val="0C0026FC"/>
    <w:rsid w:val="0C2A1489"/>
    <w:rsid w:val="0CA54458"/>
    <w:rsid w:val="0CAD368C"/>
    <w:rsid w:val="0CE52CF6"/>
    <w:rsid w:val="0D1E3344"/>
    <w:rsid w:val="0D3B341D"/>
    <w:rsid w:val="0DCC07C2"/>
    <w:rsid w:val="0E78252C"/>
    <w:rsid w:val="0EBD2C35"/>
    <w:rsid w:val="0F0E1893"/>
    <w:rsid w:val="0FBF66BE"/>
    <w:rsid w:val="0FD16328"/>
    <w:rsid w:val="0FD9001D"/>
    <w:rsid w:val="0FF11B47"/>
    <w:rsid w:val="105E4E2F"/>
    <w:rsid w:val="10E42A46"/>
    <w:rsid w:val="11F01B09"/>
    <w:rsid w:val="11F23A9A"/>
    <w:rsid w:val="125E4185"/>
    <w:rsid w:val="12A042BE"/>
    <w:rsid w:val="12A35720"/>
    <w:rsid w:val="1360689C"/>
    <w:rsid w:val="13887491"/>
    <w:rsid w:val="142B3F57"/>
    <w:rsid w:val="14513580"/>
    <w:rsid w:val="147258E3"/>
    <w:rsid w:val="14BE03B7"/>
    <w:rsid w:val="15B700E6"/>
    <w:rsid w:val="15D26B3B"/>
    <w:rsid w:val="17001BE1"/>
    <w:rsid w:val="17A8692C"/>
    <w:rsid w:val="17DB6ABB"/>
    <w:rsid w:val="18FD224E"/>
    <w:rsid w:val="19B80EFC"/>
    <w:rsid w:val="1A421F96"/>
    <w:rsid w:val="1C222F92"/>
    <w:rsid w:val="1C3E416F"/>
    <w:rsid w:val="1C6C6242"/>
    <w:rsid w:val="1D04361C"/>
    <w:rsid w:val="1DB37CEF"/>
    <w:rsid w:val="1E3844B0"/>
    <w:rsid w:val="1E8253DE"/>
    <w:rsid w:val="1E8965CE"/>
    <w:rsid w:val="1F6E0657"/>
    <w:rsid w:val="1FA47879"/>
    <w:rsid w:val="202160A4"/>
    <w:rsid w:val="2024509A"/>
    <w:rsid w:val="20935EA6"/>
    <w:rsid w:val="209919CC"/>
    <w:rsid w:val="21AE6FCD"/>
    <w:rsid w:val="21E3383C"/>
    <w:rsid w:val="22853521"/>
    <w:rsid w:val="230E0E73"/>
    <w:rsid w:val="2414372A"/>
    <w:rsid w:val="243A2D23"/>
    <w:rsid w:val="247173B5"/>
    <w:rsid w:val="25C54738"/>
    <w:rsid w:val="26320321"/>
    <w:rsid w:val="26444CB3"/>
    <w:rsid w:val="26AA1816"/>
    <w:rsid w:val="27506530"/>
    <w:rsid w:val="278B3762"/>
    <w:rsid w:val="27DE2C84"/>
    <w:rsid w:val="28C058C6"/>
    <w:rsid w:val="28D21496"/>
    <w:rsid w:val="2A864BD3"/>
    <w:rsid w:val="2C0754A7"/>
    <w:rsid w:val="2C3A06F9"/>
    <w:rsid w:val="2C7F1EE6"/>
    <w:rsid w:val="2DFB04AC"/>
    <w:rsid w:val="2F573265"/>
    <w:rsid w:val="301B47B4"/>
    <w:rsid w:val="31E11F5E"/>
    <w:rsid w:val="32253E15"/>
    <w:rsid w:val="32BE216B"/>
    <w:rsid w:val="338256C3"/>
    <w:rsid w:val="33AD363B"/>
    <w:rsid w:val="34207CCE"/>
    <w:rsid w:val="34C64A2B"/>
    <w:rsid w:val="35110710"/>
    <w:rsid w:val="35237891"/>
    <w:rsid w:val="35597BE3"/>
    <w:rsid w:val="35984C70"/>
    <w:rsid w:val="35B16464"/>
    <w:rsid w:val="35C81FA9"/>
    <w:rsid w:val="366F5B83"/>
    <w:rsid w:val="36E31092"/>
    <w:rsid w:val="36E76471"/>
    <w:rsid w:val="36FA77C0"/>
    <w:rsid w:val="37242A9F"/>
    <w:rsid w:val="375227B6"/>
    <w:rsid w:val="37C91861"/>
    <w:rsid w:val="380A2D78"/>
    <w:rsid w:val="3956783D"/>
    <w:rsid w:val="3A7F6ADA"/>
    <w:rsid w:val="3A823B8C"/>
    <w:rsid w:val="3AA13423"/>
    <w:rsid w:val="3B080CAE"/>
    <w:rsid w:val="3B3A5093"/>
    <w:rsid w:val="3C134205"/>
    <w:rsid w:val="3CB30A8C"/>
    <w:rsid w:val="3DA8683A"/>
    <w:rsid w:val="3EF0681A"/>
    <w:rsid w:val="40162BD1"/>
    <w:rsid w:val="42056951"/>
    <w:rsid w:val="421F6813"/>
    <w:rsid w:val="42325E94"/>
    <w:rsid w:val="424B170D"/>
    <w:rsid w:val="44BA4822"/>
    <w:rsid w:val="46EE7F1B"/>
    <w:rsid w:val="470179B7"/>
    <w:rsid w:val="477943AF"/>
    <w:rsid w:val="47C8497F"/>
    <w:rsid w:val="488D43D3"/>
    <w:rsid w:val="48A07CA9"/>
    <w:rsid w:val="4A287E0B"/>
    <w:rsid w:val="4A782A18"/>
    <w:rsid w:val="4A816415"/>
    <w:rsid w:val="4A8D65D8"/>
    <w:rsid w:val="4A974451"/>
    <w:rsid w:val="4B046341"/>
    <w:rsid w:val="4B6D10DB"/>
    <w:rsid w:val="4BFD78D0"/>
    <w:rsid w:val="4C1C5C0B"/>
    <w:rsid w:val="4CE80905"/>
    <w:rsid w:val="4D0D44E3"/>
    <w:rsid w:val="4D2C36F0"/>
    <w:rsid w:val="4DEE6602"/>
    <w:rsid w:val="4E573410"/>
    <w:rsid w:val="4E653A00"/>
    <w:rsid w:val="4EA328CC"/>
    <w:rsid w:val="4F8155A5"/>
    <w:rsid w:val="518E36DF"/>
    <w:rsid w:val="51C451D2"/>
    <w:rsid w:val="528D2B53"/>
    <w:rsid w:val="53590566"/>
    <w:rsid w:val="543D542A"/>
    <w:rsid w:val="54D86F36"/>
    <w:rsid w:val="550440BD"/>
    <w:rsid w:val="563C5A53"/>
    <w:rsid w:val="57AB5787"/>
    <w:rsid w:val="57CC2218"/>
    <w:rsid w:val="586B2199"/>
    <w:rsid w:val="59670EC1"/>
    <w:rsid w:val="5B3753E7"/>
    <w:rsid w:val="5B641B3D"/>
    <w:rsid w:val="5B6E2AEA"/>
    <w:rsid w:val="5BBB7F9E"/>
    <w:rsid w:val="5EB3313C"/>
    <w:rsid w:val="5EB34DCC"/>
    <w:rsid w:val="5EFE21B0"/>
    <w:rsid w:val="5F000219"/>
    <w:rsid w:val="5F3643E4"/>
    <w:rsid w:val="60623F14"/>
    <w:rsid w:val="62085D5A"/>
    <w:rsid w:val="62476D16"/>
    <w:rsid w:val="62E44812"/>
    <w:rsid w:val="630233E4"/>
    <w:rsid w:val="633C5F84"/>
    <w:rsid w:val="636B4D30"/>
    <w:rsid w:val="64006CA5"/>
    <w:rsid w:val="64E51C94"/>
    <w:rsid w:val="64F26778"/>
    <w:rsid w:val="6527600C"/>
    <w:rsid w:val="656C7E03"/>
    <w:rsid w:val="65E13220"/>
    <w:rsid w:val="65EE3876"/>
    <w:rsid w:val="6735541D"/>
    <w:rsid w:val="67F8585A"/>
    <w:rsid w:val="685A350C"/>
    <w:rsid w:val="6A942EEB"/>
    <w:rsid w:val="6ADD704E"/>
    <w:rsid w:val="6B892CC8"/>
    <w:rsid w:val="6C4D6317"/>
    <w:rsid w:val="6C686621"/>
    <w:rsid w:val="6CA73923"/>
    <w:rsid w:val="6CE55025"/>
    <w:rsid w:val="6E9E0827"/>
    <w:rsid w:val="6EBC7BF2"/>
    <w:rsid w:val="6F730E75"/>
    <w:rsid w:val="6FBA1121"/>
    <w:rsid w:val="6FE209EA"/>
    <w:rsid w:val="70812C31"/>
    <w:rsid w:val="71956528"/>
    <w:rsid w:val="72BF0DDB"/>
    <w:rsid w:val="72E67531"/>
    <w:rsid w:val="734746E1"/>
    <w:rsid w:val="73774FA9"/>
    <w:rsid w:val="73A441DE"/>
    <w:rsid w:val="73C97408"/>
    <w:rsid w:val="74B374F0"/>
    <w:rsid w:val="75541E9D"/>
    <w:rsid w:val="75AE36E3"/>
    <w:rsid w:val="75B80B75"/>
    <w:rsid w:val="75FC0D58"/>
    <w:rsid w:val="77FF6BDE"/>
    <w:rsid w:val="78C615F9"/>
    <w:rsid w:val="78F67488"/>
    <w:rsid w:val="79112396"/>
    <w:rsid w:val="7C6732B8"/>
    <w:rsid w:val="7E1357F2"/>
    <w:rsid w:val="7E9D100E"/>
    <w:rsid w:val="7EC86880"/>
    <w:rsid w:val="7EF2657A"/>
    <w:rsid w:val="7FBF6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uiPriority="0"/>
    <w:lsdException w:name="HTML Bottom of Form" w:locked="1" w:uiPriority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locked="1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6770"/>
    <w:pPr>
      <w:widowControl w:val="0"/>
      <w:spacing w:line="360" w:lineRule="exact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6770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ascii="Times New Roman" w:eastAsia="黑体" w:hAnsi="Times New Roman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6677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6677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rFonts w:ascii="Times New Roman" w:hAnsi="Times New Roman"/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6770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34A50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66770"/>
    <w:rPr>
      <w:rFonts w:eastAsia="黑体"/>
      <w:b/>
      <w:kern w:val="44"/>
      <w:sz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466770"/>
    <w:rPr>
      <w:rFonts w:ascii="Cambria" w:eastAsia="黑体" w:hAnsi="Cambria"/>
      <w:b/>
      <w:kern w:val="2"/>
      <w:sz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66770"/>
    <w:rPr>
      <w:b/>
      <w:kern w:val="2"/>
      <w:sz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466770"/>
    <w:rPr>
      <w:rFonts w:ascii="Cambria" w:hAnsi="Cambria"/>
      <w:b/>
      <w:kern w:val="2"/>
      <w:sz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234A50"/>
    <w:rPr>
      <w:rFonts w:ascii="Calibri" w:hAnsi="Calibri" w:cs="Times New Roman"/>
      <w:b/>
      <w:bCs/>
      <w:kern w:val="2"/>
      <w:sz w:val="28"/>
      <w:szCs w:val="28"/>
    </w:rPr>
  </w:style>
  <w:style w:type="paragraph" w:styleId="TOC3">
    <w:name w:val="toc 3"/>
    <w:basedOn w:val="Normal"/>
    <w:next w:val="Normal"/>
    <w:uiPriority w:val="99"/>
    <w:rsid w:val="00466770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rsid w:val="00466770"/>
    <w:rPr>
      <w:rFonts w:ascii="Times New Roman" w:hAnsi="Times New Roman"/>
      <w:kern w:val="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466770"/>
    <w:rPr>
      <w:sz w:val="18"/>
    </w:rPr>
  </w:style>
  <w:style w:type="paragraph" w:styleId="Footer">
    <w:name w:val="footer"/>
    <w:basedOn w:val="Normal"/>
    <w:link w:val="FooterChar"/>
    <w:uiPriority w:val="99"/>
    <w:rsid w:val="0046677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466770"/>
    <w:rPr>
      <w:sz w:val="18"/>
    </w:rPr>
  </w:style>
  <w:style w:type="paragraph" w:styleId="Header">
    <w:name w:val="header"/>
    <w:basedOn w:val="Normal"/>
    <w:link w:val="HeaderChar"/>
    <w:uiPriority w:val="99"/>
    <w:rsid w:val="004667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466770"/>
    <w:rPr>
      <w:sz w:val="18"/>
    </w:rPr>
  </w:style>
  <w:style w:type="paragraph" w:styleId="TOC1">
    <w:name w:val="toc 1"/>
    <w:basedOn w:val="Normal"/>
    <w:next w:val="Normal"/>
    <w:uiPriority w:val="99"/>
    <w:rsid w:val="00466770"/>
  </w:style>
  <w:style w:type="paragraph" w:styleId="TOC4">
    <w:name w:val="toc 4"/>
    <w:basedOn w:val="Normal"/>
    <w:next w:val="Normal"/>
    <w:uiPriority w:val="99"/>
    <w:rsid w:val="00466770"/>
    <w:pPr>
      <w:ind w:leftChars="600" w:left="1260"/>
    </w:pPr>
  </w:style>
  <w:style w:type="paragraph" w:styleId="TOC2">
    <w:name w:val="toc 2"/>
    <w:basedOn w:val="Normal"/>
    <w:next w:val="Normal"/>
    <w:uiPriority w:val="99"/>
    <w:rsid w:val="00466770"/>
    <w:pPr>
      <w:ind w:leftChars="200" w:left="420"/>
    </w:pPr>
  </w:style>
  <w:style w:type="paragraph" w:styleId="Title">
    <w:name w:val="Title"/>
    <w:basedOn w:val="Normal"/>
    <w:next w:val="Normal"/>
    <w:link w:val="TitleChar"/>
    <w:uiPriority w:val="99"/>
    <w:qFormat/>
    <w:rsid w:val="00466770"/>
    <w:pPr>
      <w:spacing w:before="240" w:after="60"/>
      <w:jc w:val="center"/>
      <w:outlineLvl w:val="0"/>
    </w:pPr>
    <w:rPr>
      <w:rFonts w:ascii="Cambria" w:eastAsia="黑体" w:hAnsi="Cambria"/>
      <w:b/>
      <w:bCs/>
      <w:sz w:val="44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466770"/>
    <w:rPr>
      <w:rFonts w:ascii="Cambria" w:eastAsia="黑体" w:hAnsi="Cambria"/>
      <w:b/>
      <w:kern w:val="2"/>
      <w:sz w:val="32"/>
    </w:rPr>
  </w:style>
  <w:style w:type="character" w:styleId="Hyperlink">
    <w:name w:val="Hyperlink"/>
    <w:basedOn w:val="DefaultParagraphFont"/>
    <w:uiPriority w:val="99"/>
    <w:rsid w:val="00466770"/>
    <w:rPr>
      <w:rFonts w:cs="Times New Roman"/>
      <w:color w:val="0000FF"/>
      <w:u w:val="single"/>
    </w:rPr>
  </w:style>
  <w:style w:type="paragraph" w:customStyle="1" w:styleId="word">
    <w:name w:val="word规范相关文字性说明"/>
    <w:basedOn w:val="Normal"/>
    <w:uiPriority w:val="99"/>
    <w:rsid w:val="0046677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paragraph" w:customStyle="1" w:styleId="1">
    <w:name w:val="列出段落1"/>
    <w:basedOn w:val="Normal"/>
    <w:uiPriority w:val="99"/>
    <w:rsid w:val="00466770"/>
    <w:pPr>
      <w:spacing w:line="240" w:lineRule="auto"/>
      <w:ind w:firstLineChars="200" w:firstLine="420"/>
    </w:pPr>
    <w:rPr>
      <w:rFonts w:cs="Calibri"/>
      <w:szCs w:val="21"/>
    </w:rPr>
  </w:style>
  <w:style w:type="paragraph" w:styleId="ListParagraph">
    <w:name w:val="List Paragraph"/>
    <w:basedOn w:val="Normal"/>
    <w:uiPriority w:val="99"/>
    <w:qFormat/>
    <w:rsid w:val="004320A1"/>
    <w:pPr>
      <w:ind w:firstLineChars="200" w:firstLine="420"/>
    </w:pPr>
  </w:style>
  <w:style w:type="character" w:customStyle="1" w:styleId="apple-converted-space">
    <w:name w:val="apple-converted-space"/>
    <w:basedOn w:val="DefaultParagraphFont"/>
    <w:uiPriority w:val="99"/>
    <w:rsid w:val="0066522A"/>
    <w:rPr>
      <w:rFonts w:cs="Times New Roman"/>
    </w:rPr>
  </w:style>
  <w:style w:type="paragraph" w:customStyle="1" w:styleId="a">
    <w:name w:val="例程代码（无行号）"/>
    <w:basedOn w:val="Normal"/>
    <w:uiPriority w:val="99"/>
    <w:rsid w:val="00DE2A71"/>
    <w:pPr>
      <w:shd w:val="clear" w:color="auto" w:fill="E0E0E0"/>
      <w:spacing w:line="240" w:lineRule="auto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styleId="DocumentMap">
    <w:name w:val="Document Map"/>
    <w:basedOn w:val="Normal"/>
    <w:link w:val="DocumentMapChar"/>
    <w:uiPriority w:val="99"/>
    <w:semiHidden/>
    <w:rsid w:val="007A091F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756B3"/>
    <w:rPr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958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8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89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89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8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5116</TotalTime>
  <Pages>18</Pages>
  <Words>1277</Words>
  <Characters>7284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admin</cp:lastModifiedBy>
  <cp:revision>232</cp:revision>
  <cp:lastPrinted>2016-09-17T06:40:00Z</cp:lastPrinted>
  <dcterms:created xsi:type="dcterms:W3CDTF">2016-08-31T06:17:00Z</dcterms:created>
  <dcterms:modified xsi:type="dcterms:W3CDTF">2017-03-07T06:17:00Z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