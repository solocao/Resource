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BB" w:rsidRDefault="002246BB" w:rsidP="00A95287">
      <w:pPr>
        <w:pStyle w:val="1"/>
        <w:rPr>
          <w:lang w:eastAsia="zh-CN"/>
        </w:rPr>
      </w:pPr>
      <w:r>
        <w:rPr>
          <w:rFonts w:hint="eastAsia"/>
          <w:lang w:eastAsia="zh-CN"/>
        </w:rPr>
        <w:t>XML的案例与作业：</w:t>
      </w:r>
    </w:p>
    <w:p w:rsidR="002246BB" w:rsidRDefault="002246BB" w:rsidP="00A95287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给通讯录程序设计一个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文件存储联系人的数据。</w:t>
      </w:r>
    </w:p>
    <w:p w:rsidR="002246BB" w:rsidRDefault="002246BB" w:rsidP="00A95287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联系人属性：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编号（联系人的属性）、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姓名、性别、电话、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、邮箱</w:t>
      </w:r>
    </w:p>
    <w:p w:rsidR="002246BB" w:rsidRDefault="002246BB" w:rsidP="00A95287">
      <w:pPr>
        <w:ind w:firstLine="0"/>
      </w:pPr>
      <w:r>
        <w:rPr>
          <w:rFonts w:hint="eastAsia"/>
          <w:lang w:eastAsia="zh-CN"/>
        </w:rPr>
        <w:tab/>
      </w:r>
      <w:r>
        <w:rPr>
          <w:rFonts w:hint="eastAsia"/>
        </w:rPr>
        <w:t>文件名：</w:t>
      </w:r>
      <w:r>
        <w:rPr>
          <w:rFonts w:hint="eastAsia"/>
        </w:rPr>
        <w:t>contact.xml</w:t>
      </w:r>
    </w:p>
    <w:p w:rsidR="002246BB" w:rsidRDefault="002246BB" w:rsidP="00A95287">
      <w:pPr>
        <w:ind w:firstLine="0"/>
      </w:pPr>
      <w:r>
        <w:rPr>
          <w:rFonts w:hint="eastAsia"/>
        </w:rPr>
        <w:tab/>
        <w:t xml:space="preserve">1. </w:t>
      </w:r>
      <w:r>
        <w:rPr>
          <w:rFonts w:hint="eastAsia"/>
        </w:rPr>
        <w:t>要求：</w:t>
      </w:r>
      <w:r>
        <w:rPr>
          <w:rFonts w:hint="eastAsia"/>
        </w:rPr>
        <w:t xml:space="preserve"> </w:t>
      </w:r>
    </w:p>
    <w:p w:rsidR="002246BB" w:rsidRDefault="002246BB" w:rsidP="00066932">
      <w:pPr>
        <w:ind w:leftChars="300" w:left="63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）使用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语法进行描述联系人信息</w:t>
      </w:r>
    </w:p>
    <w:p w:rsidR="002246BB" w:rsidRDefault="002246BB" w:rsidP="00066932">
      <w:pPr>
        <w:ind w:leftChars="300" w:left="63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）能够存储多个联系人</w:t>
      </w:r>
    </w:p>
    <w:p w:rsidR="002246BB" w:rsidRDefault="0074378D" w:rsidP="0074378D">
      <w:pPr>
        <w:pStyle w:val="af6"/>
        <w:rPr>
          <w:lang w:eastAsia="zh-CN"/>
        </w:rPr>
      </w:pPr>
      <w:r>
        <w:rPr>
          <w:lang w:eastAsia="zh-CN"/>
        </w:rPr>
        <w:t>结合</w:t>
      </w:r>
      <w:r w:rsidR="009D7AE7">
        <w:rPr>
          <w:lang w:eastAsia="zh-CN"/>
        </w:rPr>
        <w:t>上课笔记完成</w:t>
      </w:r>
    </w:p>
    <w:p w:rsidR="0006117B" w:rsidRDefault="0006117B" w:rsidP="001C6607">
      <w:pPr>
        <w:ind w:firstLine="0"/>
        <w:rPr>
          <w:lang w:eastAsia="zh-CN"/>
        </w:rPr>
      </w:pPr>
    </w:p>
    <w:p w:rsidR="006B3335" w:rsidRDefault="006B3335" w:rsidP="006B3335">
      <w:pPr>
        <w:pStyle w:val="1"/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CN"/>
        </w:rPr>
        <w:t>下列的DTD</w:t>
      </w:r>
      <w:r w:rsidR="00825FCD">
        <w:rPr>
          <w:rFonts w:hint="eastAsia"/>
          <w:lang w:eastAsia="zh-CN"/>
        </w:rPr>
        <w:t>在i</w:t>
      </w:r>
      <w:r w:rsidR="00825FCD">
        <w:rPr>
          <w:lang w:eastAsia="zh-CN"/>
        </w:rPr>
        <w:t>dea中</w:t>
      </w:r>
      <w:r>
        <w:rPr>
          <w:rFonts w:hint="eastAsia"/>
          <w:lang w:eastAsia="zh-CN"/>
        </w:rPr>
        <w:t>写出它对应的XML文件</w:t>
      </w:r>
    </w:p>
    <w:p w:rsidR="00037587" w:rsidRDefault="00037587" w:rsidP="00037587">
      <w:pPr>
        <w:pStyle w:val="10"/>
        <w:rPr>
          <w:lang w:eastAsia="zh-CN"/>
        </w:rPr>
      </w:pP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约束文件如下：</w:t>
      </w:r>
    </w:p>
    <w:p w:rsidR="00037587" w:rsidRDefault="00037587" w:rsidP="00037587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根元素是</w:t>
      </w:r>
      <w:r>
        <w:rPr>
          <w:rFonts w:hint="eastAsia"/>
          <w:lang w:eastAsia="zh-CN"/>
        </w:rPr>
        <w:t>contactList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contactList</w:t>
      </w:r>
      <w:r>
        <w:rPr>
          <w:rFonts w:hint="eastAsia"/>
          <w:lang w:eastAsia="zh-CN"/>
        </w:rPr>
        <w:t>中包含</w:t>
      </w:r>
      <w:r>
        <w:rPr>
          <w:rFonts w:hint="eastAsia"/>
          <w:lang w:eastAsia="zh-CN"/>
        </w:rPr>
        <w:t>1~n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子元素，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子元素包含</w:t>
      </w:r>
      <w:r>
        <w:rPr>
          <w:rFonts w:hint="eastAsia"/>
          <w:lang w:eastAsia="zh-CN"/>
        </w:rPr>
        <w:t>name,gender,phone,qq,email</w:t>
      </w:r>
      <w:r>
        <w:rPr>
          <w:rFonts w:hint="eastAsia"/>
          <w:lang w:eastAsia="zh-CN"/>
        </w:rPr>
        <w:t>元素，这个元素必须依次出现，并且元素中都可以包含文本元素</w:t>
      </w:r>
      <w:r>
        <w:rPr>
          <w:rFonts w:hint="eastAsia"/>
          <w:lang w:eastAsia="zh-CN"/>
        </w:rPr>
        <w:t>(#PCDATA)</w:t>
      </w:r>
    </w:p>
    <w:p w:rsidR="00037587" w:rsidRDefault="00037587" w:rsidP="00037587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属性，必须，并且不能重复，不能以数字开头</w:t>
      </w:r>
    </w:p>
    <w:p w:rsidR="00037587" w:rsidRDefault="00037587" w:rsidP="00037587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有一个可选的属性</w:t>
      </w:r>
      <w:r>
        <w:rPr>
          <w:rFonts w:hint="eastAsia"/>
          <w:lang w:eastAsia="zh-CN"/>
        </w:rPr>
        <w:t>vip</w:t>
      </w:r>
      <w:r>
        <w:rPr>
          <w:rFonts w:hint="eastAsia"/>
          <w:lang w:eastAsia="zh-CN"/>
        </w:rPr>
        <w:t>，取值是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false</w:t>
      </w:r>
    </w:p>
    <w:p w:rsidR="00037587" w:rsidRDefault="00037587" w:rsidP="00037587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按此</w:t>
      </w: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约束创建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文件，并添加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contact</w:t>
      </w:r>
      <w:r>
        <w:rPr>
          <w:rFonts w:hint="eastAsia"/>
          <w:lang w:eastAsia="zh-CN"/>
        </w:rPr>
        <w:t>记录。注：括号前要有空格</w:t>
      </w:r>
    </w:p>
    <w:p w:rsidR="00037587" w:rsidRDefault="00037587" w:rsidP="00037587">
      <w:pPr>
        <w:ind w:firstLine="0"/>
        <w:rPr>
          <w:lang w:eastAsia="zh-CN"/>
        </w:rPr>
      </w:pPr>
    </w:p>
    <w:p w:rsidR="00037587" w:rsidRDefault="00037587" w:rsidP="00037587">
      <w:pPr>
        <w:pStyle w:val="10"/>
        <w:rPr>
          <w:lang w:eastAsia="zh-CN"/>
        </w:rPr>
      </w:pPr>
      <w:r>
        <w:rPr>
          <w:rFonts w:hint="eastAsia"/>
          <w:lang w:eastAsia="zh-CN"/>
        </w:rPr>
        <w:t>DTD</w:t>
      </w:r>
      <w:r>
        <w:rPr>
          <w:rFonts w:hint="eastAsia"/>
          <w:lang w:eastAsia="zh-CN"/>
        </w:rPr>
        <w:t>文件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&lt;!ELEMENT contactList (contact+)&gt;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&lt;!ELEMENT contact (name,gender,phone,qq,email)&gt;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&lt;!ELEMENT name (#PCDATA)&gt;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&lt;!ELEMENT gender (#PCDATA)&gt;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&lt;!ELEMENT phone (#PCDATA)&gt;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&lt;!ELEMENT qq (#PCDATA)&gt;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&lt;!ELEMENT email (#PCDATA)&gt;</w:t>
      </w:r>
    </w:p>
    <w:p w:rsidR="00037587" w:rsidRDefault="00037587" w:rsidP="00037587">
      <w:pPr>
        <w:pStyle w:val="af6"/>
        <w:rPr>
          <w:lang w:eastAsia="zh-CN"/>
        </w:rPr>
      </w:pP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&lt;!ATTLIST contact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  <w:t>id ID #REQUIRED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  <w:t>vip (true|false) #IMPLIED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>&gt;</w:t>
      </w:r>
    </w:p>
    <w:p w:rsidR="00037587" w:rsidRDefault="00037587" w:rsidP="00037587">
      <w:pPr>
        <w:ind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037587" w:rsidRDefault="00037587" w:rsidP="00037587">
      <w:pPr>
        <w:pStyle w:val="10"/>
        <w:rPr>
          <w:lang w:eastAsia="zh-CN"/>
        </w:rPr>
      </w:pPr>
      <w:r>
        <w:rPr>
          <w:rFonts w:hint="eastAsia"/>
          <w:lang w:eastAsia="zh-CN"/>
        </w:rPr>
        <w:t>写出如下的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  <w:t>&lt;?xml version="1.0" encoding="UTF-8"?&gt;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  <w:t>&lt;!DOCTYPE contactList SYSTEM "contact.dtd" 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  <w:t>&lt;contactList&gt;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&lt;contact id="S100" vip="true"&gt;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&lt;name&gt;</w:t>
      </w:r>
      <w:r>
        <w:rPr>
          <w:rFonts w:hint="eastAsia"/>
          <w:lang w:eastAsia="zh-CN"/>
        </w:rPr>
        <w:t>张三</w:t>
      </w:r>
      <w:r>
        <w:rPr>
          <w:rFonts w:hint="eastAsia"/>
          <w:lang w:eastAsia="zh-CN"/>
        </w:rPr>
        <w:t>&lt;/name&gt;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&lt;gender&gt;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>&lt;/gender&gt;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&lt;phone&gt;13565784567&lt;/phone&gt;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&lt;qq&gt;394832048&lt;/qq&gt;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&lt;email&gt;zhang@itheima.com&lt;/email&gt;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&lt;/contact&gt;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&lt;contact id="S200" vip="false"&gt;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&lt;name&gt;</w:t>
      </w:r>
      <w:r>
        <w:rPr>
          <w:rFonts w:hint="eastAsia"/>
          <w:lang w:eastAsia="zh-CN"/>
        </w:rPr>
        <w:t>李四</w:t>
      </w:r>
      <w:r>
        <w:rPr>
          <w:rFonts w:hint="eastAsia"/>
          <w:lang w:eastAsia="zh-CN"/>
        </w:rPr>
        <w:t>&lt;/name&gt;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&lt;gender&gt;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>&lt;/gender&gt;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&lt;phone&gt;15687960980&lt;/phone&gt;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&lt;qq&gt;109456893&lt;/qq&gt;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  <w:t>&lt;email&gt;li@itheima.com&lt;/email&gt;</w:t>
      </w:r>
    </w:p>
    <w:p w:rsidR="00037587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&lt;/contact&gt;</w:t>
      </w:r>
    </w:p>
    <w:p w:rsidR="006B3335" w:rsidRDefault="00037587" w:rsidP="00037587">
      <w:pPr>
        <w:pStyle w:val="af6"/>
        <w:rPr>
          <w:lang w:eastAsia="zh-CN"/>
        </w:rPr>
      </w:pPr>
      <w:r>
        <w:rPr>
          <w:lang w:eastAsia="zh-CN"/>
        </w:rPr>
        <w:tab/>
        <w:t>&lt;/contactList&gt;</w:t>
      </w:r>
      <w:r>
        <w:rPr>
          <w:lang w:eastAsia="zh-CN"/>
        </w:rPr>
        <w:tab/>
      </w:r>
    </w:p>
    <w:p w:rsidR="00825FCD" w:rsidRDefault="00825FCD" w:rsidP="00825FCD">
      <w:pPr>
        <w:rPr>
          <w:lang w:eastAsia="zh-CN"/>
        </w:rPr>
      </w:pPr>
    </w:p>
    <w:p w:rsidR="00825FCD" w:rsidRDefault="00825FCD" w:rsidP="00825FCD">
      <w:pPr>
        <w:pStyle w:val="1"/>
        <w:rPr>
          <w:lang w:eastAsia="zh-CN"/>
        </w:rPr>
      </w:pPr>
      <w:r>
        <w:rPr>
          <w:lang w:eastAsia="zh-CN"/>
        </w:rPr>
        <w:t>通过Schema在</w:t>
      </w:r>
      <w:r>
        <w:rPr>
          <w:rFonts w:hint="eastAsia"/>
          <w:lang w:eastAsia="zh-CN"/>
        </w:rPr>
        <w:t>idea下</w:t>
      </w:r>
      <w:r>
        <w:rPr>
          <w:lang w:eastAsia="zh-CN"/>
        </w:rPr>
        <w:t>写出</w:t>
      </w:r>
      <w:r>
        <w:rPr>
          <w:rFonts w:hint="eastAsia"/>
          <w:lang w:eastAsia="zh-CN"/>
        </w:rPr>
        <w:t>对应的XML文件</w:t>
      </w:r>
    </w:p>
    <w:p w:rsidR="00AD7D2F" w:rsidRDefault="00AD7D2F" w:rsidP="00AD7D2F">
      <w:pPr>
        <w:pStyle w:val="10"/>
        <w:rPr>
          <w:lang w:eastAsia="zh-CN"/>
        </w:rPr>
      </w:pPr>
      <w:r>
        <w:rPr>
          <w:rFonts w:hint="eastAsia"/>
          <w:lang w:eastAsia="zh-CN"/>
        </w:rPr>
        <w:t>这是这个名为</w:t>
      </w:r>
      <w:r>
        <w:rPr>
          <w:rFonts w:hint="eastAsia"/>
          <w:lang w:eastAsia="zh-CN"/>
        </w:rPr>
        <w:t xml:space="preserve"> "shoporder.xsd"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schema </w:t>
      </w:r>
      <w:r>
        <w:rPr>
          <w:rFonts w:hint="eastAsia"/>
          <w:lang w:eastAsia="zh-CN"/>
        </w:rPr>
        <w:t>文件的文档清单，写出它的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</w:t>
      </w:r>
    </w:p>
    <w:p w:rsidR="00AD7D2F" w:rsidRDefault="00AD7D2F" w:rsidP="00AD7D2F">
      <w:pPr>
        <w:pStyle w:val="af6"/>
        <w:rPr>
          <w:lang w:eastAsia="zh-CN"/>
        </w:rPr>
      </w:pP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>&lt;xs:schema xmlns:xs="http://www.w3.org/2001/XMLSchema" targetNamespace="http://www.itheima.com/shoporder"&gt;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订单</w:t>
      </w:r>
      <w:r>
        <w:rPr>
          <w:rFonts w:hint="eastAsia"/>
          <w:lang w:eastAsia="zh-CN"/>
        </w:rPr>
        <w:t xml:space="preserve"> --&gt;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>&lt;xs:element name="shoporder"&gt;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&lt;xs:complexType&gt;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&lt;xs:sequence&gt;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依次出现下订单的人</w:t>
      </w:r>
      <w:r>
        <w:rPr>
          <w:rFonts w:hint="eastAsia"/>
          <w:lang w:eastAsia="zh-CN"/>
        </w:rPr>
        <w:t xml:space="preserve"> --&gt;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name="orderperson" type="xs:string"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收件人的地址</w:t>
      </w:r>
      <w:r>
        <w:rPr>
          <w:rFonts w:hint="eastAsia"/>
          <w:lang w:eastAsia="zh-CN"/>
        </w:rPr>
        <w:t xml:space="preserve"> --&gt;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name="shopto"&gt;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&lt;xs:complexType&gt;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依次出现姓名，地址，城市，国家</w:t>
      </w:r>
      <w:r>
        <w:rPr>
          <w:rFonts w:hint="eastAsia"/>
          <w:lang w:eastAsia="zh-CN"/>
        </w:rPr>
        <w:t xml:space="preserve"> --&gt;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&lt;xs:sequence&gt;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name="name" type="xs:string"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name="address" type="xs:string"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name="city" type="xs:string"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name="country" type="xs:string"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&lt;/xs:sequence&gt;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&lt;/xs:complexType&gt;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&lt;/xs:element&gt;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订单具体的项</w:t>
      </w:r>
      <w:r>
        <w:rPr>
          <w:rFonts w:hint="eastAsia"/>
          <w:lang w:eastAsia="zh-CN"/>
        </w:rPr>
        <w:t xml:space="preserve"> --&gt;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name="item" maxOccurs="unbounded"&gt;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&lt;xs:complexType&gt;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依次出现标题，便条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可以不出现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，数量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正整数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，价格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小数</w:t>
      </w:r>
      <w:r>
        <w:rPr>
          <w:rFonts w:hint="eastAsia"/>
          <w:lang w:eastAsia="zh-CN"/>
        </w:rPr>
        <w:t>) --&gt;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&lt;xs:sequence&gt;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name="title" type="xs:string"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name="note" type="xs:string" minOccurs="0"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name="quantity" type="xs:positiveInteger"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&lt;xs:element name="price" type="xs:decimal"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&lt;/xs:sequence&gt;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&lt;/xs:complexType&gt;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&lt;/xs:element&gt;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&lt;/xs:sequence&gt;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订单有个必须的属性</w:t>
      </w:r>
      <w:r>
        <w:rPr>
          <w:rFonts w:hint="eastAsia"/>
          <w:lang w:eastAsia="zh-CN"/>
        </w:rPr>
        <w:t>orderid --&gt;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&lt;xs:attribute name="orderid" type="xs:string" use="required" /&gt;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&lt;/xs:complexType&gt;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>&lt;/xs:element&gt;</w:t>
      </w:r>
    </w:p>
    <w:p w:rsidR="00AD7D2F" w:rsidRDefault="00AD7D2F" w:rsidP="00AD7D2F">
      <w:pPr>
        <w:pStyle w:val="af6"/>
        <w:rPr>
          <w:lang w:eastAsia="zh-CN"/>
        </w:rPr>
      </w:pP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>&lt;/xs:schema&gt;</w:t>
      </w:r>
    </w:p>
    <w:p w:rsidR="00AD7D2F" w:rsidRDefault="00AD7D2F" w:rsidP="00AD7D2F">
      <w:pPr>
        <w:ind w:firstLine="0"/>
        <w:rPr>
          <w:lang w:eastAsia="zh-CN"/>
        </w:rPr>
      </w:pPr>
    </w:p>
    <w:p w:rsidR="00AD7D2F" w:rsidRDefault="00AD7D2F" w:rsidP="00AD7D2F">
      <w:pPr>
        <w:pStyle w:val="10"/>
        <w:rPr>
          <w:lang w:eastAsia="zh-CN"/>
        </w:rPr>
      </w:pPr>
      <w:r>
        <w:rPr>
          <w:rFonts w:hint="eastAsia"/>
          <w:lang w:eastAsia="zh-CN"/>
        </w:rPr>
        <w:t>答案：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lastRenderedPageBreak/>
        <w:t xml:space="preserve">&lt;shoporder </w:t>
      </w:r>
      <w:r w:rsidRPr="00E47B38">
        <w:rPr>
          <w:color w:val="FF0000"/>
          <w:lang w:eastAsia="zh-CN"/>
        </w:rPr>
        <w:t>orderid="889923"</w:t>
      </w:r>
      <w:r>
        <w:rPr>
          <w:lang w:eastAsia="zh-CN"/>
        </w:rPr>
        <w:t xml:space="preserve"> xmlns="http://www.itheima.com/shoporder"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>xmlns:xsi="http://www.w3.org/2001/XMLSchema-instance"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>xsi:schemaLocation="http://www.itheima.com/shoporder shoporder.xsd "&gt;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  <w:t>&lt;orderperson&gt;</w:t>
      </w:r>
      <w:r>
        <w:rPr>
          <w:rFonts w:hint="eastAsia"/>
          <w:lang w:eastAsia="zh-CN"/>
        </w:rPr>
        <w:t>张三</w:t>
      </w:r>
      <w:r>
        <w:rPr>
          <w:rFonts w:hint="eastAsia"/>
          <w:lang w:eastAsia="zh-CN"/>
        </w:rPr>
        <w:t>&lt;/orderperson&gt;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 xml:space="preserve"> &lt;shopto&gt;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&lt;name&gt;</w:t>
      </w:r>
      <w:r>
        <w:rPr>
          <w:rFonts w:hint="eastAsia"/>
          <w:lang w:eastAsia="zh-CN"/>
        </w:rPr>
        <w:t>张小三</w:t>
      </w:r>
      <w:r>
        <w:rPr>
          <w:rFonts w:hint="eastAsia"/>
          <w:lang w:eastAsia="zh-CN"/>
        </w:rPr>
        <w:t>&lt;/name&gt;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&lt;address&gt;</w:t>
      </w:r>
      <w:r>
        <w:rPr>
          <w:rFonts w:hint="eastAsia"/>
          <w:lang w:eastAsia="zh-CN"/>
        </w:rPr>
        <w:t>珠吉路</w:t>
      </w:r>
      <w:r>
        <w:rPr>
          <w:rFonts w:hint="eastAsia"/>
          <w:lang w:eastAsia="zh-CN"/>
        </w:rPr>
        <w:t>300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&lt;/address&gt;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&lt;city&gt;</w:t>
      </w:r>
      <w:r>
        <w:rPr>
          <w:rFonts w:hint="eastAsia"/>
          <w:lang w:eastAsia="zh-CN"/>
        </w:rPr>
        <w:t>广州</w:t>
      </w:r>
      <w:r>
        <w:rPr>
          <w:rFonts w:hint="eastAsia"/>
          <w:lang w:eastAsia="zh-CN"/>
        </w:rPr>
        <w:t>&lt;/city&gt;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&lt;country&gt;</w:t>
      </w:r>
      <w:r>
        <w:rPr>
          <w:rFonts w:hint="eastAsia"/>
          <w:lang w:eastAsia="zh-CN"/>
        </w:rPr>
        <w:t>中国</w:t>
      </w:r>
      <w:r>
        <w:rPr>
          <w:rFonts w:hint="eastAsia"/>
          <w:lang w:eastAsia="zh-CN"/>
        </w:rPr>
        <w:t>&lt;/country&gt;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 xml:space="preserve"> &lt;/shopto&gt;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 xml:space="preserve"> &lt;item&gt;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&lt;title&gt;</w:t>
      </w:r>
      <w:r>
        <w:rPr>
          <w:rFonts w:hint="eastAsia"/>
          <w:lang w:eastAsia="zh-CN"/>
        </w:rPr>
        <w:t>帝国时代游戏</w:t>
      </w:r>
      <w:r>
        <w:rPr>
          <w:rFonts w:hint="eastAsia"/>
          <w:lang w:eastAsia="zh-CN"/>
        </w:rPr>
        <w:t>&lt;/title&gt;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&lt;note&gt;</w:t>
      </w:r>
      <w:r>
        <w:rPr>
          <w:rFonts w:hint="eastAsia"/>
          <w:lang w:eastAsia="zh-CN"/>
        </w:rPr>
        <w:t>特别版</w:t>
      </w:r>
      <w:r>
        <w:rPr>
          <w:rFonts w:hint="eastAsia"/>
          <w:lang w:eastAsia="zh-CN"/>
        </w:rPr>
        <w:t>&lt;/note&gt;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&lt;quantity&gt;1&lt;/quantity&gt;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&lt;price&gt;100.90&lt;/price&gt;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 xml:space="preserve"> &lt;/item&gt;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 xml:space="preserve"> &lt;item&gt;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&lt;title&gt;</w:t>
      </w:r>
      <w:r>
        <w:rPr>
          <w:rFonts w:hint="eastAsia"/>
          <w:lang w:eastAsia="zh-CN"/>
        </w:rPr>
        <w:t>布娃娃</w:t>
      </w:r>
      <w:r>
        <w:rPr>
          <w:rFonts w:hint="eastAsia"/>
          <w:lang w:eastAsia="zh-CN"/>
        </w:rPr>
        <w:t>&lt;/title&gt;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&lt;quantity&gt;1&lt;/quantity&gt;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&lt;price&gt;99.90&lt;/price&gt;</w:t>
      </w:r>
    </w:p>
    <w:p w:rsidR="00AD7D2F" w:rsidRDefault="00AD7D2F" w:rsidP="00AD7D2F">
      <w:pPr>
        <w:pStyle w:val="af6"/>
        <w:rPr>
          <w:lang w:eastAsia="zh-CN"/>
        </w:rPr>
      </w:pPr>
      <w:r>
        <w:rPr>
          <w:lang w:eastAsia="zh-CN"/>
        </w:rPr>
        <w:tab/>
        <w:t xml:space="preserve"> &lt;/item&gt;</w:t>
      </w:r>
    </w:p>
    <w:p w:rsidR="00825FCD" w:rsidRPr="00825FCD" w:rsidRDefault="00AD7D2F" w:rsidP="00AD7D2F">
      <w:pPr>
        <w:pStyle w:val="af6"/>
        <w:rPr>
          <w:lang w:eastAsia="zh-CN"/>
        </w:rPr>
      </w:pPr>
      <w:r>
        <w:rPr>
          <w:lang w:eastAsia="zh-CN"/>
        </w:rPr>
        <w:t>&lt;/shoporder&gt;</w:t>
      </w:r>
    </w:p>
    <w:p w:rsidR="003B5E90" w:rsidRDefault="0006117B" w:rsidP="00057282">
      <w:pPr>
        <w:pStyle w:val="1"/>
        <w:rPr>
          <w:lang w:eastAsia="zh-CN"/>
        </w:rPr>
      </w:pPr>
      <w:r>
        <w:rPr>
          <w:rFonts w:hint="eastAsia"/>
          <w:lang w:eastAsia="zh-CN"/>
        </w:rPr>
        <w:t>有如下书籍XML文档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>&lt;bookstore&gt;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  <w:t>&lt;book category="CHILDREN"&gt;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&lt;title&gt;Harry Potter&lt;/title&gt;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&lt;author&gt;J K. Rowling&lt;/author&gt;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&lt;year&gt;2005&lt;/year&gt;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&lt;price&gt;29.99&lt;/price&gt;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  <w:t>&lt;/book&gt;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  <w:t>&lt;book category="WEB"&gt;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&lt;title&gt;Learning XML&lt;/title&gt;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&lt;author&gt;Erik T. Ray&lt;/author&gt;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&lt;year&gt;2003&lt;/year&gt;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&lt;price&gt;39.95&lt;/price&gt;</w:t>
      </w:r>
    </w:p>
    <w:p w:rsidR="003B5E90" w:rsidRDefault="003B5E90" w:rsidP="003B5E90">
      <w:pPr>
        <w:pStyle w:val="af6"/>
        <w:rPr>
          <w:lang w:eastAsia="zh-CN"/>
        </w:rPr>
      </w:pPr>
      <w:r>
        <w:rPr>
          <w:lang w:eastAsia="zh-CN"/>
        </w:rPr>
        <w:tab/>
        <w:t>&lt;/book&gt;</w:t>
      </w:r>
    </w:p>
    <w:p w:rsidR="0006117B" w:rsidRDefault="003B5E90" w:rsidP="003B5E90">
      <w:pPr>
        <w:pStyle w:val="af6"/>
        <w:rPr>
          <w:lang w:eastAsia="zh-CN"/>
        </w:rPr>
      </w:pPr>
      <w:r>
        <w:rPr>
          <w:lang w:eastAsia="zh-CN"/>
        </w:rPr>
        <w:t>&lt;/bookstore&gt;</w:t>
      </w:r>
    </w:p>
    <w:p w:rsidR="0006117B" w:rsidRDefault="0006117B" w:rsidP="0006117B">
      <w:pPr>
        <w:rPr>
          <w:lang w:eastAsia="zh-CN"/>
        </w:rPr>
      </w:pPr>
    </w:p>
    <w:p w:rsidR="00E64CDA" w:rsidRDefault="00E64CDA" w:rsidP="00E64CDA">
      <w:pPr>
        <w:rPr>
          <w:lang w:eastAsia="zh-CN"/>
        </w:rPr>
      </w:pPr>
      <w:r>
        <w:rPr>
          <w:rFonts w:hint="eastAsia"/>
          <w:lang w:eastAsia="zh-CN"/>
        </w:rPr>
        <w:t>封装成</w:t>
      </w:r>
      <w:r>
        <w:rPr>
          <w:rFonts w:hint="eastAsia"/>
          <w:lang w:eastAsia="zh-CN"/>
        </w:rPr>
        <w:t>List&lt;Book&gt;</w:t>
      </w:r>
      <w:r>
        <w:rPr>
          <w:rFonts w:hint="eastAsia"/>
          <w:lang w:eastAsia="zh-CN"/>
        </w:rPr>
        <w:t>，并且输出封装好的集合</w:t>
      </w:r>
    </w:p>
    <w:p w:rsidR="00E64CDA" w:rsidRDefault="00E64CDA" w:rsidP="00E64CDA">
      <w:pPr>
        <w:rPr>
          <w:lang w:eastAsia="zh-CN"/>
        </w:rPr>
      </w:pPr>
      <w:r>
        <w:rPr>
          <w:lang w:eastAsia="zh-CN"/>
        </w:rPr>
        <w:t>Book(String category, String title, String author, int year, double price)</w:t>
      </w:r>
    </w:p>
    <w:p w:rsidR="00E64CDA" w:rsidRDefault="00E64CDA" w:rsidP="00E64CDA">
      <w:pPr>
        <w:rPr>
          <w:lang w:eastAsia="zh-CN"/>
        </w:rPr>
      </w:pPr>
    </w:p>
    <w:p w:rsidR="0006117B" w:rsidRDefault="0006117B" w:rsidP="0006117B">
      <w:pPr>
        <w:rPr>
          <w:lang w:eastAsia="zh-CN"/>
        </w:rPr>
      </w:pPr>
      <w:r>
        <w:rPr>
          <w:rFonts w:hint="eastAsia"/>
          <w:lang w:eastAsia="zh-CN"/>
        </w:rPr>
        <w:t>将其封装成</w:t>
      </w:r>
      <w:r>
        <w:rPr>
          <w:rFonts w:hint="eastAsia"/>
          <w:lang w:eastAsia="zh-CN"/>
        </w:rPr>
        <w:t>List&lt;Book&gt;</w:t>
      </w:r>
      <w:r>
        <w:rPr>
          <w:rFonts w:hint="eastAsia"/>
          <w:lang w:eastAsia="zh-CN"/>
        </w:rPr>
        <w:t>对象返回，并且输出集合中的每个元素</w:t>
      </w:r>
    </w:p>
    <w:p w:rsidR="006B1B55" w:rsidRDefault="006B1B55" w:rsidP="0006117B">
      <w:pPr>
        <w:rPr>
          <w:lang w:eastAsia="zh-CN"/>
        </w:rPr>
      </w:pPr>
    </w:p>
    <w:p w:rsidR="006B1B55" w:rsidRDefault="006B1B55" w:rsidP="0006117B">
      <w:pPr>
        <w:rPr>
          <w:lang w:eastAsia="zh-CN"/>
        </w:rPr>
      </w:pPr>
      <w:r>
        <w:rPr>
          <w:lang w:eastAsia="zh-CN"/>
        </w:rPr>
        <w:t>实现步骤：</w:t>
      </w:r>
    </w:p>
    <w:p w:rsidR="006B1B55" w:rsidRDefault="006B1B55" w:rsidP="0080267F">
      <w:pPr>
        <w:pStyle w:val="a0"/>
        <w:numPr>
          <w:ilvl w:val="0"/>
          <w:numId w:val="7"/>
        </w:numPr>
        <w:rPr>
          <w:lang w:eastAsia="zh-CN"/>
        </w:rPr>
      </w:pPr>
      <w:bookmarkStart w:id="0" w:name="_GoBack"/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document</w:t>
      </w:r>
      <w:r>
        <w:rPr>
          <w:rFonts w:hint="eastAsia"/>
          <w:lang w:eastAsia="zh-CN"/>
        </w:rPr>
        <w:t>对象</w:t>
      </w:r>
    </w:p>
    <w:p w:rsidR="006B1B55" w:rsidRDefault="006B1B55" w:rsidP="0080267F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解析</w:t>
      </w:r>
      <w:r>
        <w:rPr>
          <w:lang w:eastAsia="zh-CN"/>
        </w:rPr>
        <w:t>book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，得到所有</w:t>
      </w:r>
      <w:r w:rsidR="001336F4">
        <w:rPr>
          <w:rFonts w:hint="eastAsia"/>
          <w:lang w:eastAsia="zh-CN"/>
        </w:rPr>
        <w:t>b</w:t>
      </w:r>
      <w:r>
        <w:rPr>
          <w:lang w:eastAsia="zh-CN"/>
        </w:rPr>
        <w:t>ook</w:t>
      </w:r>
      <w:r>
        <w:rPr>
          <w:rFonts w:hint="eastAsia"/>
          <w:lang w:eastAsia="zh-CN"/>
        </w:rPr>
        <w:t>元素</w:t>
      </w:r>
    </w:p>
    <w:p w:rsidR="006B1B55" w:rsidRDefault="006B1B55" w:rsidP="0080267F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，用于封装</w:t>
      </w:r>
      <w:r>
        <w:rPr>
          <w:lang w:eastAsia="zh-CN"/>
        </w:rPr>
        <w:t>Book</w:t>
      </w:r>
    </w:p>
    <w:p w:rsidR="006B1B55" w:rsidRDefault="006B1B55" w:rsidP="0080267F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每个元素是一本书籍，得到</w:t>
      </w:r>
      <w:r w:rsidR="00615E1E">
        <w:rPr>
          <w:lang w:eastAsia="zh-CN"/>
        </w:rPr>
        <w:t>category</w:t>
      </w:r>
      <w:r>
        <w:rPr>
          <w:rFonts w:hint="eastAsia"/>
          <w:lang w:eastAsia="zh-CN"/>
        </w:rPr>
        <w:t>的属性值</w:t>
      </w:r>
      <w:r w:rsidR="00615E1E">
        <w:rPr>
          <w:rFonts w:hint="eastAsia"/>
          <w:lang w:eastAsia="zh-CN"/>
        </w:rPr>
        <w:t>，并且封装。</w:t>
      </w:r>
    </w:p>
    <w:p w:rsidR="006B1B55" w:rsidRDefault="006B1B55" w:rsidP="0080267F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得到子元素的文本</w:t>
      </w:r>
      <w:r w:rsidR="00615E1E">
        <w:rPr>
          <w:rFonts w:hint="eastAsia"/>
          <w:lang w:eastAsia="zh-CN"/>
        </w:rPr>
        <w:t>，并且封装到每个属性</w:t>
      </w:r>
    </w:p>
    <w:p w:rsidR="006B1B55" w:rsidRDefault="006B1B55" w:rsidP="0080267F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每循环一次将元素添加到集合中</w:t>
      </w:r>
    </w:p>
    <w:p w:rsidR="006B1B55" w:rsidRDefault="006B1B55" w:rsidP="0080267F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输出所有书籍</w:t>
      </w:r>
    </w:p>
    <w:bookmarkEnd w:id="0"/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package com.itheima;</w:t>
      </w:r>
    </w:p>
    <w:p w:rsidR="00615E1E" w:rsidRDefault="00615E1E" w:rsidP="00615E1E">
      <w:pPr>
        <w:pStyle w:val="af6"/>
        <w:rPr>
          <w:lang w:eastAsia="zh-CN"/>
        </w:rPr>
      </w:pP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import com.itheima.entity.Book;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import org.dom4j.Document;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import org.dom4j.DocumentException;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import org.dom4j.Element;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import org.dom4j.io.SAXReader;</w:t>
      </w:r>
    </w:p>
    <w:p w:rsidR="00615E1E" w:rsidRDefault="00615E1E" w:rsidP="00615E1E">
      <w:pPr>
        <w:pStyle w:val="af6"/>
        <w:rPr>
          <w:lang w:eastAsia="zh-CN"/>
        </w:rPr>
      </w:pP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import java.util.ArrayList;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import java.util.List;</w:t>
      </w:r>
    </w:p>
    <w:p w:rsidR="00615E1E" w:rsidRDefault="00615E1E" w:rsidP="00615E1E">
      <w:pPr>
        <w:pStyle w:val="af6"/>
        <w:rPr>
          <w:lang w:eastAsia="zh-CN"/>
        </w:rPr>
      </w:pP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>public class Demo1ReadBook {</w:t>
      </w:r>
    </w:p>
    <w:p w:rsidR="00615E1E" w:rsidRDefault="00615E1E" w:rsidP="00615E1E">
      <w:pPr>
        <w:pStyle w:val="af6"/>
        <w:rPr>
          <w:lang w:eastAsia="zh-CN"/>
        </w:rPr>
      </w:pP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public static void main(String[] args) throws DocumentException {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</w:t>
      </w:r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document</w:t>
      </w:r>
      <w:r>
        <w:rPr>
          <w:rFonts w:hint="eastAsia"/>
          <w:lang w:eastAsia="zh-CN"/>
        </w:rPr>
        <w:t>对象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Document document = new SAXReader().read(Demo1ReadBook.class.getResourceAsStream("/book.xml"));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</w:t>
      </w:r>
      <w:r>
        <w:rPr>
          <w:rFonts w:hint="eastAsia"/>
          <w:lang w:eastAsia="zh-CN"/>
        </w:rPr>
        <w:t>解析</w:t>
      </w:r>
      <w:r>
        <w:rPr>
          <w:rFonts w:hint="eastAsia"/>
          <w:lang w:eastAsia="zh-CN"/>
        </w:rPr>
        <w:t>book.xml</w:t>
      </w:r>
      <w:r>
        <w:rPr>
          <w:rFonts w:hint="eastAsia"/>
          <w:lang w:eastAsia="zh-CN"/>
        </w:rPr>
        <w:t>，得到所有</w:t>
      </w:r>
      <w:r>
        <w:rPr>
          <w:rFonts w:hint="eastAsia"/>
          <w:lang w:eastAsia="zh-CN"/>
        </w:rPr>
        <w:t>book</w:t>
      </w:r>
      <w:r>
        <w:rPr>
          <w:rFonts w:hint="eastAsia"/>
          <w:lang w:eastAsia="zh-CN"/>
        </w:rPr>
        <w:t>元素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Element rootElement = document.getRootElement();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List&lt;Element&gt; bookElements = rootElement.elements("book");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</w:t>
      </w: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，用于封装</w:t>
      </w:r>
      <w:r>
        <w:rPr>
          <w:rFonts w:hint="eastAsia"/>
          <w:lang w:eastAsia="zh-CN"/>
        </w:rPr>
        <w:t>Book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List&lt;Book&gt; books = new ArrayList&lt;&gt;();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</w:t>
      </w:r>
      <w:r>
        <w:rPr>
          <w:rFonts w:hint="eastAsia"/>
          <w:lang w:eastAsia="zh-CN"/>
        </w:rPr>
        <w:t>每个元素是一本书籍，得到</w:t>
      </w:r>
      <w:r>
        <w:rPr>
          <w:rFonts w:hint="eastAsia"/>
          <w:lang w:eastAsia="zh-CN"/>
        </w:rPr>
        <w:t>category</w:t>
      </w:r>
      <w:r>
        <w:rPr>
          <w:rFonts w:hint="eastAsia"/>
          <w:lang w:eastAsia="zh-CN"/>
        </w:rPr>
        <w:t>的属性值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for (Element bookElement : bookElements) {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</w:t>
      </w:r>
      <w:r>
        <w:rPr>
          <w:rFonts w:hint="eastAsia"/>
          <w:lang w:eastAsia="zh-CN"/>
        </w:rPr>
        <w:t>遍历每个子元素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Book book = new Book();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</w:t>
      </w:r>
      <w:r>
        <w:rPr>
          <w:rFonts w:hint="eastAsia"/>
          <w:lang w:eastAsia="zh-CN"/>
        </w:rPr>
        <w:t>得到元素的属性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book.setCategory(bookElement.attributeValue("category"));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</w:t>
      </w:r>
      <w:r>
        <w:rPr>
          <w:rFonts w:hint="eastAsia"/>
          <w:lang w:eastAsia="zh-CN"/>
        </w:rPr>
        <w:t>得到子元素的文本，并且封装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book.setTitle(bookElement.elementTextTrim("title"));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book.setAuthor(bookElement.elementTextTrim("author"));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book.setYear(Integer.parseInt(bookElement.elementTextTrim("year")));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book.setPrice(Double.parseDouble(bookElement.elementTextTrim("price")));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</w:t>
      </w:r>
      <w:r>
        <w:rPr>
          <w:rFonts w:hint="eastAsia"/>
          <w:lang w:eastAsia="zh-CN"/>
        </w:rPr>
        <w:t>每循环一次将元素添加到集合中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books.add(book);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}</w:t>
      </w:r>
    </w:p>
    <w:p w:rsidR="00615E1E" w:rsidRDefault="00615E1E" w:rsidP="00615E1E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</w:t>
      </w:r>
      <w:r>
        <w:rPr>
          <w:rFonts w:hint="eastAsia"/>
          <w:lang w:eastAsia="zh-CN"/>
        </w:rPr>
        <w:t>输出所有书籍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for (Book book : books) {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    System.out.println(book);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    }</w:t>
      </w:r>
    </w:p>
    <w:p w:rsidR="00615E1E" w:rsidRDefault="00615E1E" w:rsidP="00615E1E">
      <w:pPr>
        <w:pStyle w:val="af6"/>
        <w:rPr>
          <w:lang w:eastAsia="zh-CN"/>
        </w:rPr>
      </w:pPr>
      <w:r>
        <w:rPr>
          <w:lang w:eastAsia="zh-CN"/>
        </w:rPr>
        <w:t xml:space="preserve">    }</w:t>
      </w:r>
    </w:p>
    <w:p w:rsidR="00615E1E" w:rsidRDefault="00615E1E" w:rsidP="00615E1E">
      <w:pPr>
        <w:pStyle w:val="af6"/>
        <w:rPr>
          <w:lang w:eastAsia="zh-CN"/>
        </w:rPr>
      </w:pPr>
    </w:p>
    <w:p w:rsidR="00AE60E3" w:rsidRPr="009D765B" w:rsidRDefault="00615E1E" w:rsidP="00615E1E">
      <w:pPr>
        <w:pStyle w:val="af6"/>
        <w:rPr>
          <w:lang w:eastAsia="zh-CN"/>
        </w:rPr>
      </w:pPr>
      <w:r>
        <w:rPr>
          <w:lang w:eastAsia="zh-CN"/>
        </w:rPr>
        <w:t>}</w:t>
      </w:r>
    </w:p>
    <w:sectPr w:rsidR="00AE60E3" w:rsidRPr="009D765B" w:rsidSect="005F2EA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94" w:footer="62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FF6" w:rsidRDefault="00DD1FF6" w:rsidP="00443634">
      <w:r>
        <w:separator/>
      </w:r>
    </w:p>
  </w:endnote>
  <w:endnote w:type="continuationSeparator" w:id="0">
    <w:p w:rsidR="00DD1FF6" w:rsidRDefault="00DD1FF6" w:rsidP="0044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5772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09F" w:rsidRPr="00E24AC9" w:rsidRDefault="008C409F" w:rsidP="00443634">
            <w:pPr>
              <w:pStyle w:val="af4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 wp14:anchorId="130E484D" wp14:editId="25F87662">
                  <wp:simplePos x="0" y="0"/>
                  <wp:positionH relativeFrom="column">
                    <wp:posOffset>-482600</wp:posOffset>
                  </wp:positionH>
                  <wp:positionV relativeFrom="paragraph">
                    <wp:posOffset>31750</wp:posOffset>
                  </wp:positionV>
                  <wp:extent cx="7647940" cy="548640"/>
                  <wp:effectExtent l="0" t="0" r="0" b="3810"/>
                  <wp:wrapNone/>
                  <wp:docPr id="8" name="图片 8" descr="黑马word模板页脚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黑马word模板页脚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9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ab/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  <w:lang w:eastAsia="zh-CN"/>
              </w:rPr>
              <w:instrText>PAGE</w:instrText>
            </w:r>
            <w:r w:rsidRPr="00E24AC9">
              <w:rPr>
                <w:b/>
                <w:bCs/>
              </w:rPr>
              <w:fldChar w:fldCharType="separate"/>
            </w:r>
            <w:r w:rsidR="00615E1E">
              <w:rPr>
                <w:b/>
                <w:bCs/>
                <w:noProof/>
                <w:lang w:eastAsia="zh-CN"/>
              </w:rPr>
              <w:t>4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rPr>
                <w:lang w:val="zh-CN" w:eastAsia="zh-CN"/>
              </w:rPr>
              <w:t xml:space="preserve"> / </w:t>
            </w:r>
            <w:r w:rsidRPr="00E24AC9">
              <w:rPr>
                <w:b/>
                <w:bCs/>
              </w:rPr>
              <w:fldChar w:fldCharType="begin"/>
            </w:r>
            <w:r w:rsidRPr="00E24AC9">
              <w:rPr>
                <w:b/>
                <w:bCs/>
                <w:lang w:eastAsia="zh-CN"/>
              </w:rPr>
              <w:instrText>NUMPAGES</w:instrText>
            </w:r>
            <w:r w:rsidRPr="00E24AC9">
              <w:rPr>
                <w:b/>
                <w:bCs/>
              </w:rPr>
              <w:fldChar w:fldCharType="separate"/>
            </w:r>
            <w:r w:rsidR="00615E1E">
              <w:rPr>
                <w:b/>
                <w:bCs/>
                <w:noProof/>
                <w:lang w:eastAsia="zh-CN"/>
              </w:rPr>
              <w:t>4</w:t>
            </w:r>
            <w:r w:rsidRPr="00E24AC9">
              <w:rPr>
                <w:b/>
                <w:bCs/>
              </w:rPr>
              <w:fldChar w:fldCharType="end"/>
            </w:r>
            <w:r w:rsidRPr="00E24AC9">
              <w:rPr>
                <w:lang w:eastAsia="zh-CN"/>
              </w:rPr>
              <w:tab/>
            </w:r>
            <w:r w:rsidRPr="00E24AC9"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Pr="00E24AC9">
              <w:rPr>
                <w:rFonts w:hint="eastAsia"/>
                <w:lang w:eastAsia="zh-CN"/>
              </w:rPr>
              <w:t>讲师：刘波</w:t>
            </w:r>
            <w:r w:rsidRPr="00E24AC9">
              <w:rPr>
                <w:rFonts w:hint="eastAsia"/>
                <w:lang w:eastAsia="zh-CN"/>
              </w:rPr>
              <w:t>/NewBoy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FF6" w:rsidRDefault="00DD1FF6" w:rsidP="00443634">
      <w:r>
        <w:separator/>
      </w:r>
    </w:p>
  </w:footnote>
  <w:footnote w:type="continuationSeparator" w:id="0">
    <w:p w:rsidR="00DD1FF6" w:rsidRDefault="00DD1FF6" w:rsidP="00443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DD1FF6" w:rsidP="00443634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2" o:spid="_x0000_s2050" type="#_x0000_t136" style="position:absolute;left:0;text-align:left;margin-left:0;margin-top:0;width:670.65pt;height:67.0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Pr="00E24AC9" w:rsidRDefault="00DD1FF6" w:rsidP="0044363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3" o:spid="_x0000_s2051" type="#_x0000_t136" style="position:absolute;left:0;text-align:left;margin-left:0;margin-top:0;width:707.55pt;height:67.0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  <w:r w:rsidR="008C409F" w:rsidRPr="00E24AC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4229F9D" wp14:editId="4F523110">
          <wp:simplePos x="0" y="0"/>
          <wp:positionH relativeFrom="column">
            <wp:posOffset>-564515</wp:posOffset>
          </wp:positionH>
          <wp:positionV relativeFrom="paragraph">
            <wp:posOffset>-707788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9F" w:rsidRDefault="00DD1FF6" w:rsidP="00443634">
    <w:pPr>
      <w:pStyle w:val="a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921" o:spid="_x0000_s2049" type="#_x0000_t136" style="position:absolute;left:0;text-align:left;margin-left:0;margin-top:0;width:670.65pt;height:67.0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楷体&quot;;font-size:1pt" string="黑马程序员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60A5F"/>
    <w:multiLevelType w:val="hybridMultilevel"/>
    <w:tmpl w:val="04C8D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26B9D"/>
    <w:multiLevelType w:val="hybridMultilevel"/>
    <w:tmpl w:val="56FEBD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423ECC"/>
    <w:multiLevelType w:val="hybridMultilevel"/>
    <w:tmpl w:val="9536E5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444CD"/>
    <w:multiLevelType w:val="hybridMultilevel"/>
    <w:tmpl w:val="42C6F3DE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514416C0">
      <w:start w:val="1"/>
      <w:numFmt w:val="bullet"/>
      <w:pStyle w:val="a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B746B7"/>
    <w:multiLevelType w:val="hybridMultilevel"/>
    <w:tmpl w:val="34C8399C"/>
    <w:lvl w:ilvl="0" w:tplc="77E2B0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5A18AC"/>
    <w:multiLevelType w:val="multilevel"/>
    <w:tmpl w:val="089E1526"/>
    <w:lvl w:ilvl="0">
      <w:start w:val="1"/>
      <w:numFmt w:val="decimal"/>
      <w:pStyle w:val="1"/>
      <w:lvlText w:val="作业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410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0373AB"/>
    <w:multiLevelType w:val="hybridMultilevel"/>
    <w:tmpl w:val="505EB5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1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8017F2"/>
    <w:multiLevelType w:val="hybridMultilevel"/>
    <w:tmpl w:val="79E01166"/>
    <w:lvl w:ilvl="0" w:tplc="CC4291DE">
      <w:start w:val="1"/>
      <w:numFmt w:val="decimal"/>
      <w:pStyle w:val="a2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74316E1"/>
    <w:multiLevelType w:val="hybridMultilevel"/>
    <w:tmpl w:val="C60A03C6"/>
    <w:lvl w:ilvl="0" w:tplc="3DF664E2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 w15:restartNumberingAfterBreak="0">
    <w:nsid w:val="7D253A6D"/>
    <w:multiLevelType w:val="hybridMultilevel"/>
    <w:tmpl w:val="3880E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BB"/>
    <w:rsid w:val="00001E29"/>
    <w:rsid w:val="00001ED8"/>
    <w:rsid w:val="00003308"/>
    <w:rsid w:val="000052BD"/>
    <w:rsid w:val="000078FF"/>
    <w:rsid w:val="00020323"/>
    <w:rsid w:val="0002040D"/>
    <w:rsid w:val="00021E9E"/>
    <w:rsid w:val="00021F8B"/>
    <w:rsid w:val="00022597"/>
    <w:rsid w:val="00023308"/>
    <w:rsid w:val="00025F81"/>
    <w:rsid w:val="000268A1"/>
    <w:rsid w:val="000301DF"/>
    <w:rsid w:val="00036067"/>
    <w:rsid w:val="00037587"/>
    <w:rsid w:val="0004277B"/>
    <w:rsid w:val="00044CFC"/>
    <w:rsid w:val="00051584"/>
    <w:rsid w:val="0005251B"/>
    <w:rsid w:val="000528E2"/>
    <w:rsid w:val="00057282"/>
    <w:rsid w:val="0006117B"/>
    <w:rsid w:val="00066932"/>
    <w:rsid w:val="000714C0"/>
    <w:rsid w:val="00073927"/>
    <w:rsid w:val="00076F16"/>
    <w:rsid w:val="00080E71"/>
    <w:rsid w:val="00085BF6"/>
    <w:rsid w:val="0009716B"/>
    <w:rsid w:val="000A1AC2"/>
    <w:rsid w:val="000A3243"/>
    <w:rsid w:val="000B5350"/>
    <w:rsid w:val="000C18D3"/>
    <w:rsid w:val="000C1C07"/>
    <w:rsid w:val="000C699F"/>
    <w:rsid w:val="000D199C"/>
    <w:rsid w:val="000D562B"/>
    <w:rsid w:val="000E2968"/>
    <w:rsid w:val="000E6BAB"/>
    <w:rsid w:val="000F03C8"/>
    <w:rsid w:val="000F0C32"/>
    <w:rsid w:val="000F1B2C"/>
    <w:rsid w:val="000F3F29"/>
    <w:rsid w:val="000F4C57"/>
    <w:rsid w:val="000F4F0C"/>
    <w:rsid w:val="001040EC"/>
    <w:rsid w:val="00124817"/>
    <w:rsid w:val="00124E80"/>
    <w:rsid w:val="001311E3"/>
    <w:rsid w:val="001336F4"/>
    <w:rsid w:val="00141B9D"/>
    <w:rsid w:val="001451F5"/>
    <w:rsid w:val="0015392E"/>
    <w:rsid w:val="00164218"/>
    <w:rsid w:val="0016787F"/>
    <w:rsid w:val="00167B5D"/>
    <w:rsid w:val="00170121"/>
    <w:rsid w:val="00174A2C"/>
    <w:rsid w:val="00175554"/>
    <w:rsid w:val="00187FB6"/>
    <w:rsid w:val="001977E7"/>
    <w:rsid w:val="001A08A0"/>
    <w:rsid w:val="001A390E"/>
    <w:rsid w:val="001A48C6"/>
    <w:rsid w:val="001C29F1"/>
    <w:rsid w:val="001C6607"/>
    <w:rsid w:val="001C6DD9"/>
    <w:rsid w:val="001D14E3"/>
    <w:rsid w:val="001D72D4"/>
    <w:rsid w:val="001E3BD2"/>
    <w:rsid w:val="001F49A0"/>
    <w:rsid w:val="001F7C5F"/>
    <w:rsid w:val="00202D20"/>
    <w:rsid w:val="00204390"/>
    <w:rsid w:val="00207BA1"/>
    <w:rsid w:val="00211AC1"/>
    <w:rsid w:val="00222144"/>
    <w:rsid w:val="00223DB2"/>
    <w:rsid w:val="0022465F"/>
    <w:rsid w:val="002246BB"/>
    <w:rsid w:val="0023608B"/>
    <w:rsid w:val="002411DA"/>
    <w:rsid w:val="00242A69"/>
    <w:rsid w:val="0024536A"/>
    <w:rsid w:val="002457CC"/>
    <w:rsid w:val="00252298"/>
    <w:rsid w:val="00254602"/>
    <w:rsid w:val="00262C2C"/>
    <w:rsid w:val="002715AC"/>
    <w:rsid w:val="002733FB"/>
    <w:rsid w:val="00276C79"/>
    <w:rsid w:val="00290333"/>
    <w:rsid w:val="00293C09"/>
    <w:rsid w:val="0029421C"/>
    <w:rsid w:val="00297A06"/>
    <w:rsid w:val="002A1E50"/>
    <w:rsid w:val="002A51EF"/>
    <w:rsid w:val="002A670A"/>
    <w:rsid w:val="002B1707"/>
    <w:rsid w:val="002B2FC8"/>
    <w:rsid w:val="002C06CD"/>
    <w:rsid w:val="002C35AC"/>
    <w:rsid w:val="002C4E13"/>
    <w:rsid w:val="002D0B35"/>
    <w:rsid w:val="002D1AD7"/>
    <w:rsid w:val="002D43D3"/>
    <w:rsid w:val="002E152B"/>
    <w:rsid w:val="002E6033"/>
    <w:rsid w:val="0030231B"/>
    <w:rsid w:val="003113DB"/>
    <w:rsid w:val="00313832"/>
    <w:rsid w:val="003344E1"/>
    <w:rsid w:val="00340D58"/>
    <w:rsid w:val="00347E79"/>
    <w:rsid w:val="0035455D"/>
    <w:rsid w:val="003567A3"/>
    <w:rsid w:val="00360D38"/>
    <w:rsid w:val="00365AE8"/>
    <w:rsid w:val="0036607A"/>
    <w:rsid w:val="00376016"/>
    <w:rsid w:val="00377100"/>
    <w:rsid w:val="003843AD"/>
    <w:rsid w:val="00385F1B"/>
    <w:rsid w:val="00390684"/>
    <w:rsid w:val="00396928"/>
    <w:rsid w:val="003B2DBB"/>
    <w:rsid w:val="003B5E90"/>
    <w:rsid w:val="003C60A4"/>
    <w:rsid w:val="003C6258"/>
    <w:rsid w:val="003E6AD0"/>
    <w:rsid w:val="003E74D6"/>
    <w:rsid w:val="003F5031"/>
    <w:rsid w:val="003F6965"/>
    <w:rsid w:val="003F7205"/>
    <w:rsid w:val="004040EB"/>
    <w:rsid w:val="00404311"/>
    <w:rsid w:val="00406130"/>
    <w:rsid w:val="00406167"/>
    <w:rsid w:val="00410860"/>
    <w:rsid w:val="00411CE3"/>
    <w:rsid w:val="00414B3E"/>
    <w:rsid w:val="00423669"/>
    <w:rsid w:val="004269B9"/>
    <w:rsid w:val="00430F40"/>
    <w:rsid w:val="00434B60"/>
    <w:rsid w:val="00434F03"/>
    <w:rsid w:val="00443071"/>
    <w:rsid w:val="00443634"/>
    <w:rsid w:val="0044412D"/>
    <w:rsid w:val="00462FEA"/>
    <w:rsid w:val="00465E67"/>
    <w:rsid w:val="0047240A"/>
    <w:rsid w:val="004747CD"/>
    <w:rsid w:val="00482187"/>
    <w:rsid w:val="00485AB9"/>
    <w:rsid w:val="004872D3"/>
    <w:rsid w:val="00487E4E"/>
    <w:rsid w:val="004913D1"/>
    <w:rsid w:val="00494E60"/>
    <w:rsid w:val="004A28B6"/>
    <w:rsid w:val="004A6E3B"/>
    <w:rsid w:val="004B0E96"/>
    <w:rsid w:val="004B18AD"/>
    <w:rsid w:val="004B190C"/>
    <w:rsid w:val="004C4ECD"/>
    <w:rsid w:val="004C6615"/>
    <w:rsid w:val="004D1BC9"/>
    <w:rsid w:val="004D5DE7"/>
    <w:rsid w:val="004D7C76"/>
    <w:rsid w:val="004E213B"/>
    <w:rsid w:val="004E38C0"/>
    <w:rsid w:val="004E431A"/>
    <w:rsid w:val="004E676B"/>
    <w:rsid w:val="004E788E"/>
    <w:rsid w:val="004F17B6"/>
    <w:rsid w:val="00505419"/>
    <w:rsid w:val="0050650E"/>
    <w:rsid w:val="0050713A"/>
    <w:rsid w:val="00511213"/>
    <w:rsid w:val="00511F04"/>
    <w:rsid w:val="00515096"/>
    <w:rsid w:val="00515C12"/>
    <w:rsid w:val="00536D19"/>
    <w:rsid w:val="00536F25"/>
    <w:rsid w:val="00537253"/>
    <w:rsid w:val="00550481"/>
    <w:rsid w:val="00556008"/>
    <w:rsid w:val="00567CE4"/>
    <w:rsid w:val="0057674A"/>
    <w:rsid w:val="00585D46"/>
    <w:rsid w:val="00590008"/>
    <w:rsid w:val="005972B4"/>
    <w:rsid w:val="005A0464"/>
    <w:rsid w:val="005A2A98"/>
    <w:rsid w:val="005B4148"/>
    <w:rsid w:val="005B661D"/>
    <w:rsid w:val="005B6C5C"/>
    <w:rsid w:val="005C1270"/>
    <w:rsid w:val="005C73A9"/>
    <w:rsid w:val="005D3C4E"/>
    <w:rsid w:val="005D6253"/>
    <w:rsid w:val="005E6490"/>
    <w:rsid w:val="005F2EA0"/>
    <w:rsid w:val="005F6265"/>
    <w:rsid w:val="006054B5"/>
    <w:rsid w:val="006125C7"/>
    <w:rsid w:val="00615E1E"/>
    <w:rsid w:val="00617663"/>
    <w:rsid w:val="00627EC7"/>
    <w:rsid w:val="006323DE"/>
    <w:rsid w:val="0063248F"/>
    <w:rsid w:val="00632544"/>
    <w:rsid w:val="00633549"/>
    <w:rsid w:val="006453DB"/>
    <w:rsid w:val="0064778E"/>
    <w:rsid w:val="006502A3"/>
    <w:rsid w:val="0065491E"/>
    <w:rsid w:val="006632C2"/>
    <w:rsid w:val="0067059C"/>
    <w:rsid w:val="00677FAF"/>
    <w:rsid w:val="00684E8E"/>
    <w:rsid w:val="00696180"/>
    <w:rsid w:val="006A23B8"/>
    <w:rsid w:val="006A7C81"/>
    <w:rsid w:val="006B1B55"/>
    <w:rsid w:val="006B3335"/>
    <w:rsid w:val="006B7B58"/>
    <w:rsid w:val="006C62B9"/>
    <w:rsid w:val="006C66D8"/>
    <w:rsid w:val="006C7AD9"/>
    <w:rsid w:val="006D44A3"/>
    <w:rsid w:val="006D6232"/>
    <w:rsid w:val="006E172D"/>
    <w:rsid w:val="006E3E1E"/>
    <w:rsid w:val="006E6B88"/>
    <w:rsid w:val="006E76F2"/>
    <w:rsid w:val="006F5020"/>
    <w:rsid w:val="00704E90"/>
    <w:rsid w:val="007073EA"/>
    <w:rsid w:val="007101FF"/>
    <w:rsid w:val="00711CA5"/>
    <w:rsid w:val="007129C5"/>
    <w:rsid w:val="00716E27"/>
    <w:rsid w:val="007335E2"/>
    <w:rsid w:val="0074378D"/>
    <w:rsid w:val="00744D1E"/>
    <w:rsid w:val="00744F14"/>
    <w:rsid w:val="00747D66"/>
    <w:rsid w:val="00755EB6"/>
    <w:rsid w:val="00757F57"/>
    <w:rsid w:val="00761859"/>
    <w:rsid w:val="00767627"/>
    <w:rsid w:val="00767D9D"/>
    <w:rsid w:val="00772971"/>
    <w:rsid w:val="00777A2F"/>
    <w:rsid w:val="007839E1"/>
    <w:rsid w:val="00783E4C"/>
    <w:rsid w:val="00784B2C"/>
    <w:rsid w:val="007B00FF"/>
    <w:rsid w:val="007B3F53"/>
    <w:rsid w:val="007D61E5"/>
    <w:rsid w:val="007E08DB"/>
    <w:rsid w:val="007E1AE9"/>
    <w:rsid w:val="007F541D"/>
    <w:rsid w:val="007F6855"/>
    <w:rsid w:val="0080267F"/>
    <w:rsid w:val="00804C4A"/>
    <w:rsid w:val="0080512A"/>
    <w:rsid w:val="00807349"/>
    <w:rsid w:val="008121F6"/>
    <w:rsid w:val="0081687D"/>
    <w:rsid w:val="008212D9"/>
    <w:rsid w:val="008222B9"/>
    <w:rsid w:val="00825008"/>
    <w:rsid w:val="00825FCD"/>
    <w:rsid w:val="00836859"/>
    <w:rsid w:val="00837AB7"/>
    <w:rsid w:val="00845578"/>
    <w:rsid w:val="008551C4"/>
    <w:rsid w:val="0087396C"/>
    <w:rsid w:val="00874103"/>
    <w:rsid w:val="008947D2"/>
    <w:rsid w:val="00896373"/>
    <w:rsid w:val="0089753C"/>
    <w:rsid w:val="00897543"/>
    <w:rsid w:val="008A1378"/>
    <w:rsid w:val="008A5913"/>
    <w:rsid w:val="008B06E7"/>
    <w:rsid w:val="008B17A0"/>
    <w:rsid w:val="008B6ACC"/>
    <w:rsid w:val="008B6E37"/>
    <w:rsid w:val="008B7082"/>
    <w:rsid w:val="008C1628"/>
    <w:rsid w:val="008C1A31"/>
    <w:rsid w:val="008C2C79"/>
    <w:rsid w:val="008C409F"/>
    <w:rsid w:val="008C66B8"/>
    <w:rsid w:val="008D047B"/>
    <w:rsid w:val="008D1146"/>
    <w:rsid w:val="008E5B3A"/>
    <w:rsid w:val="008E6362"/>
    <w:rsid w:val="008E6B53"/>
    <w:rsid w:val="008F5F6D"/>
    <w:rsid w:val="00912672"/>
    <w:rsid w:val="00912F11"/>
    <w:rsid w:val="00930155"/>
    <w:rsid w:val="00934CAD"/>
    <w:rsid w:val="00950D38"/>
    <w:rsid w:val="00955F16"/>
    <w:rsid w:val="00962D89"/>
    <w:rsid w:val="00966DC8"/>
    <w:rsid w:val="00971146"/>
    <w:rsid w:val="009732E0"/>
    <w:rsid w:val="00991917"/>
    <w:rsid w:val="009943FD"/>
    <w:rsid w:val="009972FD"/>
    <w:rsid w:val="009A0D53"/>
    <w:rsid w:val="009A22AF"/>
    <w:rsid w:val="009A50E0"/>
    <w:rsid w:val="009B0001"/>
    <w:rsid w:val="009B1AD0"/>
    <w:rsid w:val="009B5C28"/>
    <w:rsid w:val="009B73D0"/>
    <w:rsid w:val="009C0C6C"/>
    <w:rsid w:val="009C477F"/>
    <w:rsid w:val="009C62BF"/>
    <w:rsid w:val="009D5076"/>
    <w:rsid w:val="009D765B"/>
    <w:rsid w:val="009D7AE7"/>
    <w:rsid w:val="009E1A77"/>
    <w:rsid w:val="009E256F"/>
    <w:rsid w:val="009E2E62"/>
    <w:rsid w:val="009E43E3"/>
    <w:rsid w:val="009E6585"/>
    <w:rsid w:val="009F4387"/>
    <w:rsid w:val="009F454D"/>
    <w:rsid w:val="009F7FA3"/>
    <w:rsid w:val="00A02221"/>
    <w:rsid w:val="00A02466"/>
    <w:rsid w:val="00A0472B"/>
    <w:rsid w:val="00A04C17"/>
    <w:rsid w:val="00A1726B"/>
    <w:rsid w:val="00A22717"/>
    <w:rsid w:val="00A2337E"/>
    <w:rsid w:val="00A255C3"/>
    <w:rsid w:val="00A36480"/>
    <w:rsid w:val="00A410F4"/>
    <w:rsid w:val="00A41D8A"/>
    <w:rsid w:val="00A43339"/>
    <w:rsid w:val="00A43FB2"/>
    <w:rsid w:val="00A54043"/>
    <w:rsid w:val="00A56E94"/>
    <w:rsid w:val="00A70C6B"/>
    <w:rsid w:val="00A70E4A"/>
    <w:rsid w:val="00A813D6"/>
    <w:rsid w:val="00A825E2"/>
    <w:rsid w:val="00A84A9A"/>
    <w:rsid w:val="00A84E9D"/>
    <w:rsid w:val="00A91FDF"/>
    <w:rsid w:val="00A92F27"/>
    <w:rsid w:val="00A93CAF"/>
    <w:rsid w:val="00A948EC"/>
    <w:rsid w:val="00A94FE6"/>
    <w:rsid w:val="00A95287"/>
    <w:rsid w:val="00A9795F"/>
    <w:rsid w:val="00AA7F05"/>
    <w:rsid w:val="00AB37E5"/>
    <w:rsid w:val="00AC4801"/>
    <w:rsid w:val="00AC7EA6"/>
    <w:rsid w:val="00AD001D"/>
    <w:rsid w:val="00AD144B"/>
    <w:rsid w:val="00AD2BEB"/>
    <w:rsid w:val="00AD3252"/>
    <w:rsid w:val="00AD7D2F"/>
    <w:rsid w:val="00AE35DB"/>
    <w:rsid w:val="00AE60E3"/>
    <w:rsid w:val="00AF035B"/>
    <w:rsid w:val="00AF2B89"/>
    <w:rsid w:val="00AF3A72"/>
    <w:rsid w:val="00AF4EE3"/>
    <w:rsid w:val="00B01462"/>
    <w:rsid w:val="00B30994"/>
    <w:rsid w:val="00B43668"/>
    <w:rsid w:val="00B44F30"/>
    <w:rsid w:val="00B45FB7"/>
    <w:rsid w:val="00B54FF7"/>
    <w:rsid w:val="00B62688"/>
    <w:rsid w:val="00B62DFB"/>
    <w:rsid w:val="00B7010B"/>
    <w:rsid w:val="00B92847"/>
    <w:rsid w:val="00B946C0"/>
    <w:rsid w:val="00B954AB"/>
    <w:rsid w:val="00B964E5"/>
    <w:rsid w:val="00BA13AF"/>
    <w:rsid w:val="00BC4CA8"/>
    <w:rsid w:val="00BC6251"/>
    <w:rsid w:val="00BC76A5"/>
    <w:rsid w:val="00BD643F"/>
    <w:rsid w:val="00BE542E"/>
    <w:rsid w:val="00BE7DFA"/>
    <w:rsid w:val="00BF2B40"/>
    <w:rsid w:val="00BF5C94"/>
    <w:rsid w:val="00BF6771"/>
    <w:rsid w:val="00C00A0C"/>
    <w:rsid w:val="00C06A23"/>
    <w:rsid w:val="00C121C5"/>
    <w:rsid w:val="00C13A56"/>
    <w:rsid w:val="00C14B4D"/>
    <w:rsid w:val="00C20937"/>
    <w:rsid w:val="00C22CCF"/>
    <w:rsid w:val="00C433A3"/>
    <w:rsid w:val="00C436E0"/>
    <w:rsid w:val="00C4667A"/>
    <w:rsid w:val="00C5551D"/>
    <w:rsid w:val="00C56DA6"/>
    <w:rsid w:val="00C56F91"/>
    <w:rsid w:val="00C5742E"/>
    <w:rsid w:val="00C660A2"/>
    <w:rsid w:val="00C76882"/>
    <w:rsid w:val="00C77B69"/>
    <w:rsid w:val="00C92A5F"/>
    <w:rsid w:val="00C93DDC"/>
    <w:rsid w:val="00C97342"/>
    <w:rsid w:val="00CB353E"/>
    <w:rsid w:val="00CB7D9D"/>
    <w:rsid w:val="00CC33D4"/>
    <w:rsid w:val="00CC3DF2"/>
    <w:rsid w:val="00CD0019"/>
    <w:rsid w:val="00CD3810"/>
    <w:rsid w:val="00CD6FA4"/>
    <w:rsid w:val="00CE3E69"/>
    <w:rsid w:val="00CF0422"/>
    <w:rsid w:val="00D054BA"/>
    <w:rsid w:val="00D07159"/>
    <w:rsid w:val="00D15506"/>
    <w:rsid w:val="00D233D1"/>
    <w:rsid w:val="00D245AC"/>
    <w:rsid w:val="00D275C0"/>
    <w:rsid w:val="00D324A5"/>
    <w:rsid w:val="00D361F7"/>
    <w:rsid w:val="00D36D03"/>
    <w:rsid w:val="00D41082"/>
    <w:rsid w:val="00D41D6F"/>
    <w:rsid w:val="00D42971"/>
    <w:rsid w:val="00D42D34"/>
    <w:rsid w:val="00D44DE8"/>
    <w:rsid w:val="00D51559"/>
    <w:rsid w:val="00D52AF5"/>
    <w:rsid w:val="00D530A8"/>
    <w:rsid w:val="00D607D3"/>
    <w:rsid w:val="00D66F37"/>
    <w:rsid w:val="00D7085B"/>
    <w:rsid w:val="00D80251"/>
    <w:rsid w:val="00D91545"/>
    <w:rsid w:val="00D928A1"/>
    <w:rsid w:val="00D952FA"/>
    <w:rsid w:val="00DB14A1"/>
    <w:rsid w:val="00DB614C"/>
    <w:rsid w:val="00DB624B"/>
    <w:rsid w:val="00DB7718"/>
    <w:rsid w:val="00DC4781"/>
    <w:rsid w:val="00DD1F55"/>
    <w:rsid w:val="00DD1FF6"/>
    <w:rsid w:val="00DD2B66"/>
    <w:rsid w:val="00DE2D66"/>
    <w:rsid w:val="00DE63DA"/>
    <w:rsid w:val="00DF3FD5"/>
    <w:rsid w:val="00DF6260"/>
    <w:rsid w:val="00DF7ECC"/>
    <w:rsid w:val="00E003F6"/>
    <w:rsid w:val="00E02A55"/>
    <w:rsid w:val="00E0442D"/>
    <w:rsid w:val="00E059AA"/>
    <w:rsid w:val="00E126B8"/>
    <w:rsid w:val="00E1617B"/>
    <w:rsid w:val="00E24AC9"/>
    <w:rsid w:val="00E26244"/>
    <w:rsid w:val="00E3117F"/>
    <w:rsid w:val="00E32A94"/>
    <w:rsid w:val="00E35520"/>
    <w:rsid w:val="00E3609D"/>
    <w:rsid w:val="00E37036"/>
    <w:rsid w:val="00E45F07"/>
    <w:rsid w:val="00E47B38"/>
    <w:rsid w:val="00E5058A"/>
    <w:rsid w:val="00E624AD"/>
    <w:rsid w:val="00E64CDA"/>
    <w:rsid w:val="00E65EB2"/>
    <w:rsid w:val="00E70EC6"/>
    <w:rsid w:val="00E71B2E"/>
    <w:rsid w:val="00E80996"/>
    <w:rsid w:val="00E841B6"/>
    <w:rsid w:val="00E84674"/>
    <w:rsid w:val="00E90F4E"/>
    <w:rsid w:val="00E94E5A"/>
    <w:rsid w:val="00EB232E"/>
    <w:rsid w:val="00EB7CE1"/>
    <w:rsid w:val="00EC23ED"/>
    <w:rsid w:val="00ED1176"/>
    <w:rsid w:val="00ED226F"/>
    <w:rsid w:val="00ED36C1"/>
    <w:rsid w:val="00ED427B"/>
    <w:rsid w:val="00EE03B7"/>
    <w:rsid w:val="00EE05E2"/>
    <w:rsid w:val="00EF4746"/>
    <w:rsid w:val="00EF54F6"/>
    <w:rsid w:val="00EF6F57"/>
    <w:rsid w:val="00F003D3"/>
    <w:rsid w:val="00F024E0"/>
    <w:rsid w:val="00F10FCC"/>
    <w:rsid w:val="00F153A5"/>
    <w:rsid w:val="00F21279"/>
    <w:rsid w:val="00F30123"/>
    <w:rsid w:val="00F31A48"/>
    <w:rsid w:val="00F34490"/>
    <w:rsid w:val="00F348E8"/>
    <w:rsid w:val="00F54046"/>
    <w:rsid w:val="00F55B87"/>
    <w:rsid w:val="00F56245"/>
    <w:rsid w:val="00F62D13"/>
    <w:rsid w:val="00F65F9B"/>
    <w:rsid w:val="00F664D9"/>
    <w:rsid w:val="00F73DDE"/>
    <w:rsid w:val="00F7533B"/>
    <w:rsid w:val="00F9074A"/>
    <w:rsid w:val="00F93A6B"/>
    <w:rsid w:val="00FB5E12"/>
    <w:rsid w:val="00FC4530"/>
    <w:rsid w:val="00FC6D94"/>
    <w:rsid w:val="00FD2475"/>
    <w:rsid w:val="00FE2B92"/>
    <w:rsid w:val="00FE52CE"/>
    <w:rsid w:val="00FE5617"/>
    <w:rsid w:val="00FE7FCA"/>
    <w:rsid w:val="00FF20AA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B2154F4-AF6B-4878-B5EB-886C4073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634"/>
    <w:pPr>
      <w:snapToGrid w:val="0"/>
      <w:spacing w:line="300" w:lineRule="auto"/>
      <w:ind w:firstLine="420"/>
    </w:pPr>
    <w:rPr>
      <w:rFonts w:eastAsiaTheme="minorEastAsia" w:cstheme="minorBidi"/>
      <w:kern w:val="0"/>
      <w:szCs w:val="24"/>
      <w:lang w:eastAsia="en-US"/>
    </w:rPr>
  </w:style>
  <w:style w:type="paragraph" w:styleId="1">
    <w:name w:val="heading 1"/>
    <w:basedOn w:val="a3"/>
    <w:next w:val="a3"/>
    <w:link w:val="1Char"/>
    <w:uiPriority w:val="9"/>
    <w:qFormat/>
    <w:rsid w:val="00FE52CE"/>
    <w:pPr>
      <w:keepNext/>
      <w:keepLines/>
      <w:numPr>
        <w:numId w:val="2"/>
      </w:numPr>
      <w:spacing w:before="80" w:after="80"/>
      <w:outlineLvl w:val="0"/>
    </w:pPr>
    <w:rPr>
      <w:rFonts w:ascii="微软雅黑" w:eastAsia="微软雅黑" w:hAnsi="微软雅黑"/>
      <w:bCs/>
      <w:kern w:val="44"/>
      <w:sz w:val="24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443634"/>
    <w:pPr>
      <w:keepNext/>
      <w:keepLines/>
      <w:numPr>
        <w:ilvl w:val="1"/>
        <w:numId w:val="2"/>
      </w:numPr>
      <w:ind w:left="284" w:firstLine="0"/>
      <w:outlineLvl w:val="1"/>
    </w:pPr>
    <w:rPr>
      <w:rFonts w:ascii="微软雅黑" w:eastAsia="微软雅黑" w:hAnsi="微软雅黑"/>
      <w:bCs/>
      <w:sz w:val="22"/>
    </w:rPr>
  </w:style>
  <w:style w:type="paragraph" w:styleId="3">
    <w:name w:val="heading 3"/>
    <w:basedOn w:val="2"/>
    <w:next w:val="a3"/>
    <w:link w:val="3Char"/>
    <w:uiPriority w:val="9"/>
    <w:unhideWhenUsed/>
    <w:qFormat/>
    <w:rsid w:val="00556008"/>
    <w:pPr>
      <w:numPr>
        <w:ilvl w:val="2"/>
      </w:numPr>
      <w:spacing w:beforeLines="30" w:before="93" w:afterLines="20" w:after="62"/>
      <w:ind w:left="992"/>
      <w:outlineLvl w:val="2"/>
    </w:pPr>
    <w:rPr>
      <w:sz w:val="21"/>
    </w:rPr>
  </w:style>
  <w:style w:type="paragraph" w:styleId="4">
    <w:name w:val="heading 4"/>
    <w:basedOn w:val="a3"/>
    <w:next w:val="a3"/>
    <w:link w:val="4Char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Char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3"/>
    <w:next w:val="a3"/>
    <w:link w:val="9Char"/>
    <w:uiPriority w:val="9"/>
    <w:unhideWhenUsed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E3609D"/>
    <w:rPr>
      <w:rFonts w:ascii="微软雅黑" w:eastAsia="微软雅黑" w:hAnsi="微软雅黑" w:cstheme="minorBidi"/>
      <w:bCs/>
      <w:kern w:val="44"/>
      <w:sz w:val="24"/>
      <w:szCs w:val="28"/>
      <w:lang w:eastAsia="en-US"/>
    </w:rPr>
  </w:style>
  <w:style w:type="character" w:customStyle="1" w:styleId="2Char">
    <w:name w:val="标题 2 Char"/>
    <w:basedOn w:val="a4"/>
    <w:link w:val="2"/>
    <w:uiPriority w:val="9"/>
    <w:rsid w:val="00443634"/>
    <w:rPr>
      <w:rFonts w:ascii="微软雅黑" w:eastAsia="微软雅黑" w:hAnsi="微软雅黑" w:cstheme="minorBidi"/>
      <w:bCs/>
      <w:kern w:val="0"/>
      <w:sz w:val="22"/>
      <w:szCs w:val="24"/>
      <w:lang w:eastAsia="en-US"/>
    </w:rPr>
  </w:style>
  <w:style w:type="character" w:customStyle="1" w:styleId="3Char">
    <w:name w:val="标题 3 Char"/>
    <w:basedOn w:val="a4"/>
    <w:link w:val="3"/>
    <w:uiPriority w:val="9"/>
    <w:rsid w:val="00556008"/>
    <w:rPr>
      <w:rFonts w:ascii="微软雅黑" w:eastAsia="微软雅黑" w:hAnsi="微软雅黑" w:cstheme="minorBidi"/>
      <w:bCs/>
      <w:kern w:val="0"/>
      <w:szCs w:val="24"/>
      <w:lang w:eastAsia="en-US"/>
    </w:rPr>
  </w:style>
  <w:style w:type="character" w:customStyle="1" w:styleId="4Char">
    <w:name w:val="标题 4 Char"/>
    <w:basedOn w:val="a4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4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3"/>
    <w:next w:val="a3"/>
    <w:link w:val="Char"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3"/>
    <w:next w:val="a3"/>
    <w:link w:val="Char0"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4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4"/>
    <w:uiPriority w:val="19"/>
    <w:rPr>
      <w:i/>
      <w:iCs/>
      <w:color w:val="808080" w:themeColor="text1" w:themeTint="7F"/>
    </w:rPr>
  </w:style>
  <w:style w:type="character" w:styleId="aa">
    <w:name w:val="Emphasis"/>
    <w:basedOn w:val="a4"/>
    <w:uiPriority w:val="20"/>
    <w:rsid w:val="00D42D34"/>
    <w:rPr>
      <w:rFonts w:ascii="微软雅黑" w:eastAsia="微软雅黑" w:hAnsi="微软雅黑"/>
      <w:i/>
      <w:iCs/>
    </w:rPr>
  </w:style>
  <w:style w:type="character" w:styleId="ab">
    <w:name w:val="Intense Emphasis"/>
    <w:basedOn w:val="a4"/>
    <w:uiPriority w:val="21"/>
    <w:rPr>
      <w:b/>
      <w:bCs/>
      <w:i/>
      <w:iCs/>
      <w:color w:val="4F81BD" w:themeColor="accent1"/>
    </w:rPr>
  </w:style>
  <w:style w:type="character" w:styleId="ac">
    <w:name w:val="Strong"/>
    <w:basedOn w:val="a4"/>
    <w:uiPriority w:val="22"/>
    <w:rPr>
      <w:b/>
      <w:bCs/>
    </w:rPr>
  </w:style>
  <w:style w:type="paragraph" w:styleId="ad">
    <w:name w:val="Quote"/>
    <w:basedOn w:val="a3"/>
    <w:next w:val="a3"/>
    <w:link w:val="Char1"/>
    <w:uiPriority w:val="29"/>
    <w:rPr>
      <w:i/>
      <w:iCs/>
      <w:color w:val="000000" w:themeColor="text1"/>
    </w:rPr>
  </w:style>
  <w:style w:type="character" w:customStyle="1" w:styleId="Char1">
    <w:name w:val="引用 Char"/>
    <w:basedOn w:val="a4"/>
    <w:link w:val="ad"/>
    <w:uiPriority w:val="29"/>
    <w:rPr>
      <w:i/>
      <w:iCs/>
      <w:color w:val="000000" w:themeColor="text1"/>
    </w:rPr>
  </w:style>
  <w:style w:type="paragraph" w:styleId="ae">
    <w:name w:val="Intense Quote"/>
    <w:basedOn w:val="a3"/>
    <w:next w:val="a3"/>
    <w:link w:val="Char2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4"/>
    <w:link w:val="ae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4"/>
    <w:uiPriority w:val="31"/>
    <w:rPr>
      <w:smallCaps/>
      <w:color w:val="C0504D" w:themeColor="accent2"/>
      <w:u w:val="single"/>
    </w:rPr>
  </w:style>
  <w:style w:type="character" w:styleId="af0">
    <w:name w:val="Intense Reference"/>
    <w:basedOn w:val="a4"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a2">
    <w:name w:val="数字编号"/>
    <w:rsid w:val="00410860"/>
    <w:pPr>
      <w:numPr>
        <w:numId w:val="5"/>
      </w:numPr>
      <w:ind w:left="737" w:hanging="397"/>
    </w:pPr>
    <w:rPr>
      <w:rFonts w:cs="Arial"/>
    </w:rPr>
  </w:style>
  <w:style w:type="paragraph" w:styleId="a0">
    <w:name w:val="List Paragraph"/>
    <w:aliases w:val="编号2"/>
    <w:basedOn w:val="a3"/>
    <w:link w:val="Char3"/>
    <w:uiPriority w:val="34"/>
    <w:rsid w:val="003C6258"/>
    <w:pPr>
      <w:numPr>
        <w:ilvl w:val="1"/>
        <w:numId w:val="3"/>
      </w:numPr>
    </w:pPr>
  </w:style>
  <w:style w:type="character" w:styleId="af1">
    <w:name w:val="Hyperlink"/>
    <w:basedOn w:val="a4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4"/>
    <w:uiPriority w:val="99"/>
    <w:unhideWhenUsed/>
    <w:rPr>
      <w:color w:val="800080" w:themeColor="followedHyperlink"/>
      <w:u w:val="single"/>
    </w:rPr>
  </w:style>
  <w:style w:type="paragraph" w:styleId="af3">
    <w:name w:val="header"/>
    <w:basedOn w:val="a3"/>
    <w:link w:val="Char4"/>
    <w:uiPriority w:val="99"/>
    <w:unhideWhenUsed/>
    <w:rsid w:val="007E1A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4"/>
    <w:link w:val="af3"/>
    <w:uiPriority w:val="99"/>
    <w:rsid w:val="007E1AE9"/>
    <w:rPr>
      <w:rFonts w:ascii="Calibri" w:eastAsia="宋体" w:hAnsi="Calibri" w:cs="Times New Roman"/>
      <w:sz w:val="18"/>
      <w:szCs w:val="18"/>
    </w:rPr>
  </w:style>
  <w:style w:type="paragraph" w:styleId="af4">
    <w:name w:val="footer"/>
    <w:basedOn w:val="a3"/>
    <w:link w:val="Char5"/>
    <w:uiPriority w:val="99"/>
    <w:unhideWhenUsed/>
    <w:rsid w:val="007E1A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4"/>
    <w:link w:val="af4"/>
    <w:uiPriority w:val="99"/>
    <w:rsid w:val="007E1AE9"/>
    <w:rPr>
      <w:rFonts w:ascii="Calibri" w:eastAsia="宋体" w:hAnsi="Calibri" w:cs="Times New Roman"/>
      <w:sz w:val="18"/>
      <w:szCs w:val="18"/>
    </w:rPr>
  </w:style>
  <w:style w:type="paragraph" w:styleId="af5">
    <w:name w:val="No Spacing"/>
    <w:uiPriority w:val="1"/>
    <w:rsid w:val="007E1AE9"/>
    <w:pPr>
      <w:widowControl w:val="0"/>
      <w:jc w:val="both"/>
    </w:pPr>
    <w:rPr>
      <w:rFonts w:ascii="Calibri" w:hAnsi="Calibri" w:cs="Times New Roman"/>
    </w:rPr>
  </w:style>
  <w:style w:type="paragraph" w:customStyle="1" w:styleId="af6">
    <w:name w:val="源代码"/>
    <w:basedOn w:val="af7"/>
    <w:next w:val="a3"/>
    <w:link w:val="Char6"/>
    <w:qFormat/>
    <w:rsid w:val="00E360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pct5" w:color="auto" w:fill="auto"/>
      <w:ind w:firstLine="0"/>
    </w:pPr>
    <w:rPr>
      <w:shd w:val="clear" w:color="auto" w:fill="auto"/>
    </w:rPr>
  </w:style>
  <w:style w:type="paragraph" w:customStyle="1" w:styleId="a">
    <w:name w:val="案例"/>
    <w:basedOn w:val="a0"/>
    <w:link w:val="Char7"/>
    <w:qFormat/>
    <w:rsid w:val="00511F04"/>
    <w:pPr>
      <w:numPr>
        <w:numId w:val="4"/>
      </w:numPr>
      <w:spacing w:beforeLines="50" w:before="156"/>
      <w:ind w:leftChars="2" w:left="424"/>
    </w:pPr>
    <w:rPr>
      <w:rFonts w:eastAsia="楷体"/>
      <w:sz w:val="22"/>
    </w:rPr>
  </w:style>
  <w:style w:type="character" w:customStyle="1" w:styleId="Char6">
    <w:name w:val="源代码 Char"/>
    <w:basedOn w:val="a4"/>
    <w:link w:val="af6"/>
    <w:rsid w:val="00E3609D"/>
    <w:rPr>
      <w:rFonts w:ascii="Courier New" w:hAnsi="Courier New" w:cs="Times New Roman"/>
      <w:sz w:val="18"/>
      <w:szCs w:val="18"/>
      <w:shd w:val="pct5" w:color="auto" w:fill="auto"/>
    </w:rPr>
  </w:style>
  <w:style w:type="paragraph" w:customStyle="1" w:styleId="10">
    <w:name w:val="编号1"/>
    <w:basedOn w:val="a0"/>
    <w:qFormat/>
    <w:rsid w:val="00E3609D"/>
    <w:pPr>
      <w:numPr>
        <w:ilvl w:val="0"/>
        <w:numId w:val="1"/>
      </w:numPr>
      <w:spacing w:beforeLines="20" w:before="62"/>
      <w:ind w:leftChars="67" w:left="141" w:firstLine="1"/>
    </w:pPr>
  </w:style>
  <w:style w:type="table" w:styleId="af8">
    <w:name w:val="Table Grid"/>
    <w:basedOn w:val="a5"/>
    <w:rsid w:val="0029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案例要求"/>
    <w:basedOn w:val="a"/>
    <w:link w:val="Char8"/>
    <w:rsid w:val="00C4667A"/>
    <w:pPr>
      <w:numPr>
        <w:ilvl w:val="2"/>
        <w:numId w:val="6"/>
      </w:numPr>
      <w:spacing w:beforeLines="0" w:before="0"/>
      <w:ind w:leftChars="250" w:left="945"/>
    </w:pPr>
  </w:style>
  <w:style w:type="character" w:customStyle="1" w:styleId="Char3">
    <w:name w:val="列出段落 Char"/>
    <w:aliases w:val="编号2 Char"/>
    <w:basedOn w:val="a4"/>
    <w:link w:val="a0"/>
    <w:uiPriority w:val="34"/>
    <w:rsid w:val="009A0D53"/>
    <w:rPr>
      <w:rFonts w:eastAsiaTheme="minorEastAsia" w:cstheme="minorBidi"/>
      <w:kern w:val="0"/>
      <w:szCs w:val="24"/>
      <w:lang w:eastAsia="en-US"/>
    </w:rPr>
  </w:style>
  <w:style w:type="character" w:customStyle="1" w:styleId="Char7">
    <w:name w:val="案例 Char"/>
    <w:basedOn w:val="Char3"/>
    <w:link w:val="a"/>
    <w:rsid w:val="00511F04"/>
    <w:rPr>
      <w:rFonts w:eastAsia="楷体" w:cstheme="minorBidi"/>
      <w:kern w:val="0"/>
      <w:sz w:val="22"/>
      <w:szCs w:val="24"/>
      <w:lang w:eastAsia="en-US"/>
    </w:rPr>
  </w:style>
  <w:style w:type="character" w:customStyle="1" w:styleId="Char8">
    <w:name w:val="案例要求 Char"/>
    <w:basedOn w:val="Char7"/>
    <w:link w:val="a1"/>
    <w:rsid w:val="00C4667A"/>
    <w:rPr>
      <w:rFonts w:eastAsia="楷体" w:cstheme="minorBidi"/>
      <w:kern w:val="0"/>
      <w:sz w:val="22"/>
      <w:szCs w:val="24"/>
      <w:lang w:eastAsia="en-US"/>
    </w:rPr>
  </w:style>
  <w:style w:type="paragraph" w:customStyle="1" w:styleId="af7">
    <w:name w:val="例程代码（无行号）"/>
    <w:basedOn w:val="a3"/>
    <w:rsid w:val="008B06E7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f9">
    <w:name w:val="大标题"/>
    <w:basedOn w:val="a3"/>
    <w:link w:val="Char9"/>
    <w:rsid w:val="00511F04"/>
    <w:pPr>
      <w:jc w:val="center"/>
    </w:pPr>
    <w:rPr>
      <w:rFonts w:ascii="微软雅黑" w:eastAsia="微软雅黑" w:hAnsi="微软雅黑"/>
      <w:b/>
      <w:sz w:val="32"/>
      <w:szCs w:val="32"/>
    </w:rPr>
  </w:style>
  <w:style w:type="character" w:customStyle="1" w:styleId="Char9">
    <w:name w:val="大标题 Char"/>
    <w:basedOn w:val="a4"/>
    <w:link w:val="af9"/>
    <w:rsid w:val="00511F04"/>
    <w:rPr>
      <w:rFonts w:ascii="微软雅黑" w:eastAsia="微软雅黑" w:hAnsi="微软雅黑"/>
      <w:b/>
      <w:sz w:val="32"/>
      <w:szCs w:val="32"/>
    </w:rPr>
  </w:style>
  <w:style w:type="table" w:styleId="4-1">
    <w:name w:val="Grid Table 4 Accent 1"/>
    <w:basedOn w:val="a5"/>
    <w:uiPriority w:val="49"/>
    <w:rsid w:val="002D1A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Grid Table 4"/>
    <w:basedOn w:val="a5"/>
    <w:uiPriority w:val="49"/>
    <w:rsid w:val="00A364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rstParagraph">
    <w:name w:val="First Paragraph"/>
    <w:basedOn w:val="afa"/>
    <w:next w:val="afa"/>
    <w:rsid w:val="002B1707"/>
    <w:pPr>
      <w:snapToGrid/>
      <w:spacing w:before="180" w:after="180" w:line="240" w:lineRule="auto"/>
    </w:pPr>
    <w:rPr>
      <w:rFonts w:asciiTheme="minorHAnsi" w:hAnsiTheme="minorHAnsi"/>
      <w:sz w:val="24"/>
    </w:rPr>
  </w:style>
  <w:style w:type="character" w:customStyle="1" w:styleId="VerbatimChar">
    <w:name w:val="Verbatim Char"/>
    <w:basedOn w:val="a4"/>
    <w:link w:val="SourceCode"/>
    <w:rsid w:val="002B1707"/>
    <w:rPr>
      <w:rFonts w:ascii="Consolas" w:hAnsi="Consolas"/>
      <w:sz w:val="22"/>
    </w:rPr>
  </w:style>
  <w:style w:type="paragraph" w:customStyle="1" w:styleId="SourceCode">
    <w:name w:val="Source Code"/>
    <w:basedOn w:val="a3"/>
    <w:link w:val="VerbatimChar"/>
    <w:rsid w:val="002B1707"/>
    <w:pPr>
      <w:wordWrap w:val="0"/>
      <w:snapToGrid/>
      <w:spacing w:after="200" w:line="240" w:lineRule="auto"/>
    </w:pPr>
    <w:rPr>
      <w:rFonts w:ascii="Consolas" w:eastAsia="宋体" w:hAnsi="Consolas" w:cs="宋体"/>
      <w:kern w:val="2"/>
      <w:sz w:val="22"/>
      <w:szCs w:val="21"/>
      <w:lang w:eastAsia="zh-CN"/>
    </w:rPr>
  </w:style>
  <w:style w:type="character" w:customStyle="1" w:styleId="KeywordTok">
    <w:name w:val="KeywordTok"/>
    <w:basedOn w:val="VerbatimChar"/>
    <w:rsid w:val="002B1707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2B1707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VerbatimChar"/>
    <w:rsid w:val="002B1707"/>
    <w:rPr>
      <w:rFonts w:ascii="Consolas" w:hAnsi="Consolas"/>
      <w:color w:val="4070A0"/>
      <w:sz w:val="22"/>
    </w:rPr>
  </w:style>
  <w:style w:type="character" w:customStyle="1" w:styleId="FunctionTok">
    <w:name w:val="FunctionTok"/>
    <w:basedOn w:val="VerbatimChar"/>
    <w:rsid w:val="002B1707"/>
    <w:rPr>
      <w:rFonts w:ascii="Consolas" w:hAnsi="Consolas"/>
      <w:color w:val="06287E"/>
      <w:sz w:val="22"/>
    </w:rPr>
  </w:style>
  <w:style w:type="character" w:customStyle="1" w:styleId="BuiltInTok">
    <w:name w:val="BuiltInTok"/>
    <w:basedOn w:val="VerbatimChar"/>
    <w:rsid w:val="002B1707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2B1707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2B1707"/>
    <w:rPr>
      <w:rFonts w:ascii="Consolas" w:hAnsi="Consolas"/>
      <w:sz w:val="22"/>
    </w:rPr>
  </w:style>
  <w:style w:type="paragraph" w:styleId="afa">
    <w:name w:val="Body Text"/>
    <w:basedOn w:val="a3"/>
    <w:link w:val="Chara"/>
    <w:uiPriority w:val="99"/>
    <w:semiHidden/>
    <w:unhideWhenUsed/>
    <w:rsid w:val="002B1707"/>
    <w:pPr>
      <w:spacing w:after="120"/>
    </w:pPr>
  </w:style>
  <w:style w:type="character" w:customStyle="1" w:styleId="Chara">
    <w:name w:val="正文文本 Char"/>
    <w:basedOn w:val="a4"/>
    <w:link w:val="afa"/>
    <w:uiPriority w:val="99"/>
    <w:semiHidden/>
    <w:rsid w:val="002B1707"/>
    <w:rPr>
      <w:rFonts w:eastAsiaTheme="minorEastAsia" w:cstheme="minorBidi"/>
      <w:kern w:val="0"/>
      <w:szCs w:val="24"/>
      <w:lang w:eastAsia="en-US"/>
    </w:rPr>
  </w:style>
  <w:style w:type="paragraph" w:styleId="HTML">
    <w:name w:val="HTML Preformatted"/>
    <w:basedOn w:val="a3"/>
    <w:link w:val="HTMLChar"/>
    <w:uiPriority w:val="99"/>
    <w:semiHidden/>
    <w:unhideWhenUsed/>
    <w:rsid w:val="00F3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</w:pPr>
    <w:rPr>
      <w:rFonts w:ascii="宋体" w:eastAsia="宋体" w:hAnsi="宋体" w:cs="宋体"/>
      <w:sz w:val="24"/>
      <w:lang w:eastAsia="zh-CN"/>
    </w:rPr>
  </w:style>
  <w:style w:type="character" w:customStyle="1" w:styleId="HTMLChar">
    <w:name w:val="HTML 预设格式 Char"/>
    <w:basedOn w:val="a4"/>
    <w:link w:val="HTML"/>
    <w:uiPriority w:val="99"/>
    <w:semiHidden/>
    <w:rsid w:val="00F31A48"/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72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90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9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Office%20&#27169;&#26495;\&#20316;&#1999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作业.dotx</Template>
  <TotalTime>148</TotalTime>
  <Pages>4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刘波</dc:creator>
  <cp:keywords/>
  <dc:description/>
  <cp:lastModifiedBy>刘波</cp:lastModifiedBy>
  <cp:revision>45</cp:revision>
  <cp:lastPrinted>2017-07-04T01:35:00Z</cp:lastPrinted>
  <dcterms:created xsi:type="dcterms:W3CDTF">2018-05-26T08:23:00Z</dcterms:created>
  <dcterms:modified xsi:type="dcterms:W3CDTF">2019-01-09T09:36:00Z</dcterms:modified>
</cp:coreProperties>
</file>