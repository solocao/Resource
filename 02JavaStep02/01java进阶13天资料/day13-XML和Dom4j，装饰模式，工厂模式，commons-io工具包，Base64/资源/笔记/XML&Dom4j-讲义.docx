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561" w:rsidRPr="0053776C" w:rsidRDefault="00FD0270" w:rsidP="0053776C">
      <w:pPr>
        <w:jc w:val="center"/>
        <w:rPr>
          <w:b/>
          <w:sz w:val="40"/>
          <w:lang w:eastAsia="zh-CN"/>
        </w:rPr>
      </w:pPr>
      <w:bookmarkStart w:id="0" w:name="header-n0"/>
      <w:bookmarkStart w:id="1" w:name="header-n355"/>
      <w:r>
        <w:rPr>
          <w:b/>
          <w:sz w:val="40"/>
          <w:lang w:eastAsia="zh-CN"/>
        </w:rPr>
        <w:t>XML&amp;</w:t>
      </w:r>
      <w:bookmarkEnd w:id="0"/>
      <w:r w:rsidR="00633AF9">
        <w:rPr>
          <w:b/>
          <w:sz w:val="40"/>
          <w:lang w:eastAsia="zh-CN"/>
        </w:rPr>
        <w:t>Dom4j</w:t>
      </w:r>
    </w:p>
    <w:p w:rsidR="001E7561" w:rsidRPr="00FD06B3" w:rsidRDefault="00AE0A2D" w:rsidP="001E7561">
      <w:pPr>
        <w:pStyle w:val="1"/>
        <w:spacing w:before="156"/>
        <w:rPr>
          <w:szCs w:val="21"/>
          <w:lang w:eastAsia="zh-CN"/>
        </w:rPr>
      </w:pPr>
      <w:bookmarkStart w:id="2" w:name="header-n2"/>
      <w:r w:rsidRPr="00FD06B3">
        <w:rPr>
          <w:szCs w:val="21"/>
          <w:lang w:eastAsia="zh-CN"/>
        </w:rPr>
        <w:t>学习目标</w:t>
      </w:r>
      <w:bookmarkEnd w:id="2"/>
    </w:p>
    <w:p w:rsidR="00B23A8E" w:rsidRPr="00A9173A" w:rsidRDefault="00B23A8E" w:rsidP="00474138">
      <w:pPr>
        <w:pStyle w:val="a0"/>
        <w:numPr>
          <w:ilvl w:val="0"/>
          <w:numId w:val="14"/>
        </w:numPr>
      </w:pPr>
      <w:bookmarkStart w:id="3" w:name="header-n32"/>
      <w:r w:rsidRPr="00A9173A">
        <w:t>能够说出</w:t>
      </w:r>
      <w:r w:rsidRPr="00A9173A">
        <w:t xml:space="preserve"> XML </w:t>
      </w:r>
      <w:r w:rsidRPr="00A9173A">
        <w:t>的作用</w:t>
      </w:r>
    </w:p>
    <w:p w:rsidR="00B23A8E" w:rsidRPr="00A9173A" w:rsidRDefault="00B23A8E" w:rsidP="00474138">
      <w:pPr>
        <w:pStyle w:val="a0"/>
        <w:numPr>
          <w:ilvl w:val="0"/>
          <w:numId w:val="14"/>
        </w:numPr>
      </w:pPr>
      <w:r w:rsidRPr="00A9173A">
        <w:t>了解</w:t>
      </w:r>
      <w:r w:rsidRPr="00A9173A">
        <w:t xml:space="preserve"> XML </w:t>
      </w:r>
      <w:r w:rsidRPr="00A9173A">
        <w:t>的组成元素</w:t>
      </w:r>
    </w:p>
    <w:p w:rsidR="00B23A8E" w:rsidRPr="00A9173A" w:rsidRDefault="00B23A8E" w:rsidP="00474138">
      <w:pPr>
        <w:pStyle w:val="a0"/>
        <w:numPr>
          <w:ilvl w:val="0"/>
          <w:numId w:val="14"/>
        </w:numPr>
        <w:rPr>
          <w:lang w:eastAsia="zh-CN"/>
        </w:rPr>
      </w:pPr>
      <w:r w:rsidRPr="00A9173A">
        <w:rPr>
          <w:lang w:eastAsia="zh-CN"/>
        </w:rPr>
        <w:t>能够说出有哪些</w:t>
      </w:r>
      <w:r w:rsidRPr="00A9173A">
        <w:rPr>
          <w:lang w:eastAsia="zh-CN"/>
        </w:rPr>
        <w:t xml:space="preserve"> XML</w:t>
      </w:r>
      <w:r w:rsidRPr="00A9173A">
        <w:rPr>
          <w:lang w:eastAsia="zh-CN"/>
        </w:rPr>
        <w:t>约束技术</w:t>
      </w:r>
    </w:p>
    <w:p w:rsidR="00B23A8E" w:rsidRPr="00A9173A" w:rsidRDefault="00B23A8E" w:rsidP="00474138">
      <w:pPr>
        <w:pStyle w:val="a0"/>
        <w:numPr>
          <w:ilvl w:val="0"/>
          <w:numId w:val="14"/>
        </w:numPr>
        <w:rPr>
          <w:lang w:eastAsia="zh-CN"/>
        </w:rPr>
      </w:pPr>
      <w:r w:rsidRPr="00A9173A">
        <w:rPr>
          <w:lang w:eastAsia="zh-CN"/>
        </w:rPr>
        <w:t>能够说出解析</w:t>
      </w:r>
      <w:r w:rsidRPr="00A9173A">
        <w:rPr>
          <w:lang w:eastAsia="zh-CN"/>
        </w:rPr>
        <w:t xml:space="preserve"> XML </w:t>
      </w:r>
      <w:r w:rsidRPr="00A9173A">
        <w:rPr>
          <w:lang w:eastAsia="zh-CN"/>
        </w:rPr>
        <w:t>文档</w:t>
      </w:r>
      <w:r w:rsidRPr="00A9173A">
        <w:rPr>
          <w:lang w:eastAsia="zh-CN"/>
        </w:rPr>
        <w:t xml:space="preserve"> DOM</w:t>
      </w:r>
      <w:r w:rsidRPr="00A9173A">
        <w:rPr>
          <w:lang w:eastAsia="zh-CN"/>
        </w:rPr>
        <w:t>方式原理</w:t>
      </w:r>
    </w:p>
    <w:p w:rsidR="00B23A8E" w:rsidRPr="00A9173A" w:rsidRDefault="00B23A8E" w:rsidP="00474138">
      <w:pPr>
        <w:pStyle w:val="a0"/>
        <w:numPr>
          <w:ilvl w:val="0"/>
          <w:numId w:val="14"/>
        </w:numPr>
        <w:rPr>
          <w:lang w:eastAsia="zh-CN"/>
        </w:rPr>
      </w:pPr>
      <w:r w:rsidRPr="00A9173A">
        <w:rPr>
          <w:lang w:eastAsia="zh-CN"/>
        </w:rPr>
        <w:t>能够说出</w:t>
      </w:r>
      <w:r w:rsidRPr="00A9173A">
        <w:rPr>
          <w:lang w:eastAsia="zh-CN"/>
        </w:rPr>
        <w:t>Dom4j</w:t>
      </w:r>
      <w:r w:rsidRPr="00A9173A">
        <w:rPr>
          <w:lang w:eastAsia="zh-CN"/>
        </w:rPr>
        <w:t>常用的类</w:t>
      </w:r>
    </w:p>
    <w:p w:rsidR="00B23A8E" w:rsidRPr="00A9173A" w:rsidRDefault="00B23A8E" w:rsidP="00474138">
      <w:pPr>
        <w:pStyle w:val="a0"/>
        <w:numPr>
          <w:ilvl w:val="0"/>
          <w:numId w:val="14"/>
        </w:numPr>
        <w:rPr>
          <w:lang w:eastAsia="zh-CN"/>
        </w:rPr>
      </w:pPr>
      <w:r w:rsidRPr="00A9173A">
        <w:rPr>
          <w:lang w:eastAsia="zh-CN"/>
        </w:rPr>
        <w:t>能够通过</w:t>
      </w:r>
      <w:r w:rsidRPr="00A9173A">
        <w:rPr>
          <w:lang w:eastAsia="zh-CN"/>
        </w:rPr>
        <w:t>Dom4j</w:t>
      </w:r>
      <w:r w:rsidRPr="00A9173A">
        <w:rPr>
          <w:lang w:eastAsia="zh-CN"/>
        </w:rPr>
        <w:t>得到文档对象</w:t>
      </w:r>
    </w:p>
    <w:p w:rsidR="00B23A8E" w:rsidRPr="00A9173A" w:rsidRDefault="00B23A8E" w:rsidP="00474138">
      <w:pPr>
        <w:pStyle w:val="a0"/>
        <w:numPr>
          <w:ilvl w:val="0"/>
          <w:numId w:val="14"/>
        </w:numPr>
        <w:rPr>
          <w:lang w:eastAsia="zh-CN"/>
        </w:rPr>
      </w:pPr>
      <w:r w:rsidRPr="00A9173A">
        <w:rPr>
          <w:lang w:eastAsia="zh-CN"/>
        </w:rPr>
        <w:t>能够读取</w:t>
      </w:r>
      <w:r w:rsidRPr="00A9173A">
        <w:rPr>
          <w:lang w:eastAsia="zh-CN"/>
        </w:rPr>
        <w:t>Dom</w:t>
      </w:r>
      <w:r w:rsidRPr="00A9173A">
        <w:rPr>
          <w:lang w:eastAsia="zh-CN"/>
        </w:rPr>
        <w:t>树上的元素对象</w:t>
      </w:r>
    </w:p>
    <w:p w:rsidR="00B23A8E" w:rsidRPr="00A9173A" w:rsidRDefault="00B23A8E" w:rsidP="00474138">
      <w:pPr>
        <w:pStyle w:val="a0"/>
        <w:numPr>
          <w:ilvl w:val="0"/>
          <w:numId w:val="14"/>
        </w:numPr>
      </w:pPr>
      <w:r w:rsidRPr="00A9173A">
        <w:t>能够使用</w:t>
      </w:r>
      <w:r w:rsidRPr="00A9173A">
        <w:t xml:space="preserve"> XPath </w:t>
      </w:r>
      <w:r w:rsidRPr="00A9173A">
        <w:t>解析</w:t>
      </w:r>
      <w:r w:rsidRPr="00A9173A">
        <w:t xml:space="preserve"> XML </w:t>
      </w:r>
      <w:r w:rsidRPr="00A9173A">
        <w:t>文档</w:t>
      </w:r>
    </w:p>
    <w:p w:rsidR="001E7561" w:rsidRPr="00FD06B3" w:rsidRDefault="001E7561" w:rsidP="00D56019">
      <w:pPr>
        <w:pStyle w:val="1"/>
        <w:spacing w:before="156"/>
        <w:rPr>
          <w:szCs w:val="21"/>
        </w:rPr>
      </w:pPr>
      <w:r w:rsidRPr="00FD06B3">
        <w:rPr>
          <w:szCs w:val="21"/>
        </w:rPr>
        <w:t>XML介绍</w:t>
      </w:r>
      <w:bookmarkEnd w:id="3"/>
    </w:p>
    <w:p w:rsidR="001E7561" w:rsidRPr="00FD06B3" w:rsidRDefault="001E7561" w:rsidP="00D56019">
      <w:pPr>
        <w:pStyle w:val="2"/>
        <w:spacing w:before="156"/>
        <w:rPr>
          <w:szCs w:val="21"/>
        </w:rPr>
      </w:pPr>
      <w:bookmarkStart w:id="4" w:name="header-n33"/>
      <w:r w:rsidRPr="00FD06B3">
        <w:rPr>
          <w:szCs w:val="21"/>
        </w:rPr>
        <w:t>什么是XML</w:t>
      </w:r>
      <w:bookmarkEnd w:id="4"/>
    </w:p>
    <w:p w:rsidR="0015384C" w:rsidRDefault="0015384C" w:rsidP="00474138">
      <w:pPr>
        <w:pStyle w:val="a0"/>
        <w:numPr>
          <w:ilvl w:val="0"/>
          <w:numId w:val="10"/>
        </w:numPr>
      </w:pPr>
      <w:r>
        <w:t>什么是</w:t>
      </w:r>
      <w:r>
        <w:rPr>
          <w:rFonts w:hint="eastAsia"/>
          <w:lang w:eastAsia="zh-CN"/>
        </w:rPr>
        <w:t>HTML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Hyper Text Markup Language </w:t>
      </w:r>
      <w:r>
        <w:rPr>
          <w:rFonts w:hint="eastAsia"/>
          <w:lang w:eastAsia="zh-CN"/>
        </w:rPr>
        <w:t>超文本标记语言</w:t>
      </w:r>
    </w:p>
    <w:p w:rsidR="001E7561" w:rsidRPr="00FD06B3" w:rsidRDefault="00A17D0F" w:rsidP="00474138">
      <w:pPr>
        <w:pStyle w:val="a0"/>
        <w:numPr>
          <w:ilvl w:val="0"/>
          <w:numId w:val="10"/>
        </w:numPr>
      </w:pPr>
      <w:r>
        <w:rPr>
          <w:rFonts w:hint="eastAsia"/>
          <w:lang w:eastAsia="zh-CN"/>
        </w:rPr>
        <w:t>英文：</w:t>
      </w:r>
      <w:r w:rsidR="0015384C">
        <w:rPr>
          <w:rFonts w:hint="eastAsia"/>
          <w:lang w:eastAsia="zh-CN"/>
        </w:rPr>
        <w:t xml:space="preserve">eXtensible Markup Language </w:t>
      </w:r>
      <w:r w:rsidR="0015384C">
        <w:rPr>
          <w:rFonts w:hint="eastAsia"/>
          <w:lang w:eastAsia="zh-CN"/>
        </w:rPr>
        <w:t>可扩展标记语言</w:t>
      </w:r>
    </w:p>
    <w:p w:rsidR="00A70948" w:rsidRDefault="006B584C" w:rsidP="00474138">
      <w:pPr>
        <w:pStyle w:val="a0"/>
        <w:numPr>
          <w:ilvl w:val="1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可扩展</w:t>
      </w:r>
      <w:r w:rsidR="00A17D0F">
        <w:rPr>
          <w:rFonts w:hint="eastAsia"/>
          <w:lang w:eastAsia="zh-CN"/>
        </w:rPr>
        <w:t>：</w:t>
      </w:r>
      <w:r w:rsidR="0015384C">
        <w:rPr>
          <w:rFonts w:hint="eastAsia"/>
          <w:lang w:eastAsia="zh-CN"/>
        </w:rPr>
        <w:t>所有的标记都是自定义的，由程序员自己去扩展。</w:t>
      </w:r>
    </w:p>
    <w:p w:rsidR="006B584C" w:rsidRDefault="006B584C" w:rsidP="00474138">
      <w:pPr>
        <w:pStyle w:val="a0"/>
        <w:numPr>
          <w:ilvl w:val="1"/>
          <w:numId w:val="10"/>
        </w:numPr>
        <w:rPr>
          <w:lang w:eastAsia="zh-CN"/>
        </w:rPr>
      </w:pPr>
      <w:r>
        <w:rPr>
          <w:lang w:eastAsia="zh-CN"/>
        </w:rPr>
        <w:t>标记语言：</w:t>
      </w:r>
      <w:r w:rsidR="0015384C">
        <w:rPr>
          <w:lang w:eastAsia="zh-CN"/>
        </w:rPr>
        <w:t>整个文件由标记组成，类似于</w:t>
      </w:r>
      <w:r w:rsidR="0015384C">
        <w:rPr>
          <w:rFonts w:hint="eastAsia"/>
          <w:lang w:eastAsia="zh-CN"/>
        </w:rPr>
        <w:t>HTML</w:t>
      </w:r>
      <w:r w:rsidR="0015384C">
        <w:rPr>
          <w:rFonts w:hint="eastAsia"/>
          <w:lang w:eastAsia="zh-CN"/>
        </w:rPr>
        <w:t>。不同于编程语言</w:t>
      </w:r>
    </w:p>
    <w:p w:rsidR="007A3326" w:rsidRPr="00FD06B3" w:rsidRDefault="007A3326" w:rsidP="007A3326">
      <w:pPr>
        <w:pStyle w:val="2"/>
        <w:spacing w:before="156"/>
        <w:rPr>
          <w:szCs w:val="21"/>
          <w:lang w:eastAsia="zh-CN"/>
        </w:rPr>
      </w:pPr>
      <w:bookmarkStart w:id="5" w:name="header-n99"/>
      <w:bookmarkStart w:id="6" w:name="header-n55"/>
      <w:r w:rsidRPr="00FD06B3">
        <w:rPr>
          <w:szCs w:val="21"/>
          <w:lang w:eastAsia="zh-CN"/>
        </w:rPr>
        <w:t>XML作用</w:t>
      </w:r>
      <w:bookmarkEnd w:id="5"/>
    </w:p>
    <w:p w:rsidR="007A3326" w:rsidRPr="00141D6C" w:rsidRDefault="007A3326" w:rsidP="007A3326">
      <w:pPr>
        <w:ind w:firstLine="420"/>
        <w:rPr>
          <w:lang w:eastAsia="zh-CN"/>
        </w:rPr>
      </w:pPr>
      <w:r w:rsidRPr="00141D6C">
        <w:rPr>
          <w:lang w:eastAsia="zh-CN"/>
        </w:rPr>
        <w:t>XML</w:t>
      </w:r>
      <w:r w:rsidRPr="00141D6C">
        <w:rPr>
          <w:lang w:eastAsia="zh-CN"/>
        </w:rPr>
        <w:t>在企业开发中主要有两种应用场景：</w:t>
      </w:r>
    </w:p>
    <w:p w:rsidR="007A3326" w:rsidRDefault="007A3326" w:rsidP="00474138">
      <w:pPr>
        <w:pStyle w:val="a0"/>
        <w:numPr>
          <w:ilvl w:val="0"/>
          <w:numId w:val="11"/>
        </w:numPr>
        <w:ind w:left="426"/>
        <w:rPr>
          <w:lang w:eastAsia="zh-CN"/>
        </w:rPr>
      </w:pPr>
      <w:r w:rsidRPr="00141D6C">
        <w:rPr>
          <w:lang w:eastAsia="zh-CN"/>
        </w:rPr>
        <w:t>数据交换</w:t>
      </w:r>
      <w:r w:rsidR="006D7DAF">
        <w:rPr>
          <w:lang w:eastAsia="zh-CN"/>
        </w:rPr>
        <w:t>：可以用于不同的语言或不同的系统之间进行数据的交换。</w:t>
      </w:r>
    </w:p>
    <w:p w:rsidR="002269D1" w:rsidRPr="00141D6C" w:rsidRDefault="002269D1" w:rsidP="002269D1">
      <w:pPr>
        <w:ind w:left="6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FA5CF67" wp14:editId="48BBA39A">
            <wp:extent cx="4029205" cy="124977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1533" cy="125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326" w:rsidRDefault="007A3326" w:rsidP="00474138">
      <w:pPr>
        <w:pStyle w:val="a0"/>
        <w:numPr>
          <w:ilvl w:val="0"/>
          <w:numId w:val="11"/>
        </w:numPr>
        <w:ind w:left="426"/>
        <w:rPr>
          <w:lang w:eastAsia="zh-CN"/>
        </w:rPr>
      </w:pPr>
      <w:r w:rsidRPr="00141D6C">
        <w:rPr>
          <w:lang w:eastAsia="zh-CN"/>
        </w:rPr>
        <w:t>配置文件</w:t>
      </w:r>
      <w:r w:rsidR="006D7DAF">
        <w:rPr>
          <w:lang w:eastAsia="zh-CN"/>
        </w:rPr>
        <w:t>：用于框架或工具的配置文件，这也是我们后期主要使用到的功能。</w:t>
      </w:r>
    </w:p>
    <w:p w:rsidR="006D7DAF" w:rsidRDefault="006D7DAF" w:rsidP="006D7DAF">
      <w:pPr>
        <w:pStyle w:val="af6"/>
        <w:rPr>
          <w:lang w:eastAsia="zh-CN"/>
        </w:rPr>
      </w:pPr>
      <w:r>
        <w:rPr>
          <w:lang w:eastAsia="zh-CN"/>
        </w:rPr>
        <w:t xml:space="preserve">    &lt;default-config&gt;</w:t>
      </w:r>
    </w:p>
    <w:p w:rsidR="006D7DAF" w:rsidRDefault="006D7DAF" w:rsidP="006D7DAF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    &lt;!--</w:t>
      </w:r>
      <w:r>
        <w:rPr>
          <w:rFonts w:hint="eastAsia"/>
          <w:lang w:eastAsia="zh-CN"/>
        </w:rPr>
        <w:t>数据库连接配置</w:t>
      </w:r>
      <w:r>
        <w:rPr>
          <w:rFonts w:hint="eastAsia"/>
          <w:lang w:eastAsia="zh-CN"/>
        </w:rPr>
        <w:t>--&gt;</w:t>
      </w:r>
    </w:p>
    <w:p w:rsidR="006D7DAF" w:rsidRDefault="006D7DAF" w:rsidP="006D7DAF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    &lt;!--</w:t>
      </w:r>
      <w:r>
        <w:rPr>
          <w:rFonts w:hint="eastAsia"/>
          <w:lang w:eastAsia="zh-CN"/>
        </w:rPr>
        <w:t>驱动</w:t>
      </w:r>
      <w:r>
        <w:rPr>
          <w:rFonts w:hint="eastAsia"/>
          <w:lang w:eastAsia="zh-CN"/>
        </w:rPr>
        <w:t>--&gt;</w:t>
      </w:r>
    </w:p>
    <w:p w:rsidR="006D7DAF" w:rsidRDefault="006D7DAF" w:rsidP="006D7DAF">
      <w:pPr>
        <w:pStyle w:val="af6"/>
        <w:rPr>
          <w:lang w:eastAsia="zh-CN"/>
        </w:rPr>
      </w:pPr>
      <w:r>
        <w:rPr>
          <w:lang w:eastAsia="zh-CN"/>
        </w:rPr>
        <w:t xml:space="preserve">        &lt;property name="driverClass"&gt;com.mysql.jdbc.Driver&lt;/property&gt;</w:t>
      </w:r>
    </w:p>
    <w:p w:rsidR="006D7DAF" w:rsidRDefault="006D7DAF" w:rsidP="006D7DAF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    &lt;!--</w:t>
      </w:r>
      <w:r>
        <w:rPr>
          <w:rFonts w:hint="eastAsia"/>
          <w:lang w:eastAsia="zh-CN"/>
        </w:rPr>
        <w:t>连接字符串</w:t>
      </w:r>
      <w:r>
        <w:rPr>
          <w:rFonts w:hint="eastAsia"/>
          <w:lang w:eastAsia="zh-CN"/>
        </w:rPr>
        <w:t>--&gt;</w:t>
      </w:r>
    </w:p>
    <w:p w:rsidR="006D7DAF" w:rsidRDefault="006D7DAF" w:rsidP="006D7DAF">
      <w:pPr>
        <w:pStyle w:val="af6"/>
        <w:rPr>
          <w:lang w:eastAsia="zh-CN"/>
        </w:rPr>
      </w:pPr>
      <w:r>
        <w:rPr>
          <w:lang w:eastAsia="zh-CN"/>
        </w:rPr>
        <w:t xml:space="preserve">        &lt;property name="jdbcUrl"&gt;jdbc:mysql://localhost:3306/day19&lt;/property&gt;</w:t>
      </w:r>
    </w:p>
    <w:p w:rsidR="006D7DAF" w:rsidRDefault="006D7DAF" w:rsidP="006D7DAF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    &lt;!--</w:t>
      </w:r>
      <w:r>
        <w:rPr>
          <w:rFonts w:hint="eastAsia"/>
          <w:lang w:eastAsia="zh-CN"/>
        </w:rPr>
        <w:t>用户名</w:t>
      </w:r>
      <w:r>
        <w:rPr>
          <w:rFonts w:hint="eastAsia"/>
          <w:lang w:eastAsia="zh-CN"/>
        </w:rPr>
        <w:t>--&gt;</w:t>
      </w:r>
    </w:p>
    <w:p w:rsidR="006D7DAF" w:rsidRDefault="006D7DAF" w:rsidP="006D7DAF">
      <w:pPr>
        <w:pStyle w:val="af6"/>
        <w:rPr>
          <w:lang w:eastAsia="zh-CN"/>
        </w:rPr>
      </w:pPr>
      <w:r>
        <w:rPr>
          <w:lang w:eastAsia="zh-CN"/>
        </w:rPr>
        <w:t xml:space="preserve">        &lt;property name="user"&gt;root&lt;/property&gt;</w:t>
      </w:r>
    </w:p>
    <w:p w:rsidR="006D7DAF" w:rsidRDefault="006D7DAF" w:rsidP="006D7DAF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    &lt;!--</w:t>
      </w:r>
      <w:r>
        <w:rPr>
          <w:rFonts w:hint="eastAsia"/>
          <w:lang w:eastAsia="zh-CN"/>
        </w:rPr>
        <w:t>密码</w:t>
      </w:r>
      <w:r>
        <w:rPr>
          <w:rFonts w:hint="eastAsia"/>
          <w:lang w:eastAsia="zh-CN"/>
        </w:rPr>
        <w:t>--&gt;</w:t>
      </w:r>
    </w:p>
    <w:p w:rsidR="006D7DAF" w:rsidRDefault="006D7DAF" w:rsidP="006D7DAF">
      <w:pPr>
        <w:pStyle w:val="af6"/>
        <w:rPr>
          <w:lang w:eastAsia="zh-CN"/>
        </w:rPr>
      </w:pPr>
      <w:r>
        <w:rPr>
          <w:lang w:eastAsia="zh-CN"/>
        </w:rPr>
        <w:t xml:space="preserve">        &lt;property name="password"&gt;root&lt;/property&gt;</w:t>
      </w:r>
    </w:p>
    <w:p w:rsidR="006D7DAF" w:rsidRDefault="006D7DAF" w:rsidP="006D7DAF">
      <w:pPr>
        <w:pStyle w:val="af6"/>
        <w:rPr>
          <w:lang w:eastAsia="zh-CN"/>
        </w:rPr>
      </w:pPr>
    </w:p>
    <w:p w:rsidR="006D7DAF" w:rsidRDefault="006D7DAF" w:rsidP="006D7DAF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    &lt;!--</w:t>
      </w:r>
      <w:r>
        <w:rPr>
          <w:rFonts w:hint="eastAsia"/>
          <w:lang w:eastAsia="zh-CN"/>
        </w:rPr>
        <w:t>与连接池相关的配置</w:t>
      </w:r>
      <w:r>
        <w:rPr>
          <w:rFonts w:hint="eastAsia"/>
          <w:lang w:eastAsia="zh-CN"/>
        </w:rPr>
        <w:t>--&gt;</w:t>
      </w:r>
    </w:p>
    <w:p w:rsidR="006D7DAF" w:rsidRDefault="006D7DAF" w:rsidP="006D7DAF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    &lt;!--</w:t>
      </w:r>
      <w:r>
        <w:rPr>
          <w:rFonts w:hint="eastAsia"/>
          <w:lang w:eastAsia="zh-CN"/>
        </w:rPr>
        <w:t>初始连接数</w:t>
      </w:r>
      <w:r>
        <w:rPr>
          <w:rFonts w:hint="eastAsia"/>
          <w:lang w:eastAsia="zh-CN"/>
        </w:rPr>
        <w:t>--&gt;</w:t>
      </w:r>
    </w:p>
    <w:p w:rsidR="006D7DAF" w:rsidRDefault="006D7DAF" w:rsidP="006D7DAF">
      <w:pPr>
        <w:pStyle w:val="af6"/>
        <w:rPr>
          <w:lang w:eastAsia="zh-CN"/>
        </w:rPr>
      </w:pPr>
      <w:r>
        <w:rPr>
          <w:lang w:eastAsia="zh-CN"/>
        </w:rPr>
        <w:t xml:space="preserve">        &lt;property name="initialPoolSize"&gt;5&lt;/property&gt;</w:t>
      </w:r>
    </w:p>
    <w:p w:rsidR="006D7DAF" w:rsidRDefault="006D7DAF" w:rsidP="006D7DAF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    &lt;!--</w:t>
      </w:r>
      <w:r>
        <w:rPr>
          <w:rFonts w:hint="eastAsia"/>
          <w:lang w:eastAsia="zh-CN"/>
        </w:rPr>
        <w:t>最大连接数</w:t>
      </w:r>
      <w:r>
        <w:rPr>
          <w:rFonts w:hint="eastAsia"/>
          <w:lang w:eastAsia="zh-CN"/>
        </w:rPr>
        <w:t>--&gt;</w:t>
      </w:r>
    </w:p>
    <w:p w:rsidR="006D7DAF" w:rsidRDefault="006D7DAF" w:rsidP="006D7DAF">
      <w:pPr>
        <w:pStyle w:val="af6"/>
        <w:rPr>
          <w:lang w:eastAsia="zh-CN"/>
        </w:rPr>
      </w:pPr>
      <w:r>
        <w:rPr>
          <w:lang w:eastAsia="zh-CN"/>
        </w:rPr>
        <w:t xml:space="preserve">        &lt;property name="maxPoolSize"&gt;10&lt;/property&gt;</w:t>
      </w:r>
    </w:p>
    <w:p w:rsidR="006D7DAF" w:rsidRDefault="006D7DAF" w:rsidP="006D7DAF">
      <w:pPr>
        <w:pStyle w:val="af6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      &lt;!--</w:t>
      </w:r>
      <w:r>
        <w:rPr>
          <w:rFonts w:hint="eastAsia"/>
          <w:lang w:eastAsia="zh-CN"/>
        </w:rPr>
        <w:t>等待多久以后超时</w:t>
      </w:r>
      <w:r>
        <w:rPr>
          <w:rFonts w:hint="eastAsia"/>
          <w:lang w:eastAsia="zh-CN"/>
        </w:rPr>
        <w:t>--&gt;</w:t>
      </w:r>
    </w:p>
    <w:p w:rsidR="006D7DAF" w:rsidRDefault="006D7DAF" w:rsidP="006D7DAF">
      <w:pPr>
        <w:pStyle w:val="af6"/>
        <w:rPr>
          <w:lang w:eastAsia="zh-CN"/>
        </w:rPr>
      </w:pPr>
      <w:r>
        <w:rPr>
          <w:lang w:eastAsia="zh-CN"/>
        </w:rPr>
        <w:t xml:space="preserve">        &lt;property name="checkoutTimeout"&gt;3000&lt;/property&gt;</w:t>
      </w:r>
    </w:p>
    <w:p w:rsidR="007A3326" w:rsidRPr="00141D6C" w:rsidRDefault="006D7DAF" w:rsidP="006D7DAF">
      <w:pPr>
        <w:pStyle w:val="af6"/>
        <w:rPr>
          <w:lang w:eastAsia="zh-CN"/>
        </w:rPr>
      </w:pPr>
      <w:r>
        <w:rPr>
          <w:lang w:eastAsia="zh-CN"/>
        </w:rPr>
        <w:t xml:space="preserve">    &lt;/default-config&gt;</w:t>
      </w:r>
    </w:p>
    <w:p w:rsidR="001E7561" w:rsidRDefault="001E7561" w:rsidP="00D56019">
      <w:pPr>
        <w:pStyle w:val="2"/>
        <w:spacing w:before="156"/>
        <w:rPr>
          <w:szCs w:val="21"/>
        </w:rPr>
      </w:pPr>
      <w:r w:rsidRPr="00FD06B3">
        <w:rPr>
          <w:szCs w:val="21"/>
        </w:rPr>
        <w:t>XML 与 HTML 的主要差异</w:t>
      </w:r>
      <w:bookmarkEnd w:id="6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4791"/>
      </w:tblGrid>
      <w:tr w:rsidR="00A17D0F" w:rsidTr="006D7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17D0F" w:rsidRDefault="00A17D0F" w:rsidP="00A17D0F">
            <w:r>
              <w:t>区别</w:t>
            </w:r>
          </w:p>
        </w:tc>
        <w:tc>
          <w:tcPr>
            <w:tcW w:w="4252" w:type="dxa"/>
          </w:tcPr>
          <w:p w:rsidR="00A17D0F" w:rsidRDefault="00CB7527" w:rsidP="00A17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HTML</w:t>
            </w:r>
            <w:r w:rsidR="006D7DAF">
              <w:rPr>
                <w:rFonts w:hint="eastAsia"/>
                <w:lang w:eastAsia="zh-CN"/>
              </w:rPr>
              <w:t>超文本标记语言</w:t>
            </w:r>
          </w:p>
        </w:tc>
        <w:tc>
          <w:tcPr>
            <w:tcW w:w="4791" w:type="dxa"/>
          </w:tcPr>
          <w:p w:rsidR="00A17D0F" w:rsidRDefault="00CB7527" w:rsidP="00A17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XML</w:t>
            </w:r>
            <w:r w:rsidR="006D7DAF">
              <w:rPr>
                <w:rFonts w:hint="eastAsia"/>
                <w:lang w:eastAsia="zh-CN"/>
              </w:rPr>
              <w:t>可扩展标记语言</w:t>
            </w:r>
          </w:p>
        </w:tc>
      </w:tr>
      <w:tr w:rsidR="00A17D0F" w:rsidTr="006D7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17D0F" w:rsidRDefault="00A17D0F" w:rsidP="00A17D0F">
            <w:r>
              <w:t>功能</w:t>
            </w:r>
          </w:p>
        </w:tc>
        <w:tc>
          <w:tcPr>
            <w:tcW w:w="4252" w:type="dxa"/>
          </w:tcPr>
          <w:p w:rsidR="00A17D0F" w:rsidRDefault="006D7DAF" w:rsidP="006D7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zh-CN"/>
              </w:rPr>
              <w:t>用于表示层，直接面向用户。</w:t>
            </w:r>
            <w:r>
              <w:t>用于数据展示</w:t>
            </w:r>
          </w:p>
        </w:tc>
        <w:tc>
          <w:tcPr>
            <w:tcW w:w="4791" w:type="dxa"/>
          </w:tcPr>
          <w:p w:rsidR="00A17D0F" w:rsidRDefault="006D7DAF" w:rsidP="00A17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用于数据访问层，用于数据的存储。</w:t>
            </w:r>
          </w:p>
        </w:tc>
      </w:tr>
      <w:tr w:rsidR="00A17D0F" w:rsidTr="006D7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17D0F" w:rsidRDefault="00A17D0F" w:rsidP="00A17D0F">
            <w:r>
              <w:t>大小写</w:t>
            </w:r>
          </w:p>
        </w:tc>
        <w:tc>
          <w:tcPr>
            <w:tcW w:w="4252" w:type="dxa"/>
          </w:tcPr>
          <w:p w:rsidR="00A17D0F" w:rsidRDefault="006D7DAF" w:rsidP="00A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不区分大小写</w:t>
            </w:r>
          </w:p>
        </w:tc>
        <w:tc>
          <w:tcPr>
            <w:tcW w:w="4791" w:type="dxa"/>
          </w:tcPr>
          <w:p w:rsidR="00A17D0F" w:rsidRDefault="006D7DAF" w:rsidP="00A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区分大小写</w:t>
            </w:r>
          </w:p>
        </w:tc>
      </w:tr>
      <w:tr w:rsidR="00A17D0F" w:rsidTr="006D7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17D0F" w:rsidRDefault="00A17D0F" w:rsidP="005B25B4">
            <w:r>
              <w:t>语法</w:t>
            </w:r>
            <w:r w:rsidR="005B25B4">
              <w:t>严谨</w:t>
            </w:r>
          </w:p>
        </w:tc>
        <w:tc>
          <w:tcPr>
            <w:tcW w:w="4252" w:type="dxa"/>
          </w:tcPr>
          <w:p w:rsidR="00A17D0F" w:rsidRDefault="006D7DAF" w:rsidP="00A17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不严谨，有错误浏览器也可以解析</w:t>
            </w:r>
          </w:p>
        </w:tc>
        <w:tc>
          <w:tcPr>
            <w:tcW w:w="4791" w:type="dxa"/>
          </w:tcPr>
          <w:p w:rsidR="00A17D0F" w:rsidRDefault="0060230C" w:rsidP="00A17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非常严谨，只要有错误，解析器就不能解析</w:t>
            </w:r>
          </w:p>
        </w:tc>
      </w:tr>
      <w:tr w:rsidR="00A17D0F" w:rsidTr="006D7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17D0F" w:rsidRDefault="00A17D0F" w:rsidP="00A17D0F">
            <w:r>
              <w:t>可扩展性</w:t>
            </w:r>
          </w:p>
        </w:tc>
        <w:tc>
          <w:tcPr>
            <w:tcW w:w="4252" w:type="dxa"/>
          </w:tcPr>
          <w:p w:rsidR="00A17D0F" w:rsidRDefault="0060230C" w:rsidP="00A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所有标签都有自己的功能，而且是固定好的</w:t>
            </w:r>
          </w:p>
        </w:tc>
        <w:tc>
          <w:tcPr>
            <w:tcW w:w="4791" w:type="dxa"/>
          </w:tcPr>
          <w:p w:rsidR="00A17D0F" w:rsidRDefault="0060230C" w:rsidP="00A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可以扩展的，所有的标签都是程序员自己创建出来。</w:t>
            </w:r>
          </w:p>
        </w:tc>
      </w:tr>
    </w:tbl>
    <w:p w:rsidR="001E7561" w:rsidRPr="00FD06B3" w:rsidRDefault="00B03C58" w:rsidP="00D56019">
      <w:pPr>
        <w:pStyle w:val="2"/>
        <w:spacing w:before="156"/>
        <w:rPr>
          <w:szCs w:val="21"/>
          <w:lang w:eastAsia="zh-CN"/>
        </w:rPr>
      </w:pPr>
      <w:bookmarkStart w:id="7" w:name="header-n72"/>
      <w:r>
        <w:rPr>
          <w:szCs w:val="21"/>
          <w:lang w:eastAsia="zh-CN"/>
        </w:rPr>
        <w:t>案例：</w:t>
      </w:r>
      <w:r w:rsidRPr="00FD06B3">
        <w:rPr>
          <w:szCs w:val="21"/>
          <w:lang w:eastAsia="zh-CN"/>
        </w:rPr>
        <w:t>XML</w:t>
      </w:r>
      <w:r>
        <w:rPr>
          <w:szCs w:val="21"/>
          <w:lang w:eastAsia="zh-CN"/>
        </w:rPr>
        <w:t>文件的</w:t>
      </w:r>
      <w:r w:rsidRPr="00FD06B3">
        <w:rPr>
          <w:szCs w:val="21"/>
          <w:lang w:eastAsia="zh-CN"/>
        </w:rPr>
        <w:t>编写</w:t>
      </w:r>
      <w:bookmarkEnd w:id="7"/>
    </w:p>
    <w:p w:rsidR="001E7561" w:rsidRPr="0034624A" w:rsidRDefault="001E7561" w:rsidP="003B397F">
      <w:pPr>
        <w:pStyle w:val="10"/>
        <w:spacing w:before="156"/>
        <w:ind w:left="141"/>
        <w:rPr>
          <w:szCs w:val="21"/>
          <w:lang w:eastAsia="zh-CN"/>
        </w:rPr>
      </w:pPr>
      <w:bookmarkStart w:id="8" w:name="header-n73"/>
      <w:r w:rsidRPr="00FD06B3">
        <w:rPr>
          <w:lang w:eastAsia="zh-CN"/>
        </w:rPr>
        <w:t>需求</w:t>
      </w:r>
      <w:bookmarkEnd w:id="8"/>
      <w:r w:rsidR="0034624A">
        <w:rPr>
          <w:rFonts w:hint="eastAsia"/>
          <w:lang w:eastAsia="zh-CN"/>
        </w:rPr>
        <w:t>：</w:t>
      </w:r>
      <w:r w:rsidRPr="0034624A">
        <w:rPr>
          <w:szCs w:val="21"/>
          <w:lang w:eastAsia="zh-CN"/>
        </w:rPr>
        <w:t>编写</w:t>
      </w:r>
      <w:r w:rsidRPr="0034624A">
        <w:rPr>
          <w:szCs w:val="21"/>
          <w:lang w:eastAsia="zh-CN"/>
        </w:rPr>
        <w:t>xml</w:t>
      </w:r>
      <w:r w:rsidRPr="0034624A">
        <w:rPr>
          <w:szCs w:val="21"/>
          <w:lang w:eastAsia="zh-CN"/>
        </w:rPr>
        <w:t>文档，用于描述人员信息，</w:t>
      </w:r>
      <w:r w:rsidR="0034624A" w:rsidRPr="0034624A">
        <w:rPr>
          <w:szCs w:val="21"/>
          <w:lang w:eastAsia="zh-CN"/>
        </w:rPr>
        <w:t>person</w:t>
      </w:r>
      <w:r w:rsidRPr="0034624A">
        <w:rPr>
          <w:szCs w:val="21"/>
          <w:lang w:eastAsia="zh-CN"/>
        </w:rPr>
        <w:t>代表一个人员，</w:t>
      </w:r>
      <w:r w:rsidRPr="0034624A">
        <w:rPr>
          <w:szCs w:val="21"/>
          <w:lang w:eastAsia="zh-CN"/>
        </w:rPr>
        <w:t>id</w:t>
      </w:r>
      <w:r w:rsidRPr="0034624A">
        <w:rPr>
          <w:szCs w:val="21"/>
          <w:lang w:eastAsia="zh-CN"/>
        </w:rPr>
        <w:t>是人员的属性代表人员编号。人员信息包括</w:t>
      </w:r>
      <w:r w:rsidRPr="0034624A">
        <w:rPr>
          <w:szCs w:val="21"/>
          <w:lang w:eastAsia="zh-CN"/>
        </w:rPr>
        <w:t>age</w:t>
      </w:r>
      <w:r w:rsidRPr="0034624A">
        <w:rPr>
          <w:szCs w:val="21"/>
          <w:lang w:eastAsia="zh-CN"/>
        </w:rPr>
        <w:t>年龄、</w:t>
      </w:r>
      <w:r w:rsidRPr="0034624A">
        <w:rPr>
          <w:szCs w:val="21"/>
          <w:lang w:eastAsia="zh-CN"/>
        </w:rPr>
        <w:t>name</w:t>
      </w:r>
      <w:r w:rsidRPr="0034624A">
        <w:rPr>
          <w:szCs w:val="21"/>
          <w:lang w:eastAsia="zh-CN"/>
        </w:rPr>
        <w:t>姓名、</w:t>
      </w:r>
      <w:r w:rsidRPr="0034624A">
        <w:rPr>
          <w:szCs w:val="21"/>
          <w:lang w:eastAsia="zh-CN"/>
        </w:rPr>
        <w:t>sex</w:t>
      </w:r>
      <w:r w:rsidRPr="0034624A">
        <w:rPr>
          <w:szCs w:val="21"/>
          <w:lang w:eastAsia="zh-CN"/>
        </w:rPr>
        <w:t>性别信息。</w:t>
      </w:r>
    </w:p>
    <w:p w:rsidR="001E7561" w:rsidRPr="0034624A" w:rsidRDefault="001E7561" w:rsidP="003B397F">
      <w:pPr>
        <w:pStyle w:val="10"/>
        <w:spacing w:before="156"/>
        <w:ind w:left="141"/>
        <w:rPr>
          <w:szCs w:val="21"/>
        </w:rPr>
      </w:pPr>
      <w:bookmarkStart w:id="9" w:name="header-n76"/>
      <w:r w:rsidRPr="00FD06B3">
        <w:t>效果</w:t>
      </w:r>
      <w:bookmarkEnd w:id="9"/>
      <w:r w:rsidR="0034624A">
        <w:t>：</w:t>
      </w:r>
      <w:r w:rsidR="002D41DC">
        <w:rPr>
          <w:szCs w:val="21"/>
        </w:rPr>
        <w:t>使用浏览器查看</w:t>
      </w:r>
      <w:r w:rsidR="0034624A" w:rsidRPr="0034624A">
        <w:rPr>
          <w:szCs w:val="21"/>
        </w:rPr>
        <w:t>person</w:t>
      </w:r>
      <w:r w:rsidR="0034624A">
        <w:rPr>
          <w:szCs w:val="21"/>
        </w:rPr>
        <w:t>.</w:t>
      </w:r>
      <w:r w:rsidRPr="0034624A">
        <w:rPr>
          <w:szCs w:val="21"/>
        </w:rPr>
        <w:t>xml</w:t>
      </w:r>
      <w:r w:rsidRPr="0034624A">
        <w:rPr>
          <w:szCs w:val="21"/>
        </w:rPr>
        <w:t>文件效果如下</w:t>
      </w:r>
      <w:r w:rsidR="000D156A">
        <w:rPr>
          <w:szCs w:val="21"/>
        </w:rPr>
        <w:t>：</w:t>
      </w:r>
    </w:p>
    <w:p w:rsidR="001E7561" w:rsidRPr="00FD06B3" w:rsidRDefault="0060230C" w:rsidP="000436DC">
      <w:r>
        <w:rPr>
          <w:noProof/>
          <w:lang w:eastAsia="zh-CN"/>
        </w:rPr>
        <w:drawing>
          <wp:inline distT="0" distB="0" distL="0" distR="0" wp14:anchorId="37842D8D" wp14:editId="568F475A">
            <wp:extent cx="2933904" cy="1877413"/>
            <wp:effectExtent l="19050" t="19050" r="19050" b="279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9187" cy="18807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7561" w:rsidRPr="00FD06B3" w:rsidRDefault="001E7561" w:rsidP="000436DC"/>
    <w:p w:rsidR="001E7561" w:rsidRPr="00FD06B3" w:rsidRDefault="001E7561" w:rsidP="000436DC">
      <w:pPr>
        <w:pStyle w:val="10"/>
        <w:spacing w:before="156"/>
        <w:ind w:left="141"/>
        <w:rPr>
          <w:lang w:eastAsia="zh-CN"/>
        </w:rPr>
      </w:pPr>
      <w:bookmarkStart w:id="10" w:name="header-n81"/>
      <w:r w:rsidRPr="00FD06B3">
        <w:rPr>
          <w:lang w:eastAsia="zh-CN"/>
        </w:rPr>
        <w:t>实现步骤</w:t>
      </w:r>
      <w:bookmarkEnd w:id="10"/>
    </w:p>
    <w:p w:rsidR="001E7561" w:rsidRPr="00FD06B3" w:rsidRDefault="001E7561" w:rsidP="00FA7E14">
      <w:pPr>
        <w:rPr>
          <w:lang w:eastAsia="zh-CN"/>
        </w:rPr>
      </w:pPr>
      <w:r w:rsidRPr="00FD06B3">
        <w:rPr>
          <w:lang w:eastAsia="zh-CN"/>
        </w:rPr>
        <w:t>步骤</w:t>
      </w:r>
      <w:r w:rsidRPr="00FD06B3">
        <w:rPr>
          <w:lang w:eastAsia="zh-CN"/>
        </w:rPr>
        <w:t>1</w:t>
      </w:r>
      <w:r w:rsidRPr="00FD06B3">
        <w:rPr>
          <w:lang w:eastAsia="zh-CN"/>
        </w:rPr>
        <w:t>：使用</w:t>
      </w:r>
      <w:r w:rsidRPr="00FD06B3">
        <w:rPr>
          <w:lang w:eastAsia="zh-CN"/>
        </w:rPr>
        <w:t>idea</w:t>
      </w:r>
      <w:r w:rsidRPr="00FD06B3">
        <w:rPr>
          <w:lang w:eastAsia="zh-CN"/>
        </w:rPr>
        <w:t>开发工具，选择当前项目鼠标右键新建</w:t>
      </w:r>
      <w:r w:rsidRPr="00FD06B3">
        <w:rPr>
          <w:lang w:eastAsia="zh-CN"/>
        </w:rPr>
        <w:t>“”</w:t>
      </w:r>
      <w:r w:rsidRPr="00FD06B3">
        <w:rPr>
          <w:lang w:eastAsia="zh-CN"/>
        </w:rPr>
        <w:t>，如图</w:t>
      </w:r>
    </w:p>
    <w:p w:rsidR="001E7561" w:rsidRPr="00FD06B3" w:rsidRDefault="00A70948" w:rsidP="000436DC">
      <w:r>
        <w:rPr>
          <w:noProof/>
          <w:lang w:eastAsia="zh-CN"/>
        </w:rPr>
        <w:lastRenderedPageBreak/>
        <w:drawing>
          <wp:inline distT="0" distB="0" distL="0" distR="0" wp14:anchorId="715EF2B2" wp14:editId="6BA59898">
            <wp:extent cx="4889805" cy="3653367"/>
            <wp:effectExtent l="19050" t="19050" r="25400" b="234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4717" cy="36570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7561" w:rsidRPr="00FD06B3" w:rsidRDefault="001E7561" w:rsidP="00A70948"/>
    <w:p w:rsidR="001E7561" w:rsidRPr="00FD06B3" w:rsidRDefault="001E7561" w:rsidP="00FA7E14">
      <w:pPr>
        <w:rPr>
          <w:lang w:eastAsia="zh-CN"/>
        </w:rPr>
      </w:pPr>
      <w:r w:rsidRPr="00FD06B3">
        <w:rPr>
          <w:lang w:eastAsia="zh-CN"/>
        </w:rPr>
        <w:t>步骤</w:t>
      </w:r>
      <w:r w:rsidRPr="00FD06B3">
        <w:rPr>
          <w:lang w:eastAsia="zh-CN"/>
        </w:rPr>
        <w:t>2</w:t>
      </w:r>
      <w:r w:rsidRPr="00FD06B3">
        <w:rPr>
          <w:lang w:eastAsia="zh-CN"/>
        </w:rPr>
        <w:t>：编写文件</w:t>
      </w:r>
      <w:r w:rsidR="0034624A">
        <w:rPr>
          <w:lang w:eastAsia="zh-CN"/>
        </w:rPr>
        <w:t>person</w:t>
      </w:r>
      <w:r w:rsidRPr="00FD06B3">
        <w:rPr>
          <w:lang w:eastAsia="zh-CN"/>
        </w:rPr>
        <w:t>.xml</w:t>
      </w:r>
      <w:r w:rsidRPr="00FD06B3">
        <w:rPr>
          <w:lang w:eastAsia="zh-CN"/>
        </w:rPr>
        <w:t>文件，内容如下：</w:t>
      </w:r>
    </w:p>
    <w:p w:rsidR="0060230C" w:rsidRDefault="0060230C" w:rsidP="0060230C">
      <w:pPr>
        <w:pStyle w:val="af6"/>
        <w:rPr>
          <w:lang w:eastAsia="zh-CN"/>
        </w:rPr>
      </w:pPr>
      <w:r>
        <w:rPr>
          <w:rFonts w:hint="eastAsia"/>
          <w:lang w:eastAsia="zh-CN"/>
        </w:rPr>
        <w:t>&lt;!--</w:t>
      </w:r>
      <w:r>
        <w:rPr>
          <w:rFonts w:hint="eastAsia"/>
          <w:lang w:eastAsia="zh-CN"/>
        </w:rPr>
        <w:t>描述了一个人员的信息</w:t>
      </w:r>
      <w:r>
        <w:rPr>
          <w:rFonts w:hint="eastAsia"/>
          <w:lang w:eastAsia="zh-CN"/>
        </w:rPr>
        <w:t xml:space="preserve"> --&gt;</w:t>
      </w:r>
    </w:p>
    <w:p w:rsidR="0060230C" w:rsidRDefault="0060230C" w:rsidP="0060230C">
      <w:pPr>
        <w:pStyle w:val="af6"/>
        <w:rPr>
          <w:lang w:eastAsia="zh-CN"/>
        </w:rPr>
      </w:pPr>
      <w:r>
        <w:rPr>
          <w:lang w:eastAsia="zh-CN"/>
        </w:rPr>
        <w:t>&lt;person id="110"&gt;</w:t>
      </w:r>
    </w:p>
    <w:p w:rsidR="0060230C" w:rsidRDefault="0060230C" w:rsidP="0060230C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&lt;!--</w:t>
      </w:r>
      <w:r>
        <w:rPr>
          <w:rFonts w:hint="eastAsia"/>
          <w:lang w:eastAsia="zh-CN"/>
        </w:rPr>
        <w:t>姓名</w:t>
      </w:r>
      <w:r>
        <w:rPr>
          <w:rFonts w:hint="eastAsia"/>
          <w:lang w:eastAsia="zh-CN"/>
        </w:rPr>
        <w:t>--&gt;</w:t>
      </w:r>
    </w:p>
    <w:p w:rsidR="0060230C" w:rsidRDefault="0060230C" w:rsidP="0060230C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&lt;name&gt;</w:t>
      </w:r>
      <w:r>
        <w:rPr>
          <w:rFonts w:hint="eastAsia"/>
          <w:lang w:eastAsia="zh-CN"/>
        </w:rPr>
        <w:t>孙悟空</w:t>
      </w:r>
      <w:r>
        <w:rPr>
          <w:rFonts w:hint="eastAsia"/>
          <w:lang w:eastAsia="zh-CN"/>
        </w:rPr>
        <w:t>&lt;/name&gt;</w:t>
      </w:r>
    </w:p>
    <w:p w:rsidR="0060230C" w:rsidRDefault="0060230C" w:rsidP="0060230C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&lt;!--</w:t>
      </w:r>
      <w:r>
        <w:rPr>
          <w:rFonts w:hint="eastAsia"/>
          <w:lang w:eastAsia="zh-CN"/>
        </w:rPr>
        <w:t>性别</w:t>
      </w:r>
      <w:r>
        <w:rPr>
          <w:rFonts w:hint="eastAsia"/>
          <w:lang w:eastAsia="zh-CN"/>
        </w:rPr>
        <w:t>--&gt;</w:t>
      </w:r>
    </w:p>
    <w:p w:rsidR="0060230C" w:rsidRDefault="0060230C" w:rsidP="0060230C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&lt;sex&gt;</w:t>
      </w:r>
      <w:r>
        <w:rPr>
          <w:rFonts w:hint="eastAsia"/>
          <w:lang w:eastAsia="zh-CN"/>
        </w:rPr>
        <w:t>男</w:t>
      </w:r>
      <w:r>
        <w:rPr>
          <w:rFonts w:hint="eastAsia"/>
          <w:lang w:eastAsia="zh-CN"/>
        </w:rPr>
        <w:t>&lt;/sex&gt;</w:t>
      </w:r>
    </w:p>
    <w:p w:rsidR="0060230C" w:rsidRDefault="0060230C" w:rsidP="0060230C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&lt;!--</w:t>
      </w:r>
      <w:r>
        <w:rPr>
          <w:rFonts w:hint="eastAsia"/>
          <w:lang w:eastAsia="zh-CN"/>
        </w:rPr>
        <w:t>年龄</w:t>
      </w:r>
      <w:r>
        <w:rPr>
          <w:rFonts w:hint="eastAsia"/>
          <w:lang w:eastAsia="zh-CN"/>
        </w:rPr>
        <w:t>--&gt;</w:t>
      </w:r>
    </w:p>
    <w:p w:rsidR="0060230C" w:rsidRDefault="0060230C" w:rsidP="0060230C">
      <w:pPr>
        <w:pStyle w:val="af6"/>
        <w:rPr>
          <w:lang w:eastAsia="zh-CN"/>
        </w:rPr>
      </w:pPr>
      <w:r>
        <w:rPr>
          <w:lang w:eastAsia="zh-CN"/>
        </w:rPr>
        <w:t xml:space="preserve">    &lt;age&gt;20&lt;/age&gt;</w:t>
      </w:r>
    </w:p>
    <w:p w:rsidR="001E7561" w:rsidRPr="000436DC" w:rsidRDefault="0060230C" w:rsidP="0060230C">
      <w:pPr>
        <w:pStyle w:val="af6"/>
        <w:rPr>
          <w:lang w:eastAsia="zh-CN"/>
        </w:rPr>
      </w:pPr>
      <w:r>
        <w:rPr>
          <w:lang w:eastAsia="zh-CN"/>
        </w:rPr>
        <w:t>&lt;/person&gt;</w:t>
      </w:r>
    </w:p>
    <w:p w:rsidR="00FA7E14" w:rsidRDefault="00FA7E14" w:rsidP="00FA7E14">
      <w:pPr>
        <w:rPr>
          <w:lang w:eastAsia="zh-CN"/>
        </w:rPr>
      </w:pPr>
    </w:p>
    <w:p w:rsidR="001E7561" w:rsidRPr="00FD06B3" w:rsidRDefault="001E7561" w:rsidP="00FA7E14">
      <w:pPr>
        <w:rPr>
          <w:lang w:eastAsia="zh-CN"/>
        </w:rPr>
      </w:pPr>
      <w:r w:rsidRPr="00FD06B3">
        <w:rPr>
          <w:lang w:eastAsia="zh-CN"/>
        </w:rPr>
        <w:t>步骤</w:t>
      </w:r>
      <w:r w:rsidRPr="00FD06B3">
        <w:rPr>
          <w:lang w:eastAsia="zh-CN"/>
        </w:rPr>
        <w:t>3</w:t>
      </w:r>
      <w:r w:rsidRPr="00FD06B3">
        <w:rPr>
          <w:lang w:eastAsia="zh-CN"/>
        </w:rPr>
        <w:t>：如图点击浏览器运行</w:t>
      </w:r>
    </w:p>
    <w:p w:rsidR="001E7561" w:rsidRPr="00FD06B3" w:rsidRDefault="00C2767B" w:rsidP="00B03C58">
      <w:r>
        <w:rPr>
          <w:noProof/>
          <w:lang w:eastAsia="zh-CN"/>
        </w:rPr>
        <w:drawing>
          <wp:inline distT="0" distB="0" distL="0" distR="0" wp14:anchorId="6A1B5DB9" wp14:editId="36E76D35">
            <wp:extent cx="1362075" cy="4476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E4" w:rsidRDefault="006C04E4" w:rsidP="00FA7E14">
      <w:pPr>
        <w:rPr>
          <w:lang w:eastAsia="zh-CN"/>
        </w:rPr>
      </w:pPr>
    </w:p>
    <w:p w:rsidR="001E7561" w:rsidRPr="00FD06B3" w:rsidRDefault="001E7561" w:rsidP="00D56019">
      <w:pPr>
        <w:pStyle w:val="1"/>
        <w:spacing w:before="156"/>
        <w:rPr>
          <w:szCs w:val="21"/>
          <w:lang w:eastAsia="zh-CN"/>
        </w:rPr>
      </w:pPr>
      <w:bookmarkStart w:id="11" w:name="header-n110"/>
      <w:r w:rsidRPr="00FD06B3">
        <w:rPr>
          <w:szCs w:val="21"/>
          <w:lang w:eastAsia="zh-CN"/>
        </w:rPr>
        <w:t>XML的组成</w:t>
      </w:r>
      <w:bookmarkEnd w:id="11"/>
    </w:p>
    <w:p w:rsidR="00505A74" w:rsidRDefault="001E7561" w:rsidP="00E457FB">
      <w:pPr>
        <w:ind w:firstLine="420"/>
        <w:rPr>
          <w:lang w:eastAsia="zh-CN"/>
        </w:rPr>
      </w:pPr>
      <w:r w:rsidRPr="004700CF">
        <w:rPr>
          <w:lang w:eastAsia="zh-CN"/>
        </w:rPr>
        <w:t>XML</w:t>
      </w:r>
      <w:r w:rsidR="002F67B2">
        <w:rPr>
          <w:lang w:eastAsia="zh-CN"/>
        </w:rPr>
        <w:t>文件</w:t>
      </w:r>
      <w:r w:rsidRPr="004700CF">
        <w:rPr>
          <w:lang w:eastAsia="zh-CN"/>
        </w:rPr>
        <w:t>一共由</w:t>
      </w:r>
      <w:r w:rsidRPr="004700CF">
        <w:rPr>
          <w:lang w:eastAsia="zh-CN"/>
        </w:rPr>
        <w:t>7</w:t>
      </w:r>
      <w:r w:rsidR="00505A74">
        <w:rPr>
          <w:lang w:eastAsia="zh-CN"/>
        </w:rPr>
        <w:t>个组成元素构成：</w:t>
      </w:r>
    </w:p>
    <w:p w:rsidR="00505A74" w:rsidRDefault="005348D1" w:rsidP="00474138">
      <w:pPr>
        <w:pStyle w:val="a0"/>
        <w:numPr>
          <w:ilvl w:val="0"/>
          <w:numId w:val="9"/>
        </w:numPr>
        <w:ind w:left="567"/>
        <w:rPr>
          <w:lang w:eastAsia="zh-CN"/>
        </w:rPr>
      </w:pPr>
      <w:r>
        <w:rPr>
          <w:lang w:eastAsia="zh-CN"/>
        </w:rPr>
        <w:t>文档声明</w:t>
      </w:r>
      <w:r>
        <w:rPr>
          <w:rFonts w:hint="eastAsia"/>
          <w:lang w:eastAsia="zh-CN"/>
        </w:rPr>
        <w:t xml:space="preserve"> Document Declare</w:t>
      </w:r>
    </w:p>
    <w:p w:rsidR="00505A74" w:rsidRPr="005348D1" w:rsidRDefault="005348D1" w:rsidP="00474138">
      <w:pPr>
        <w:pStyle w:val="a0"/>
        <w:numPr>
          <w:ilvl w:val="0"/>
          <w:numId w:val="9"/>
        </w:numPr>
        <w:ind w:left="567"/>
        <w:rPr>
          <w:color w:val="FF0000"/>
          <w:lang w:eastAsia="zh-CN"/>
        </w:rPr>
      </w:pPr>
      <w:r w:rsidRPr="005348D1">
        <w:rPr>
          <w:color w:val="FF0000"/>
          <w:lang w:eastAsia="zh-CN"/>
        </w:rPr>
        <w:t>元素</w:t>
      </w:r>
      <w:r w:rsidRPr="005348D1">
        <w:rPr>
          <w:rFonts w:hint="eastAsia"/>
          <w:color w:val="FF0000"/>
          <w:lang w:eastAsia="zh-CN"/>
        </w:rPr>
        <w:t xml:space="preserve"> Element</w:t>
      </w:r>
    </w:p>
    <w:p w:rsidR="00505A74" w:rsidRPr="005348D1" w:rsidRDefault="005348D1" w:rsidP="00474138">
      <w:pPr>
        <w:pStyle w:val="a0"/>
        <w:numPr>
          <w:ilvl w:val="0"/>
          <w:numId w:val="9"/>
        </w:numPr>
        <w:ind w:left="567"/>
        <w:rPr>
          <w:color w:val="FF0000"/>
          <w:lang w:eastAsia="zh-CN"/>
        </w:rPr>
      </w:pPr>
      <w:r w:rsidRPr="005348D1">
        <w:rPr>
          <w:color w:val="FF0000"/>
          <w:lang w:eastAsia="zh-CN"/>
        </w:rPr>
        <w:t>属性</w:t>
      </w:r>
      <w:r w:rsidRPr="005348D1">
        <w:rPr>
          <w:rFonts w:hint="eastAsia"/>
          <w:color w:val="FF0000"/>
          <w:lang w:eastAsia="zh-CN"/>
        </w:rPr>
        <w:t xml:space="preserve"> Attribute</w:t>
      </w:r>
    </w:p>
    <w:p w:rsidR="00505A74" w:rsidRDefault="005348D1" w:rsidP="00474138">
      <w:pPr>
        <w:pStyle w:val="a0"/>
        <w:numPr>
          <w:ilvl w:val="0"/>
          <w:numId w:val="9"/>
        </w:numPr>
        <w:ind w:left="567"/>
        <w:rPr>
          <w:lang w:eastAsia="zh-CN"/>
        </w:rPr>
      </w:pPr>
      <w:r>
        <w:rPr>
          <w:lang w:eastAsia="zh-CN"/>
        </w:rPr>
        <w:t>注释</w:t>
      </w:r>
      <w:r>
        <w:rPr>
          <w:rFonts w:hint="eastAsia"/>
          <w:lang w:eastAsia="zh-CN"/>
        </w:rPr>
        <w:t xml:space="preserve"> Comment</w:t>
      </w:r>
    </w:p>
    <w:p w:rsidR="00505A74" w:rsidRDefault="005348D1" w:rsidP="00474138">
      <w:pPr>
        <w:pStyle w:val="a0"/>
        <w:numPr>
          <w:ilvl w:val="0"/>
          <w:numId w:val="9"/>
        </w:numPr>
        <w:ind w:left="567"/>
        <w:rPr>
          <w:lang w:eastAsia="zh-CN"/>
        </w:rPr>
      </w:pPr>
      <w:r>
        <w:rPr>
          <w:lang w:eastAsia="zh-CN"/>
        </w:rPr>
        <w:t>实体字符</w:t>
      </w:r>
      <w:r>
        <w:rPr>
          <w:rFonts w:hint="eastAsia"/>
          <w:lang w:eastAsia="zh-CN"/>
        </w:rPr>
        <w:t xml:space="preserve"> Entity Character</w:t>
      </w:r>
    </w:p>
    <w:p w:rsidR="00505A74" w:rsidRDefault="005348D1" w:rsidP="00474138">
      <w:pPr>
        <w:pStyle w:val="a0"/>
        <w:numPr>
          <w:ilvl w:val="0"/>
          <w:numId w:val="9"/>
        </w:numPr>
        <w:ind w:left="567"/>
        <w:rPr>
          <w:lang w:eastAsia="zh-CN"/>
        </w:rPr>
      </w:pPr>
      <w:r>
        <w:rPr>
          <w:lang w:eastAsia="zh-CN"/>
        </w:rPr>
        <w:t>字符数据区</w:t>
      </w:r>
      <w:r>
        <w:rPr>
          <w:rFonts w:hint="eastAsia"/>
          <w:lang w:eastAsia="zh-CN"/>
        </w:rPr>
        <w:t xml:space="preserve"> Character Data</w:t>
      </w:r>
    </w:p>
    <w:p w:rsidR="001E7561" w:rsidRPr="004700CF" w:rsidRDefault="005348D1" w:rsidP="00474138">
      <w:pPr>
        <w:pStyle w:val="a0"/>
        <w:numPr>
          <w:ilvl w:val="0"/>
          <w:numId w:val="9"/>
        </w:numPr>
        <w:ind w:left="567"/>
        <w:rPr>
          <w:lang w:eastAsia="zh-CN"/>
        </w:rPr>
      </w:pPr>
      <w:r>
        <w:rPr>
          <w:lang w:eastAsia="zh-CN"/>
        </w:rPr>
        <w:t>处理指令</w:t>
      </w:r>
      <w:r w:rsidR="00C24D5D">
        <w:rPr>
          <w:rFonts w:hint="eastAsia"/>
          <w:lang w:eastAsia="zh-CN"/>
        </w:rPr>
        <w:t xml:space="preserve"> Process Instruction</w:t>
      </w:r>
    </w:p>
    <w:p w:rsidR="001E7561" w:rsidRDefault="001E7561" w:rsidP="00D56019">
      <w:pPr>
        <w:pStyle w:val="2"/>
        <w:spacing w:before="156"/>
        <w:rPr>
          <w:szCs w:val="21"/>
        </w:rPr>
      </w:pPr>
      <w:bookmarkStart w:id="12" w:name="header-n113"/>
      <w:r w:rsidRPr="00FD06B3">
        <w:rPr>
          <w:szCs w:val="21"/>
        </w:rPr>
        <w:lastRenderedPageBreak/>
        <w:t>文档</w:t>
      </w:r>
      <w:bookmarkEnd w:id="12"/>
      <w:r w:rsidR="006C04E4">
        <w:rPr>
          <w:rFonts w:hint="eastAsia"/>
          <w:szCs w:val="21"/>
          <w:lang w:eastAsia="zh-CN"/>
        </w:rPr>
        <w:t>声明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03C2F" w:rsidTr="00103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103C2F" w:rsidRDefault="00A950AF" w:rsidP="00103C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声明：</w:t>
            </w:r>
            <w:r w:rsidR="005348D1" w:rsidRPr="005348D1">
              <w:rPr>
                <w:lang w:eastAsia="zh-CN"/>
              </w:rPr>
              <w:t>&lt;?xml version="1.0" encoding="utf-8"?&gt;</w:t>
            </w:r>
          </w:p>
        </w:tc>
      </w:tr>
      <w:tr w:rsidR="00103C2F" w:rsidTr="00103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103C2F" w:rsidRDefault="00B158BA" w:rsidP="00B158BA">
            <w:pPr>
              <w:rPr>
                <w:lang w:eastAsia="zh-CN"/>
              </w:rPr>
            </w:pPr>
            <w:r>
              <w:rPr>
                <w:lang w:eastAsia="zh-CN"/>
              </w:rPr>
              <w:t>格式：</w:t>
            </w:r>
            <w:r>
              <w:rPr>
                <w:lang w:eastAsia="zh-CN"/>
              </w:rPr>
              <w:t xml:space="preserve"> </w:t>
            </w:r>
            <w:r w:rsidR="005348D1">
              <w:rPr>
                <w:lang w:eastAsia="zh-CN"/>
              </w:rPr>
              <w:t xml:space="preserve">&lt;?xml </w:t>
            </w:r>
            <w:r w:rsidR="005348D1">
              <w:rPr>
                <w:lang w:eastAsia="zh-CN"/>
              </w:rPr>
              <w:t>开头</w:t>
            </w:r>
            <w:r w:rsidR="005348D1">
              <w:rPr>
                <w:rFonts w:hint="eastAsia"/>
                <w:lang w:eastAsia="zh-CN"/>
              </w:rPr>
              <w:t xml:space="preserve">  ?&gt;</w:t>
            </w:r>
            <w:r w:rsidR="005348D1">
              <w:rPr>
                <w:rFonts w:hint="eastAsia"/>
                <w:lang w:eastAsia="zh-CN"/>
              </w:rPr>
              <w:t>结尾</w:t>
            </w:r>
          </w:p>
        </w:tc>
      </w:tr>
      <w:tr w:rsidR="00103C2F" w:rsidTr="00103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103C2F" w:rsidRDefault="00B158BA" w:rsidP="00B158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位置：</w:t>
            </w:r>
            <w:r w:rsidR="005348D1">
              <w:rPr>
                <w:rFonts w:hint="eastAsia"/>
                <w:lang w:eastAsia="zh-CN"/>
              </w:rPr>
              <w:t>必须出现在第一行第一列</w:t>
            </w:r>
          </w:p>
          <w:p w:rsidR="004F076B" w:rsidRDefault="004F076B" w:rsidP="00B158BA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FE641D0" wp14:editId="0ACC4489">
                  <wp:extent cx="2894785" cy="584805"/>
                  <wp:effectExtent l="0" t="0" r="127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220" cy="587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3C2F" w:rsidRDefault="00103C2F" w:rsidP="00103C2F">
      <w:pPr>
        <w:pStyle w:val="3"/>
        <w:spacing w:before="156" w:after="62"/>
        <w:rPr>
          <w:lang w:eastAsia="zh-CN"/>
        </w:rPr>
      </w:pPr>
      <w:r>
        <w:rPr>
          <w:lang w:eastAsia="zh-CN"/>
        </w:rPr>
        <w:t>声明的三个属性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103C2F" w:rsidTr="00103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03C2F" w:rsidRDefault="00103C2F" w:rsidP="00103C2F">
            <w:pPr>
              <w:rPr>
                <w:lang w:eastAsia="zh-CN"/>
              </w:rPr>
            </w:pPr>
            <w:r>
              <w:rPr>
                <w:lang w:eastAsia="zh-CN"/>
              </w:rPr>
              <w:t>文档声明的三个属性</w:t>
            </w:r>
          </w:p>
        </w:tc>
        <w:tc>
          <w:tcPr>
            <w:tcW w:w="7909" w:type="dxa"/>
          </w:tcPr>
          <w:p w:rsidR="00103C2F" w:rsidRDefault="00103C2F" w:rsidP="00103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103C2F" w:rsidTr="00103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03C2F" w:rsidRDefault="00103C2F" w:rsidP="00103C2F">
            <w:pPr>
              <w:rPr>
                <w:lang w:eastAsia="zh-CN"/>
              </w:rPr>
            </w:pPr>
            <w:r w:rsidRPr="00FD06B3">
              <w:rPr>
                <w:szCs w:val="21"/>
                <w:lang w:eastAsia="zh-CN"/>
              </w:rPr>
              <w:t>version</w:t>
            </w:r>
          </w:p>
        </w:tc>
        <w:tc>
          <w:tcPr>
            <w:tcW w:w="7909" w:type="dxa"/>
          </w:tcPr>
          <w:p w:rsidR="00103C2F" w:rsidRDefault="004F076B" w:rsidP="00103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使用的</w:t>
            </w:r>
            <w:r>
              <w:rPr>
                <w:rFonts w:hint="eastAsia"/>
                <w:lang w:eastAsia="zh-CN"/>
              </w:rPr>
              <w:t>XML</w:t>
            </w:r>
            <w:r>
              <w:rPr>
                <w:lang w:eastAsia="zh-CN"/>
              </w:rPr>
              <w:t>版本，我们取值为</w:t>
            </w:r>
            <w:r>
              <w:rPr>
                <w:rFonts w:hint="eastAsia"/>
                <w:lang w:eastAsia="zh-CN"/>
              </w:rPr>
              <w:t>1.0</w:t>
            </w:r>
          </w:p>
        </w:tc>
      </w:tr>
      <w:tr w:rsidR="00103C2F" w:rsidTr="00103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03C2F" w:rsidRDefault="00103C2F" w:rsidP="00D93DF8">
            <w:pPr>
              <w:rPr>
                <w:lang w:eastAsia="zh-CN"/>
              </w:rPr>
            </w:pPr>
            <w:r w:rsidRPr="00FD06B3">
              <w:rPr>
                <w:szCs w:val="21"/>
              </w:rPr>
              <w:t>encoding</w:t>
            </w:r>
          </w:p>
        </w:tc>
        <w:tc>
          <w:tcPr>
            <w:tcW w:w="7909" w:type="dxa"/>
          </w:tcPr>
          <w:p w:rsidR="00103C2F" w:rsidRDefault="004F076B" w:rsidP="00103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XML</w:t>
            </w:r>
            <w:r>
              <w:rPr>
                <w:rFonts w:hint="eastAsia"/>
                <w:lang w:eastAsia="zh-CN"/>
              </w:rPr>
              <w:t>使用字符集，如果省略，默认是</w:t>
            </w:r>
            <w:r>
              <w:rPr>
                <w:rFonts w:hint="eastAsia"/>
                <w:lang w:eastAsia="zh-CN"/>
              </w:rPr>
              <w:t>utf-8</w:t>
            </w:r>
          </w:p>
        </w:tc>
      </w:tr>
      <w:tr w:rsidR="00103C2F" w:rsidTr="00103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03C2F" w:rsidRDefault="00103C2F" w:rsidP="00103C2F">
            <w:pPr>
              <w:rPr>
                <w:lang w:eastAsia="zh-CN"/>
              </w:rPr>
            </w:pPr>
            <w:r w:rsidRPr="00FD06B3">
              <w:rPr>
                <w:szCs w:val="21"/>
                <w:lang w:eastAsia="zh-CN"/>
              </w:rPr>
              <w:t>standalone</w:t>
            </w:r>
          </w:p>
        </w:tc>
        <w:tc>
          <w:tcPr>
            <w:tcW w:w="7909" w:type="dxa"/>
          </w:tcPr>
          <w:p w:rsidR="00103C2F" w:rsidRDefault="00103C2F" w:rsidP="00103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FD06B3">
              <w:rPr>
                <w:szCs w:val="21"/>
                <w:lang w:eastAsia="zh-CN"/>
              </w:rPr>
              <w:t>yes</w:t>
            </w:r>
            <w:r w:rsidR="00D05AF1">
              <w:rPr>
                <w:szCs w:val="21"/>
                <w:lang w:eastAsia="zh-CN"/>
              </w:rPr>
              <w:t>/no</w:t>
            </w:r>
            <w:r w:rsidR="004F076B">
              <w:rPr>
                <w:szCs w:val="21"/>
                <w:lang w:eastAsia="zh-CN"/>
              </w:rPr>
              <w:t xml:space="preserve"> </w:t>
            </w:r>
            <w:r w:rsidR="004F076B">
              <w:rPr>
                <w:szCs w:val="21"/>
                <w:lang w:eastAsia="zh-CN"/>
              </w:rPr>
              <w:t>很少使用，说明当前的</w:t>
            </w:r>
            <w:r w:rsidR="004F076B">
              <w:rPr>
                <w:rFonts w:hint="eastAsia"/>
                <w:szCs w:val="21"/>
                <w:lang w:eastAsia="zh-CN"/>
              </w:rPr>
              <w:t>XML</w:t>
            </w:r>
            <w:r w:rsidR="004F076B">
              <w:rPr>
                <w:rFonts w:hint="eastAsia"/>
                <w:szCs w:val="21"/>
                <w:lang w:eastAsia="zh-CN"/>
              </w:rPr>
              <w:t>文件是否是一个独立的文件，默认是</w:t>
            </w:r>
            <w:r w:rsidR="004F076B">
              <w:rPr>
                <w:rFonts w:hint="eastAsia"/>
                <w:szCs w:val="21"/>
                <w:lang w:eastAsia="zh-CN"/>
              </w:rPr>
              <w:t>yes</w:t>
            </w:r>
          </w:p>
        </w:tc>
      </w:tr>
    </w:tbl>
    <w:p w:rsidR="00103C2F" w:rsidRPr="00FD06B3" w:rsidRDefault="00103C2F" w:rsidP="00103C2F">
      <w:pPr>
        <w:pStyle w:val="3"/>
        <w:spacing w:before="156" w:after="62"/>
      </w:pPr>
      <w:r>
        <w:t>版本说明：</w:t>
      </w:r>
    </w:p>
    <w:p w:rsidR="00103C2F" w:rsidRPr="00FD06B3" w:rsidRDefault="00103C2F" w:rsidP="00103C2F">
      <w:pPr>
        <w:ind w:firstLine="420"/>
        <w:rPr>
          <w:lang w:eastAsia="zh-CN"/>
        </w:rPr>
      </w:pPr>
      <w:r w:rsidRPr="00FD06B3">
        <w:rPr>
          <w:lang w:eastAsia="zh-CN"/>
        </w:rPr>
        <w:t>W3C</w:t>
      </w:r>
      <w:r w:rsidRPr="00FD06B3">
        <w:rPr>
          <w:lang w:eastAsia="zh-CN"/>
        </w:rPr>
        <w:t>在</w:t>
      </w:r>
      <w:r w:rsidRPr="00FD06B3">
        <w:rPr>
          <w:lang w:eastAsia="zh-CN"/>
        </w:rPr>
        <w:t>1988</w:t>
      </w:r>
      <w:r w:rsidRPr="00FD06B3">
        <w:rPr>
          <w:lang w:eastAsia="zh-CN"/>
        </w:rPr>
        <w:t>年</w:t>
      </w:r>
      <w:r w:rsidRPr="00FD06B3">
        <w:rPr>
          <w:lang w:eastAsia="zh-CN"/>
        </w:rPr>
        <w:t>2</w:t>
      </w:r>
      <w:r w:rsidRPr="00FD06B3">
        <w:rPr>
          <w:lang w:eastAsia="zh-CN"/>
        </w:rPr>
        <w:t>月发布</w:t>
      </w:r>
      <w:r w:rsidRPr="00FD06B3">
        <w:rPr>
          <w:lang w:eastAsia="zh-CN"/>
        </w:rPr>
        <w:t>1.0</w:t>
      </w:r>
      <w:r w:rsidRPr="00FD06B3">
        <w:rPr>
          <w:lang w:eastAsia="zh-CN"/>
        </w:rPr>
        <w:t>版本，</w:t>
      </w:r>
      <w:r w:rsidRPr="00FD06B3">
        <w:rPr>
          <w:lang w:eastAsia="zh-CN"/>
        </w:rPr>
        <w:t>2004</w:t>
      </w:r>
      <w:r w:rsidRPr="00FD06B3">
        <w:rPr>
          <w:lang w:eastAsia="zh-CN"/>
        </w:rPr>
        <w:t>年</w:t>
      </w:r>
      <w:r w:rsidRPr="00FD06B3">
        <w:rPr>
          <w:lang w:eastAsia="zh-CN"/>
        </w:rPr>
        <w:t>2</w:t>
      </w:r>
      <w:r w:rsidRPr="00FD06B3">
        <w:rPr>
          <w:lang w:eastAsia="zh-CN"/>
        </w:rPr>
        <w:t>月又发布</w:t>
      </w:r>
      <w:r w:rsidRPr="00FD06B3">
        <w:rPr>
          <w:lang w:eastAsia="zh-CN"/>
        </w:rPr>
        <w:t>1.1</w:t>
      </w:r>
      <w:r>
        <w:rPr>
          <w:lang w:eastAsia="zh-CN"/>
        </w:rPr>
        <w:t>版本，</w:t>
      </w:r>
      <w:r w:rsidRPr="00FD06B3">
        <w:rPr>
          <w:lang w:eastAsia="zh-CN"/>
        </w:rPr>
        <w:t>因为</w:t>
      </w:r>
      <w:r w:rsidRPr="00FD06B3">
        <w:rPr>
          <w:lang w:eastAsia="zh-CN"/>
        </w:rPr>
        <w:t>1.1</w:t>
      </w:r>
      <w:r w:rsidRPr="00FD06B3">
        <w:rPr>
          <w:lang w:eastAsia="zh-CN"/>
        </w:rPr>
        <w:t>版本不能向下兼容</w:t>
      </w:r>
      <w:r w:rsidRPr="00FD06B3">
        <w:rPr>
          <w:lang w:eastAsia="zh-CN"/>
        </w:rPr>
        <w:t>1.0</w:t>
      </w:r>
      <w:r w:rsidRPr="00FD06B3">
        <w:rPr>
          <w:lang w:eastAsia="zh-CN"/>
        </w:rPr>
        <w:t>版本，所以</w:t>
      </w:r>
      <w:r w:rsidRPr="00FD06B3">
        <w:rPr>
          <w:lang w:eastAsia="zh-CN"/>
        </w:rPr>
        <w:t>1.1</w:t>
      </w:r>
      <w:r w:rsidRPr="00FD06B3">
        <w:rPr>
          <w:lang w:eastAsia="zh-CN"/>
        </w:rPr>
        <w:t>没有人用。在</w:t>
      </w:r>
      <w:r w:rsidRPr="00FD06B3">
        <w:rPr>
          <w:lang w:eastAsia="zh-CN"/>
        </w:rPr>
        <w:t>2004</w:t>
      </w:r>
      <w:r w:rsidRPr="00FD06B3">
        <w:rPr>
          <w:lang w:eastAsia="zh-CN"/>
        </w:rPr>
        <w:t>年</w:t>
      </w:r>
      <w:r w:rsidRPr="00FD06B3">
        <w:rPr>
          <w:lang w:eastAsia="zh-CN"/>
        </w:rPr>
        <w:t>2</w:t>
      </w:r>
      <w:r w:rsidRPr="00FD06B3">
        <w:rPr>
          <w:lang w:eastAsia="zh-CN"/>
        </w:rPr>
        <w:t>月</w:t>
      </w:r>
      <w:r w:rsidRPr="00FD06B3">
        <w:rPr>
          <w:lang w:eastAsia="zh-CN"/>
        </w:rPr>
        <w:t>W3C</w:t>
      </w:r>
      <w:r w:rsidRPr="00FD06B3">
        <w:rPr>
          <w:lang w:eastAsia="zh-CN"/>
        </w:rPr>
        <w:t>又发布了</w:t>
      </w:r>
      <w:r w:rsidRPr="00FD06B3">
        <w:rPr>
          <w:lang w:eastAsia="zh-CN"/>
        </w:rPr>
        <w:t>1.0</w:t>
      </w:r>
      <w:r>
        <w:rPr>
          <w:lang w:eastAsia="zh-CN"/>
        </w:rPr>
        <w:t>版本的第三版。我们</w:t>
      </w:r>
      <w:r w:rsidRPr="00FD06B3">
        <w:rPr>
          <w:lang w:eastAsia="zh-CN"/>
        </w:rPr>
        <w:t>学习的还是</w:t>
      </w:r>
      <w:r w:rsidRPr="00FD06B3">
        <w:rPr>
          <w:lang w:eastAsia="zh-CN"/>
        </w:rPr>
        <w:t>1.0</w:t>
      </w:r>
      <w:r w:rsidRPr="00FD06B3">
        <w:rPr>
          <w:lang w:eastAsia="zh-CN"/>
        </w:rPr>
        <w:t>版本。</w:t>
      </w:r>
    </w:p>
    <w:p w:rsidR="001E7561" w:rsidRDefault="001E7561" w:rsidP="00D56019">
      <w:pPr>
        <w:pStyle w:val="2"/>
        <w:spacing w:before="156"/>
        <w:rPr>
          <w:szCs w:val="21"/>
        </w:rPr>
      </w:pPr>
      <w:bookmarkStart w:id="13" w:name="header-n135"/>
      <w:r w:rsidRPr="00FD06B3">
        <w:rPr>
          <w:szCs w:val="21"/>
        </w:rPr>
        <w:t>元素</w:t>
      </w:r>
      <w:bookmarkEnd w:id="13"/>
      <w:r w:rsidR="00103C2F">
        <w:rPr>
          <w:szCs w:val="21"/>
        </w:rPr>
        <w:t>Element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03C2F" w:rsidTr="00103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103C2F" w:rsidRDefault="00D4548A" w:rsidP="00103C2F">
            <w:r>
              <w:rPr>
                <w:rFonts w:hint="eastAsia"/>
              </w:rPr>
              <w:t>如：</w:t>
            </w:r>
            <w:r w:rsidRPr="00D4548A">
              <w:rPr>
                <w:rFonts w:hint="eastAsia"/>
              </w:rPr>
              <w:t xml:space="preserve">&lt;person&gt; </w:t>
            </w:r>
            <w:r w:rsidR="00D87E38">
              <w:t>就是元素，</w:t>
            </w:r>
            <w:r w:rsidRPr="00D4548A">
              <w:rPr>
                <w:rFonts w:hint="eastAsia"/>
              </w:rPr>
              <w:t>又称为标签</w:t>
            </w:r>
          </w:p>
        </w:tc>
      </w:tr>
      <w:tr w:rsidR="00103C2F" w:rsidTr="00103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103C2F" w:rsidRPr="00103C2F" w:rsidRDefault="00D4548A" w:rsidP="00201CEB">
            <w:pPr>
              <w:rPr>
                <w:lang w:eastAsia="zh-CN"/>
              </w:rPr>
            </w:pPr>
            <w:r>
              <w:rPr>
                <w:lang w:eastAsia="zh-CN"/>
              </w:rPr>
              <w:t>语法</w:t>
            </w:r>
            <w:r w:rsidR="00103C2F">
              <w:rPr>
                <w:lang w:eastAsia="zh-CN"/>
              </w:rPr>
              <w:t>：</w:t>
            </w:r>
            <w:r w:rsidR="00D87E38">
              <w:rPr>
                <w:rFonts w:hint="eastAsia"/>
                <w:lang w:eastAsia="zh-CN"/>
              </w:rPr>
              <w:t xml:space="preserve">&lt; </w:t>
            </w:r>
            <w:r w:rsidR="00D87E38">
              <w:rPr>
                <w:rFonts w:hint="eastAsia"/>
                <w:lang w:eastAsia="zh-CN"/>
              </w:rPr>
              <w:t>开头</w:t>
            </w:r>
            <w:r w:rsidR="00D87E38">
              <w:rPr>
                <w:rFonts w:hint="eastAsia"/>
                <w:lang w:eastAsia="zh-CN"/>
              </w:rPr>
              <w:t xml:space="preserve">  &gt;</w:t>
            </w:r>
            <w:r w:rsidR="00D87E38">
              <w:rPr>
                <w:rFonts w:hint="eastAsia"/>
                <w:lang w:eastAsia="zh-CN"/>
              </w:rPr>
              <w:t>结尾</w:t>
            </w:r>
            <w:r w:rsidR="00D87E38">
              <w:rPr>
                <w:rFonts w:hint="eastAsia"/>
                <w:lang w:eastAsia="zh-CN"/>
              </w:rPr>
              <w:t xml:space="preserve">  </w:t>
            </w:r>
            <w:r w:rsidR="00D87E38">
              <w:rPr>
                <w:rFonts w:hint="eastAsia"/>
                <w:lang w:eastAsia="zh-CN"/>
              </w:rPr>
              <w:t>中间部分就是元素名字，可以有一个或多个属性</w:t>
            </w:r>
          </w:p>
        </w:tc>
      </w:tr>
      <w:tr w:rsidR="00103C2F" w:rsidTr="00103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103C2F" w:rsidRDefault="00D4548A" w:rsidP="00201CEB">
            <w:pPr>
              <w:rPr>
                <w:lang w:eastAsia="zh-CN"/>
              </w:rPr>
            </w:pPr>
            <w:r>
              <w:rPr>
                <w:lang w:eastAsia="zh-CN"/>
              </w:rPr>
              <w:t>主体部分</w:t>
            </w:r>
            <w:r w:rsidR="00103C2F">
              <w:rPr>
                <w:lang w:eastAsia="zh-CN"/>
              </w:rPr>
              <w:t>：</w:t>
            </w:r>
            <w:r w:rsidR="00D87E38">
              <w:rPr>
                <w:lang w:eastAsia="zh-CN"/>
              </w:rPr>
              <w:t>分为有主体和没有主体的标签</w:t>
            </w:r>
            <w:r w:rsidR="00E84287">
              <w:rPr>
                <w:lang w:eastAsia="zh-CN"/>
              </w:rPr>
              <w:t>，如果没有主体的标签，必须使用结束标记，如：</w:t>
            </w:r>
            <w:r w:rsidR="00E84287">
              <w:rPr>
                <w:rFonts w:hint="eastAsia"/>
                <w:lang w:eastAsia="zh-CN"/>
              </w:rPr>
              <w:t>&lt;br/&gt;</w:t>
            </w:r>
          </w:p>
          <w:p w:rsidR="00E84287" w:rsidRPr="00103C2F" w:rsidRDefault="00E84287" w:rsidP="00201CEB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0D50EE0" wp14:editId="078753DA">
                  <wp:extent cx="2136860" cy="63528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213" cy="6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C2F" w:rsidTr="00103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103C2F" w:rsidRDefault="006C04E4" w:rsidP="00201CEB">
            <w:pPr>
              <w:rPr>
                <w:lang w:eastAsia="zh-CN"/>
              </w:rPr>
            </w:pPr>
            <w:r>
              <w:rPr>
                <w:lang w:eastAsia="zh-CN"/>
              </w:rPr>
              <w:t>大小写</w:t>
            </w:r>
            <w:r w:rsidR="00B04DC3">
              <w:rPr>
                <w:lang w:eastAsia="zh-CN"/>
              </w:rPr>
              <w:t>区分</w:t>
            </w:r>
          </w:p>
        </w:tc>
      </w:tr>
      <w:tr w:rsidR="00C2767B" w:rsidTr="00103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C2767B" w:rsidRDefault="00C2767B" w:rsidP="00201CEB">
            <w:pPr>
              <w:rPr>
                <w:lang w:eastAsia="zh-CN"/>
              </w:rPr>
            </w:pPr>
            <w:r>
              <w:rPr>
                <w:lang w:eastAsia="zh-CN"/>
              </w:rPr>
              <w:t>命名</w:t>
            </w:r>
            <w:r w:rsidR="00D4548A">
              <w:rPr>
                <w:rFonts w:hint="eastAsia"/>
                <w:lang w:eastAsia="zh-CN"/>
              </w:rPr>
              <w:t>不</w:t>
            </w:r>
            <w:r w:rsidR="00D4548A">
              <w:rPr>
                <w:lang w:eastAsia="zh-CN"/>
              </w:rPr>
              <w:t>能有</w:t>
            </w:r>
            <w:r w:rsidR="002B16D8">
              <w:rPr>
                <w:lang w:eastAsia="zh-CN"/>
              </w:rPr>
              <w:t>空格，不能有冒号</w:t>
            </w:r>
          </w:p>
        </w:tc>
      </w:tr>
      <w:tr w:rsidR="00103C2F" w:rsidTr="00103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290D4B" w:rsidRDefault="002B16D8" w:rsidP="00201CEB">
            <w:pPr>
              <w:rPr>
                <w:lang w:eastAsia="zh-CN"/>
              </w:rPr>
            </w:pPr>
            <w:r>
              <w:rPr>
                <w:lang w:eastAsia="zh-CN"/>
              </w:rPr>
              <w:t>每个文档只能有一个</w:t>
            </w:r>
            <w:r w:rsidR="00103C2F">
              <w:rPr>
                <w:lang w:eastAsia="zh-CN"/>
              </w:rPr>
              <w:t>根元素</w:t>
            </w:r>
          </w:p>
          <w:p w:rsidR="00103C2F" w:rsidRPr="00290D4B" w:rsidRDefault="00290D4B" w:rsidP="00201CEB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86955C3" wp14:editId="30BD075E">
                  <wp:extent cx="1343025" cy="78105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7561" w:rsidRPr="00FD06B3" w:rsidRDefault="001E7561" w:rsidP="00103C2F">
      <w:pPr>
        <w:rPr>
          <w:lang w:eastAsia="zh-CN"/>
        </w:rPr>
      </w:pPr>
    </w:p>
    <w:p w:rsidR="001E7561" w:rsidRDefault="001E7561" w:rsidP="00D56019">
      <w:pPr>
        <w:pStyle w:val="2"/>
        <w:spacing w:before="156"/>
        <w:rPr>
          <w:szCs w:val="21"/>
        </w:rPr>
      </w:pPr>
      <w:bookmarkStart w:id="14" w:name="header-n166"/>
      <w:r w:rsidRPr="00FD06B3">
        <w:rPr>
          <w:szCs w:val="21"/>
        </w:rPr>
        <w:t>属性</w:t>
      </w:r>
      <w:bookmarkEnd w:id="14"/>
      <w:r w:rsidR="00054034">
        <w:rPr>
          <w:szCs w:val="21"/>
        </w:rPr>
        <w:t>Attribute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F1293" w:rsidTr="000F1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0F1293" w:rsidRPr="000F1293" w:rsidRDefault="00D4548A" w:rsidP="004E083F">
            <w:pPr>
              <w:rPr>
                <w:lang w:eastAsia="zh-CN"/>
              </w:rPr>
            </w:pPr>
            <w:r>
              <w:t>如：</w:t>
            </w:r>
            <w:r w:rsidR="000F1293" w:rsidRPr="000F1293">
              <w:t>&lt;person id="110"&gt;</w:t>
            </w:r>
            <w:r w:rsidR="007147BA">
              <w:t xml:space="preserve"> </w:t>
            </w:r>
            <w:r w:rsidR="007147BA">
              <w:t>其中</w:t>
            </w:r>
            <w:r w:rsidR="007147BA">
              <w:rPr>
                <w:rFonts w:hint="eastAsia"/>
                <w:lang w:eastAsia="zh-CN"/>
              </w:rPr>
              <w:t>id</w:t>
            </w:r>
            <w:r w:rsidR="007147BA">
              <w:rPr>
                <w:rFonts w:hint="eastAsia"/>
                <w:lang w:eastAsia="zh-CN"/>
              </w:rPr>
              <w:t>就是一个属性</w:t>
            </w:r>
          </w:p>
        </w:tc>
      </w:tr>
      <w:tr w:rsidR="000F1293" w:rsidTr="000F1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0F1293" w:rsidRDefault="000F1293" w:rsidP="007147BA">
            <w:pPr>
              <w:rPr>
                <w:lang w:eastAsia="zh-CN"/>
              </w:rPr>
            </w:pPr>
            <w:r w:rsidRPr="00FD06B3">
              <w:rPr>
                <w:lang w:eastAsia="zh-CN"/>
              </w:rPr>
              <w:t>属性</w:t>
            </w:r>
            <w:r w:rsidR="007147BA">
              <w:rPr>
                <w:lang w:eastAsia="zh-CN"/>
              </w:rPr>
              <w:t>必须出现在开始标签</w:t>
            </w:r>
          </w:p>
        </w:tc>
      </w:tr>
      <w:tr w:rsidR="000F1293" w:rsidTr="000F1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0F1293" w:rsidRDefault="007147BA" w:rsidP="00201CEB">
            <w:pPr>
              <w:rPr>
                <w:lang w:eastAsia="zh-CN"/>
              </w:rPr>
            </w:pPr>
            <w:r>
              <w:rPr>
                <w:lang w:eastAsia="zh-CN"/>
              </w:rPr>
              <w:t>必须使用引号引起来，既可使用双引号也可以使用单引号</w:t>
            </w:r>
          </w:p>
        </w:tc>
      </w:tr>
      <w:tr w:rsidR="000F1293" w:rsidTr="000F1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0F1293" w:rsidRDefault="007147BA" w:rsidP="00201C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</w:t>
            </w:r>
            <w:r>
              <w:rPr>
                <w:lang w:eastAsia="zh-CN"/>
              </w:rPr>
              <w:t>个标签可以有多个属性，但不能出现同名的属性</w:t>
            </w:r>
          </w:p>
          <w:p w:rsidR="00575AD1" w:rsidRDefault="00575AD1" w:rsidP="00201CEB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351EE8E" wp14:editId="5D45B261">
                  <wp:extent cx="1574528" cy="639652"/>
                  <wp:effectExtent l="0" t="0" r="6985" b="825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563" cy="64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293" w:rsidTr="000F1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0F1293" w:rsidRDefault="00575AD1" w:rsidP="00201CEB">
            <w:pPr>
              <w:rPr>
                <w:lang w:eastAsia="zh-CN"/>
              </w:rPr>
            </w:pPr>
            <w:r>
              <w:rPr>
                <w:lang w:eastAsia="zh-CN"/>
              </w:rPr>
              <w:t>属性的命名不能有空格和冒号</w:t>
            </w:r>
          </w:p>
        </w:tc>
      </w:tr>
    </w:tbl>
    <w:p w:rsidR="000F1293" w:rsidRDefault="000F1293" w:rsidP="000F1293">
      <w:pPr>
        <w:rPr>
          <w:lang w:eastAsia="zh-CN"/>
        </w:rPr>
      </w:pPr>
      <w:bookmarkStart w:id="15" w:name="header-n181"/>
    </w:p>
    <w:p w:rsidR="001E7561" w:rsidRDefault="001E7561" w:rsidP="00D56019">
      <w:pPr>
        <w:pStyle w:val="2"/>
        <w:spacing w:before="156"/>
        <w:rPr>
          <w:szCs w:val="21"/>
          <w:lang w:eastAsia="zh-CN"/>
        </w:rPr>
      </w:pPr>
      <w:r w:rsidRPr="00FD06B3">
        <w:rPr>
          <w:szCs w:val="21"/>
          <w:lang w:eastAsia="zh-CN"/>
        </w:rPr>
        <w:t>注释</w:t>
      </w:r>
      <w:bookmarkEnd w:id="15"/>
      <w:r w:rsidR="00C73EA1">
        <w:rPr>
          <w:rFonts w:hint="eastAsia"/>
          <w:szCs w:val="21"/>
          <w:lang w:eastAsia="zh-CN"/>
        </w:rPr>
        <w:t>Comment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454E0" w:rsidTr="00645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6454E0" w:rsidRPr="006454E0" w:rsidRDefault="006454E0" w:rsidP="006454E0">
            <w:r w:rsidRPr="006454E0">
              <w:t>&lt;!--</w:t>
            </w:r>
            <w:r w:rsidRPr="006454E0">
              <w:t>注释内容</w:t>
            </w:r>
            <w:r w:rsidRPr="006454E0">
              <w:t>--&gt;</w:t>
            </w:r>
          </w:p>
        </w:tc>
      </w:tr>
      <w:tr w:rsidR="006454E0" w:rsidTr="00645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6454E0" w:rsidRDefault="00AB775D" w:rsidP="00201C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</w:t>
            </w:r>
            <w:r>
              <w:rPr>
                <w:rFonts w:hint="eastAsia"/>
                <w:lang w:eastAsia="zh-CN"/>
              </w:rPr>
              <w:t>HTML</w:t>
            </w:r>
            <w:r>
              <w:rPr>
                <w:rFonts w:hint="eastAsia"/>
                <w:lang w:eastAsia="zh-CN"/>
              </w:rPr>
              <w:t>的注释相同，但注释不能嵌套</w:t>
            </w:r>
          </w:p>
        </w:tc>
      </w:tr>
    </w:tbl>
    <w:p w:rsidR="006454E0" w:rsidRPr="006454E0" w:rsidRDefault="006454E0" w:rsidP="006454E0">
      <w:pPr>
        <w:rPr>
          <w:lang w:eastAsia="zh-CN"/>
        </w:rPr>
      </w:pPr>
    </w:p>
    <w:p w:rsidR="001E7561" w:rsidRPr="00FD06B3" w:rsidRDefault="002A7FD3" w:rsidP="00D56019">
      <w:pPr>
        <w:pStyle w:val="2"/>
        <w:spacing w:before="156"/>
        <w:rPr>
          <w:szCs w:val="21"/>
          <w:lang w:eastAsia="zh-CN"/>
        </w:rPr>
      </w:pPr>
      <w:bookmarkStart w:id="16" w:name="header-n185"/>
      <w:r>
        <w:rPr>
          <w:rFonts w:hint="eastAsia"/>
          <w:szCs w:val="21"/>
          <w:lang w:eastAsia="zh-CN"/>
        </w:rPr>
        <w:t>实体</w:t>
      </w:r>
      <w:r w:rsidR="001E7561" w:rsidRPr="00FD06B3">
        <w:rPr>
          <w:szCs w:val="21"/>
          <w:lang w:eastAsia="zh-CN"/>
        </w:rPr>
        <w:t>字符</w:t>
      </w:r>
      <w:bookmarkEnd w:id="16"/>
      <w:r w:rsidR="002E4C5B">
        <w:rPr>
          <w:rFonts w:hint="eastAsia"/>
          <w:szCs w:val="21"/>
          <w:lang w:eastAsia="zh-CN"/>
        </w:rPr>
        <w:t xml:space="preserve"> Entity Character</w:t>
      </w:r>
    </w:p>
    <w:p w:rsidR="001E7561" w:rsidRDefault="001E7561" w:rsidP="00201CEB">
      <w:pPr>
        <w:rPr>
          <w:lang w:eastAsia="zh-CN"/>
        </w:rPr>
      </w:pPr>
      <w:r w:rsidRPr="00FD06B3">
        <w:rPr>
          <w:lang w:eastAsia="zh-CN"/>
        </w:rPr>
        <w:t xml:space="preserve"> </w:t>
      </w:r>
      <w:r w:rsidR="00D30ED5">
        <w:rPr>
          <w:lang w:eastAsia="zh-CN"/>
        </w:rPr>
        <w:tab/>
      </w:r>
      <w:r w:rsidRPr="00FD06B3">
        <w:rPr>
          <w:lang w:eastAsia="zh-CN"/>
        </w:rPr>
        <w:t>XML</w:t>
      </w:r>
      <w:r w:rsidR="002A7FD3">
        <w:rPr>
          <w:lang w:eastAsia="zh-CN"/>
        </w:rPr>
        <w:t>中的实体</w:t>
      </w:r>
      <w:r w:rsidRPr="00FD06B3">
        <w:rPr>
          <w:lang w:eastAsia="zh-CN"/>
        </w:rPr>
        <w:t>字符与</w:t>
      </w:r>
      <w:r w:rsidRPr="00FD06B3">
        <w:rPr>
          <w:lang w:eastAsia="zh-CN"/>
        </w:rPr>
        <w:t>HTML</w:t>
      </w:r>
      <w:r w:rsidRPr="00FD06B3">
        <w:rPr>
          <w:lang w:eastAsia="zh-CN"/>
        </w:rPr>
        <w:t>一样。因为很多符号已经被文档结构所使用，所以在元素体或属性值中想使用这些符号就必须使用实体字符</w:t>
      </w:r>
      <w:r w:rsidR="002E4C5B">
        <w:rPr>
          <w:rFonts w:hint="eastAsia"/>
          <w:lang w:eastAsia="zh-CN"/>
        </w:rPr>
        <w:t>。比</w:t>
      </w:r>
      <w:r w:rsidR="002E4C5B">
        <w:rPr>
          <w:rFonts w:hint="eastAsia"/>
          <w:lang w:eastAsia="zh-CN"/>
        </w:rPr>
        <w:t>HTML</w:t>
      </w:r>
      <w:r w:rsidR="002E4C5B">
        <w:rPr>
          <w:rFonts w:hint="eastAsia"/>
          <w:lang w:eastAsia="zh-CN"/>
        </w:rPr>
        <w:t>更加严谨。</w:t>
      </w:r>
    </w:p>
    <w:p w:rsidR="005569EE" w:rsidRDefault="005569EE" w:rsidP="00A727D8">
      <w:pPr>
        <w:pStyle w:val="10"/>
        <w:spacing w:before="156"/>
        <w:ind w:left="141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语法：以</w:t>
      </w:r>
      <w:r>
        <w:rPr>
          <w:rFonts w:hint="eastAsia"/>
          <w:lang w:eastAsia="zh-CN"/>
        </w:rPr>
        <w:t>&amp;</w:t>
      </w:r>
      <w:r>
        <w:rPr>
          <w:rFonts w:hint="eastAsia"/>
          <w:lang w:eastAsia="zh-CN"/>
        </w:rPr>
        <w:t>开头，以</w:t>
      </w:r>
      <w:r>
        <w:rPr>
          <w:rFonts w:hint="eastAsia"/>
          <w:lang w:eastAsia="zh-CN"/>
        </w:rPr>
        <w:t>;</w:t>
      </w:r>
      <w:r>
        <w:rPr>
          <w:rFonts w:hint="eastAsia"/>
          <w:lang w:eastAsia="zh-CN"/>
        </w:rPr>
        <w:t>结尾</w:t>
      </w:r>
    </w:p>
    <w:p w:rsidR="002E4C5B" w:rsidRPr="00FD06B3" w:rsidRDefault="002E4C5B" w:rsidP="00201CE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B34CF6E" wp14:editId="67860D97">
            <wp:extent cx="1486511" cy="81250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0058" cy="81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-1"/>
        <w:tblW w:w="1622" w:type="pct"/>
        <w:tblLook w:val="07E0" w:firstRow="1" w:lastRow="1" w:firstColumn="1" w:lastColumn="1" w:noHBand="1" w:noVBand="1"/>
      </w:tblPr>
      <w:tblGrid>
        <w:gridCol w:w="1129"/>
        <w:gridCol w:w="993"/>
        <w:gridCol w:w="1270"/>
      </w:tblGrid>
      <w:tr w:rsidR="00201CEB" w:rsidRPr="00201CEB" w:rsidTr="00201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pct"/>
          </w:tcPr>
          <w:p w:rsidR="00201CEB" w:rsidRPr="00201CEB" w:rsidRDefault="00201CEB" w:rsidP="00201CEB">
            <w:pPr>
              <w:pStyle w:val="Compact"/>
              <w:jc w:val="center"/>
            </w:pPr>
            <w:r w:rsidRPr="00201CEB">
              <w:t>说明</w:t>
            </w:r>
          </w:p>
        </w:tc>
        <w:tc>
          <w:tcPr>
            <w:tcW w:w="1464" w:type="pct"/>
          </w:tcPr>
          <w:p w:rsidR="00201CEB" w:rsidRPr="00201CEB" w:rsidRDefault="00201CEB" w:rsidP="00201CEB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1CEB">
              <w:t>字符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72" w:type="pct"/>
          </w:tcPr>
          <w:p w:rsidR="00201CEB" w:rsidRPr="00201CEB" w:rsidRDefault="00201CEB" w:rsidP="00201CEB">
            <w:pPr>
              <w:pStyle w:val="Compact"/>
              <w:jc w:val="center"/>
            </w:pPr>
            <w:r w:rsidRPr="00201CEB">
              <w:t>转义字符</w:t>
            </w:r>
          </w:p>
        </w:tc>
      </w:tr>
      <w:tr w:rsidR="00201CEB" w:rsidRPr="00201CEB" w:rsidTr="00201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pct"/>
          </w:tcPr>
          <w:p w:rsidR="00201CEB" w:rsidRPr="005569EE" w:rsidRDefault="00201CEB" w:rsidP="00201CEB">
            <w:pPr>
              <w:pStyle w:val="Compact"/>
              <w:jc w:val="center"/>
              <w:rPr>
                <w:color w:val="FF0000"/>
              </w:rPr>
            </w:pPr>
            <w:r w:rsidRPr="005569EE">
              <w:rPr>
                <w:color w:val="FF0000"/>
              </w:rPr>
              <w:t>小于</w:t>
            </w:r>
          </w:p>
        </w:tc>
        <w:tc>
          <w:tcPr>
            <w:tcW w:w="1464" w:type="pct"/>
          </w:tcPr>
          <w:p w:rsidR="00201CEB" w:rsidRPr="005569EE" w:rsidRDefault="00201CEB" w:rsidP="00201CE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569EE">
              <w:rPr>
                <w:color w:val="FF0000"/>
              </w:rPr>
              <w:t>&lt;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72" w:type="pct"/>
          </w:tcPr>
          <w:p w:rsidR="00201CEB" w:rsidRPr="005569EE" w:rsidRDefault="002E4C5B" w:rsidP="00201CEB">
            <w:pPr>
              <w:pStyle w:val="Compact"/>
              <w:jc w:val="center"/>
              <w:rPr>
                <w:color w:val="FF0000"/>
                <w:lang w:eastAsia="zh-CN"/>
              </w:rPr>
            </w:pPr>
            <w:r w:rsidRPr="005569EE">
              <w:rPr>
                <w:rFonts w:hint="eastAsia"/>
                <w:color w:val="FF0000"/>
                <w:lang w:eastAsia="zh-CN"/>
              </w:rPr>
              <w:t>&amp;lt</w:t>
            </w:r>
            <w:r w:rsidRPr="005569EE">
              <w:rPr>
                <w:color w:val="FF0000"/>
                <w:lang w:eastAsia="zh-CN"/>
              </w:rPr>
              <w:t>;</w:t>
            </w:r>
          </w:p>
        </w:tc>
      </w:tr>
      <w:tr w:rsidR="00201CEB" w:rsidRPr="00201CEB" w:rsidTr="00201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pct"/>
          </w:tcPr>
          <w:p w:rsidR="00201CEB" w:rsidRPr="005569EE" w:rsidRDefault="00201CEB" w:rsidP="00201CEB">
            <w:pPr>
              <w:pStyle w:val="Compact"/>
              <w:jc w:val="center"/>
              <w:rPr>
                <w:color w:val="FF0000"/>
              </w:rPr>
            </w:pPr>
            <w:r w:rsidRPr="005569EE">
              <w:rPr>
                <w:color w:val="FF0000"/>
              </w:rPr>
              <w:t>大于</w:t>
            </w:r>
          </w:p>
        </w:tc>
        <w:tc>
          <w:tcPr>
            <w:tcW w:w="1464" w:type="pct"/>
          </w:tcPr>
          <w:p w:rsidR="00201CEB" w:rsidRPr="005569EE" w:rsidRDefault="00201CEB" w:rsidP="00201CE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569EE">
              <w:rPr>
                <w:color w:val="FF0000"/>
              </w:rPr>
              <w:t>&gt;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72" w:type="pct"/>
          </w:tcPr>
          <w:p w:rsidR="00201CEB" w:rsidRPr="005569EE" w:rsidRDefault="002E4C5B" w:rsidP="00201CEB">
            <w:pPr>
              <w:pStyle w:val="Compact"/>
              <w:jc w:val="center"/>
              <w:rPr>
                <w:color w:val="FF0000"/>
                <w:lang w:eastAsia="zh-CN"/>
              </w:rPr>
            </w:pPr>
            <w:r w:rsidRPr="005569EE">
              <w:rPr>
                <w:rFonts w:hint="eastAsia"/>
                <w:color w:val="FF0000"/>
                <w:lang w:eastAsia="zh-CN"/>
              </w:rPr>
              <w:t>&amp;gt;</w:t>
            </w:r>
          </w:p>
        </w:tc>
      </w:tr>
      <w:tr w:rsidR="00201CEB" w:rsidRPr="00201CEB" w:rsidTr="00201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pct"/>
          </w:tcPr>
          <w:p w:rsidR="00201CEB" w:rsidRPr="00201CEB" w:rsidRDefault="00201CEB" w:rsidP="00201CEB">
            <w:pPr>
              <w:pStyle w:val="Compact"/>
              <w:jc w:val="center"/>
            </w:pPr>
            <w:r w:rsidRPr="00201CEB">
              <w:t>双引号</w:t>
            </w:r>
          </w:p>
        </w:tc>
        <w:tc>
          <w:tcPr>
            <w:tcW w:w="1464" w:type="pct"/>
          </w:tcPr>
          <w:p w:rsidR="00201CEB" w:rsidRPr="00201CEB" w:rsidRDefault="00201CEB" w:rsidP="00201CE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CEB">
              <w:t>"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72" w:type="pct"/>
          </w:tcPr>
          <w:p w:rsidR="00201CEB" w:rsidRPr="00201CEB" w:rsidRDefault="002E4C5B" w:rsidP="00201CEB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&amp;quot;</w:t>
            </w:r>
          </w:p>
        </w:tc>
      </w:tr>
      <w:tr w:rsidR="00201CEB" w:rsidRPr="00201CEB" w:rsidTr="00201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pct"/>
          </w:tcPr>
          <w:p w:rsidR="00201CEB" w:rsidRPr="00201CEB" w:rsidRDefault="00201CEB" w:rsidP="00201CEB">
            <w:pPr>
              <w:pStyle w:val="Compact"/>
              <w:jc w:val="center"/>
            </w:pPr>
            <w:r w:rsidRPr="00201CEB">
              <w:t>单引号</w:t>
            </w:r>
          </w:p>
        </w:tc>
        <w:tc>
          <w:tcPr>
            <w:tcW w:w="1464" w:type="pct"/>
          </w:tcPr>
          <w:p w:rsidR="00201CEB" w:rsidRPr="00201CEB" w:rsidRDefault="00201CEB" w:rsidP="00201CE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CEB">
              <w:t>'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72" w:type="pct"/>
          </w:tcPr>
          <w:p w:rsidR="00201CEB" w:rsidRPr="00201CEB" w:rsidRDefault="002E4C5B" w:rsidP="00201CEB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&amp;apos;</w:t>
            </w:r>
          </w:p>
        </w:tc>
      </w:tr>
      <w:tr w:rsidR="00201CEB" w:rsidRPr="00201CEB" w:rsidTr="00201CE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pct"/>
          </w:tcPr>
          <w:p w:rsidR="00201CEB" w:rsidRPr="00201CEB" w:rsidRDefault="00201CEB" w:rsidP="00201CEB">
            <w:pPr>
              <w:pStyle w:val="Compact"/>
              <w:jc w:val="center"/>
            </w:pPr>
            <w:r w:rsidRPr="00201CEB">
              <w:t>与符号</w:t>
            </w:r>
          </w:p>
        </w:tc>
        <w:tc>
          <w:tcPr>
            <w:tcW w:w="1464" w:type="pct"/>
          </w:tcPr>
          <w:p w:rsidR="00201CEB" w:rsidRPr="00201CEB" w:rsidRDefault="00201CEB" w:rsidP="00201CEB">
            <w:pPr>
              <w:pStyle w:val="Compac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201CEB">
              <w:t>&amp;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72" w:type="pct"/>
          </w:tcPr>
          <w:p w:rsidR="00201CEB" w:rsidRPr="00201CEB" w:rsidRDefault="002E4C5B" w:rsidP="00201CEB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&amp;amp;</w:t>
            </w:r>
          </w:p>
        </w:tc>
      </w:tr>
    </w:tbl>
    <w:p w:rsidR="001E7561" w:rsidRPr="00FD06B3" w:rsidRDefault="007A3506" w:rsidP="00C2767B">
      <w:pPr>
        <w:pStyle w:val="3"/>
        <w:spacing w:before="156"/>
        <w:rPr>
          <w:lang w:eastAsia="zh-CN"/>
        </w:rPr>
      </w:pPr>
      <w:r>
        <w:rPr>
          <w:rFonts w:hint="eastAsia"/>
          <w:lang w:eastAsia="zh-CN"/>
        </w:rPr>
        <w:t>实体</w:t>
      </w:r>
      <w:r w:rsidR="001E7561" w:rsidRPr="00FD06B3">
        <w:rPr>
          <w:lang w:eastAsia="zh-CN"/>
        </w:rPr>
        <w:t>字符应用示例：</w:t>
      </w:r>
    </w:p>
    <w:p w:rsidR="001E43B1" w:rsidRDefault="001E43B1" w:rsidP="001E43B1">
      <w:pPr>
        <w:pStyle w:val="10"/>
        <w:spacing w:before="156"/>
        <w:ind w:left="141"/>
        <w:rPr>
          <w:lang w:eastAsia="zh-CN"/>
        </w:rPr>
      </w:pPr>
      <w:r>
        <w:rPr>
          <w:lang w:eastAsia="zh-CN"/>
        </w:rPr>
        <w:t>需求：有一个</w:t>
      </w:r>
      <w:r>
        <w:rPr>
          <w:rFonts w:hint="eastAsia"/>
          <w:lang w:eastAsia="zh-CN"/>
        </w:rPr>
        <w:t>&lt;sql&gt;</w:t>
      </w:r>
      <w:r>
        <w:rPr>
          <w:rFonts w:hint="eastAsia"/>
          <w:lang w:eastAsia="zh-CN"/>
        </w:rPr>
        <w:t>标签，中间包含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语句，查询所有年龄小于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岁的学生。</w:t>
      </w:r>
    </w:p>
    <w:p w:rsidR="002E4C5B" w:rsidRDefault="002E4C5B" w:rsidP="002E4C5B">
      <w:pPr>
        <w:pStyle w:val="10"/>
        <w:numPr>
          <w:ilvl w:val="0"/>
          <w:numId w:val="0"/>
        </w:numPr>
        <w:spacing w:before="156"/>
        <w:ind w:left="141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D4403F1" wp14:editId="0557F345">
            <wp:extent cx="6645910" cy="13455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7B" w:rsidRPr="00FD06B3" w:rsidRDefault="00C2767B" w:rsidP="00C2767B">
      <w:pPr>
        <w:pStyle w:val="10"/>
        <w:spacing w:before="156"/>
        <w:ind w:left="141"/>
        <w:rPr>
          <w:lang w:eastAsia="zh-CN"/>
        </w:rPr>
      </w:pPr>
      <w:r>
        <w:rPr>
          <w:lang w:eastAsia="zh-CN"/>
        </w:rPr>
        <w:t>错误的写法：</w:t>
      </w:r>
    </w:p>
    <w:p w:rsidR="002E4C5B" w:rsidRDefault="002E4C5B" w:rsidP="002E4C5B">
      <w:pPr>
        <w:pStyle w:val="af6"/>
      </w:pPr>
      <w:r>
        <w:t>&lt;sql&gt;</w:t>
      </w:r>
    </w:p>
    <w:p w:rsidR="002E4C5B" w:rsidRDefault="002E4C5B" w:rsidP="002E4C5B">
      <w:pPr>
        <w:pStyle w:val="af6"/>
      </w:pPr>
      <w:r>
        <w:t xml:space="preserve">    select * from student where age &lt; 20</w:t>
      </w:r>
    </w:p>
    <w:p w:rsidR="001E7561" w:rsidRDefault="002E4C5B" w:rsidP="002E4C5B">
      <w:pPr>
        <w:pStyle w:val="af6"/>
      </w:pPr>
      <w:r>
        <w:t>&lt;/sql&gt;</w:t>
      </w:r>
    </w:p>
    <w:p w:rsidR="00143EB9" w:rsidRPr="00143EB9" w:rsidRDefault="00143EB9" w:rsidP="00C2767B"/>
    <w:p w:rsidR="001E7561" w:rsidRPr="00FD06B3" w:rsidRDefault="00C2767B" w:rsidP="00C2767B">
      <w:pPr>
        <w:pStyle w:val="10"/>
        <w:spacing w:before="156"/>
        <w:ind w:left="141"/>
        <w:rPr>
          <w:lang w:eastAsia="zh-CN"/>
        </w:rPr>
      </w:pPr>
      <w:r>
        <w:rPr>
          <w:rFonts w:hint="eastAsia"/>
          <w:lang w:eastAsia="zh-CN"/>
        </w:rPr>
        <w:t>正确的写法：</w:t>
      </w:r>
    </w:p>
    <w:p w:rsidR="002E4C5B" w:rsidRDefault="002E4C5B" w:rsidP="002E4C5B">
      <w:pPr>
        <w:pStyle w:val="af6"/>
      </w:pPr>
      <w:r>
        <w:t>&lt;sql&gt;</w:t>
      </w:r>
    </w:p>
    <w:p w:rsidR="002E4C5B" w:rsidRDefault="002E4C5B" w:rsidP="002E4C5B">
      <w:pPr>
        <w:pStyle w:val="af6"/>
      </w:pPr>
      <w:r>
        <w:t xml:space="preserve">    select * from student where age &amp;lt; 20</w:t>
      </w:r>
    </w:p>
    <w:p w:rsidR="001E7561" w:rsidRDefault="002E4C5B" w:rsidP="002E4C5B">
      <w:pPr>
        <w:pStyle w:val="af6"/>
      </w:pPr>
      <w:r>
        <w:t>&lt;/sql&gt;</w:t>
      </w:r>
    </w:p>
    <w:p w:rsidR="00FA21F6" w:rsidRPr="00FA21F6" w:rsidRDefault="00FA21F6" w:rsidP="00FA21F6"/>
    <w:p w:rsidR="001E7561" w:rsidRDefault="001E7561" w:rsidP="00D56019">
      <w:pPr>
        <w:pStyle w:val="2"/>
        <w:spacing w:before="156"/>
        <w:rPr>
          <w:szCs w:val="21"/>
        </w:rPr>
      </w:pPr>
      <w:bookmarkStart w:id="17" w:name="header-n223"/>
      <w:r w:rsidRPr="00FD06B3">
        <w:rPr>
          <w:szCs w:val="21"/>
        </w:rPr>
        <w:lastRenderedPageBreak/>
        <w:t>字符</w:t>
      </w:r>
      <w:r w:rsidR="00C55C0E">
        <w:rPr>
          <w:szCs w:val="21"/>
        </w:rPr>
        <w:t>数据</w:t>
      </w:r>
      <w:r w:rsidRPr="00FD06B3">
        <w:rPr>
          <w:szCs w:val="21"/>
        </w:rPr>
        <w:t>区</w:t>
      </w:r>
      <w:bookmarkEnd w:id="17"/>
    </w:p>
    <w:p w:rsidR="00FA21F6" w:rsidRPr="00FA21F6" w:rsidRDefault="001E43B1" w:rsidP="007A795A">
      <w:pPr>
        <w:ind w:firstLine="420"/>
        <w:rPr>
          <w:lang w:eastAsia="zh-CN"/>
        </w:rPr>
      </w:pPr>
      <w:r>
        <w:rPr>
          <w:lang w:eastAsia="zh-CN"/>
        </w:rPr>
        <w:t>为什么要使用字符数据区：</w:t>
      </w:r>
      <w:r w:rsidRPr="00FA21F6">
        <w:rPr>
          <w:lang w:eastAsia="zh-CN"/>
        </w:rPr>
        <w:t xml:space="preserve"> </w:t>
      </w:r>
      <w:r w:rsidR="007A795A">
        <w:rPr>
          <w:rFonts w:hint="eastAsia"/>
          <w:lang w:eastAsia="zh-CN"/>
        </w:rPr>
        <w:t>如果出现了大量需要转义的字符，又不想使用实体字符，可以使用字符数据区</w:t>
      </w:r>
      <w:r w:rsidR="007A795A">
        <w:rPr>
          <w:rFonts w:hint="eastAsia"/>
          <w:lang w:eastAsia="zh-CN"/>
        </w:rPr>
        <w:t>CDATA</w:t>
      </w:r>
      <w:r w:rsidR="007A795A">
        <w:rPr>
          <w:rFonts w:hint="eastAsia"/>
          <w:lang w:eastAsia="zh-CN"/>
        </w:rPr>
        <w:t>，字符数据区中的数据不由解析器来解析，都做为纯文本来使用。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5D2D" w:rsidTr="00F75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F75D2D" w:rsidRPr="00F75D2D" w:rsidRDefault="00FA21F6" w:rsidP="00F75D2D">
            <w:r w:rsidRPr="00FA21F6">
              <w:rPr>
                <w:rFonts w:hint="eastAsia"/>
              </w:rPr>
              <w:t>&lt;![CDATA[</w:t>
            </w:r>
            <w:r w:rsidRPr="00FA21F6">
              <w:rPr>
                <w:rFonts w:hint="eastAsia"/>
              </w:rPr>
              <w:t>文本数据</w:t>
            </w:r>
            <w:r w:rsidRPr="00FA21F6">
              <w:rPr>
                <w:rFonts w:hint="eastAsia"/>
              </w:rPr>
              <w:t>]]&gt;</w:t>
            </w:r>
          </w:p>
        </w:tc>
      </w:tr>
      <w:tr w:rsidR="00F75D2D" w:rsidTr="00F75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F75D2D" w:rsidRDefault="00F75D2D" w:rsidP="00F75D2D">
            <w:pPr>
              <w:rPr>
                <w:lang w:eastAsia="zh-CN"/>
              </w:rPr>
            </w:pPr>
            <w:r>
              <w:t>不</w:t>
            </w:r>
            <w:r w:rsidRPr="00FD06B3">
              <w:t>由</w:t>
            </w:r>
            <w:r w:rsidRPr="00FD06B3">
              <w:t xml:space="preserve"> XML </w:t>
            </w:r>
            <w:r w:rsidRPr="00FD06B3">
              <w:t>解析器进行解析的</w:t>
            </w:r>
            <w:r>
              <w:rPr>
                <w:rFonts w:hint="eastAsia"/>
                <w:lang w:eastAsia="zh-CN"/>
              </w:rPr>
              <w:t>纯</w:t>
            </w:r>
            <w:r w:rsidRPr="00FD06B3">
              <w:t>文本数据</w:t>
            </w:r>
            <w:r>
              <w:rPr>
                <w:rFonts w:hint="eastAsia"/>
                <w:lang w:eastAsia="zh-CN"/>
              </w:rPr>
              <w:t>(</w:t>
            </w:r>
            <w:r w:rsidRPr="00FD06B3">
              <w:t>Unparsed Character Data</w:t>
            </w:r>
            <w:r>
              <w:t>)</w:t>
            </w:r>
          </w:p>
        </w:tc>
      </w:tr>
      <w:tr w:rsidR="00F75D2D" w:rsidTr="00F75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F75D2D" w:rsidRDefault="00FA21F6" w:rsidP="005A13AE">
            <w:pPr>
              <w:rPr>
                <w:lang w:eastAsia="zh-CN"/>
              </w:rPr>
            </w:pPr>
            <w:r w:rsidRPr="00FD06B3">
              <w:rPr>
                <w:lang w:eastAsia="zh-CN"/>
              </w:rPr>
              <w:t>格式：</w:t>
            </w:r>
            <w:r w:rsidR="007A795A" w:rsidRPr="00FA21F6">
              <w:rPr>
                <w:rFonts w:hint="eastAsia"/>
                <w:lang w:eastAsia="zh-CN"/>
              </w:rPr>
              <w:t>&lt;![CDATA[</w:t>
            </w:r>
            <w:r w:rsidR="007A795A">
              <w:rPr>
                <w:lang w:eastAsia="zh-CN"/>
              </w:rPr>
              <w:t xml:space="preserve"> </w:t>
            </w:r>
            <w:r w:rsidR="007A795A">
              <w:rPr>
                <w:lang w:eastAsia="zh-CN"/>
              </w:rPr>
              <w:t>开头</w:t>
            </w:r>
            <w:r w:rsidR="007A795A">
              <w:rPr>
                <w:rFonts w:hint="eastAsia"/>
                <w:lang w:eastAsia="zh-CN"/>
              </w:rPr>
              <w:t xml:space="preserve">  ]]&gt;</w:t>
            </w:r>
            <w:r w:rsidR="007A795A">
              <w:rPr>
                <w:rFonts w:hint="eastAsia"/>
                <w:lang w:eastAsia="zh-CN"/>
              </w:rPr>
              <w:t>结尾</w:t>
            </w:r>
          </w:p>
        </w:tc>
      </w:tr>
      <w:tr w:rsidR="00F75D2D" w:rsidTr="00F75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F75D2D" w:rsidRDefault="007A795A" w:rsidP="00D11134">
            <w:r>
              <w:rPr>
                <w:szCs w:val="21"/>
              </w:rPr>
              <w:t>不能</w:t>
            </w:r>
            <w:r w:rsidR="00D11134" w:rsidRPr="00FD06B3">
              <w:rPr>
                <w:szCs w:val="21"/>
              </w:rPr>
              <w:t>嵌套</w:t>
            </w:r>
          </w:p>
        </w:tc>
      </w:tr>
    </w:tbl>
    <w:p w:rsidR="001E7561" w:rsidRDefault="001E7561" w:rsidP="00D11134"/>
    <w:p w:rsidR="003B417D" w:rsidRDefault="003B417D" w:rsidP="003B417D">
      <w:pPr>
        <w:pStyle w:val="af6"/>
      </w:pPr>
      <w:r>
        <w:t>&lt;sql&gt;</w:t>
      </w:r>
    </w:p>
    <w:p w:rsidR="003B417D" w:rsidRDefault="003B417D" w:rsidP="003B417D">
      <w:pPr>
        <w:pStyle w:val="af6"/>
      </w:pPr>
      <w:r>
        <w:t xml:space="preserve">   </w:t>
      </w:r>
      <w:r w:rsidRPr="003B417D">
        <w:rPr>
          <w:color w:val="FF0000"/>
        </w:rPr>
        <w:t xml:space="preserve"> &lt;![CDATA[</w:t>
      </w:r>
    </w:p>
    <w:p w:rsidR="003B417D" w:rsidRDefault="003B417D" w:rsidP="003B417D">
      <w:pPr>
        <w:pStyle w:val="af6"/>
      </w:pPr>
      <w:r>
        <w:t xml:space="preserve">        select * from student where age &lt; 20</w:t>
      </w:r>
    </w:p>
    <w:p w:rsidR="003B417D" w:rsidRPr="003B417D" w:rsidRDefault="003B417D" w:rsidP="003B417D">
      <w:pPr>
        <w:pStyle w:val="af6"/>
        <w:rPr>
          <w:color w:val="FF0000"/>
        </w:rPr>
      </w:pPr>
      <w:r>
        <w:t xml:space="preserve">   </w:t>
      </w:r>
      <w:r w:rsidRPr="003B417D">
        <w:rPr>
          <w:color w:val="FF0000"/>
        </w:rPr>
        <w:t xml:space="preserve"> ]]&gt;</w:t>
      </w:r>
    </w:p>
    <w:p w:rsidR="003B417D" w:rsidRPr="00FD06B3" w:rsidRDefault="003B417D" w:rsidP="003B417D">
      <w:pPr>
        <w:pStyle w:val="af6"/>
      </w:pPr>
      <w:r>
        <w:t>&lt;/sql&gt;</w:t>
      </w:r>
    </w:p>
    <w:p w:rsidR="001E7561" w:rsidRDefault="001E7561" w:rsidP="00D56019">
      <w:pPr>
        <w:pStyle w:val="2"/>
        <w:spacing w:before="156"/>
        <w:rPr>
          <w:szCs w:val="21"/>
        </w:rPr>
      </w:pPr>
      <w:bookmarkStart w:id="18" w:name="header-n241"/>
      <w:r w:rsidRPr="00FD06B3">
        <w:rPr>
          <w:szCs w:val="21"/>
        </w:rPr>
        <w:t>处理指令</w:t>
      </w:r>
      <w:bookmarkEnd w:id="18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1134" w:rsidTr="00D11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D11134" w:rsidRDefault="00D11134" w:rsidP="00D11134">
            <w:r w:rsidRPr="003669C0">
              <w:t>&lt;?xml-stylesheet</w:t>
            </w:r>
            <w:r>
              <w:t xml:space="preserve"> type="text/css" href="</w:t>
            </w:r>
            <w:r>
              <w:rPr>
                <w:rFonts w:hint="eastAsia"/>
                <w:lang w:eastAsia="zh-CN"/>
              </w:rPr>
              <w:t>文件</w:t>
            </w:r>
            <w:r>
              <w:t>名</w:t>
            </w:r>
            <w:r w:rsidRPr="003669C0">
              <w:t>.css"?&gt;</w:t>
            </w:r>
          </w:p>
        </w:tc>
      </w:tr>
      <w:tr w:rsidR="00D11134" w:rsidTr="00D1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D11134" w:rsidRPr="00D11134" w:rsidRDefault="003B417D" w:rsidP="00D11134">
            <w:pPr>
              <w:rPr>
                <w:lang w:eastAsia="zh-CN"/>
              </w:rPr>
            </w:pPr>
            <w:r>
              <w:rPr>
                <w:lang w:eastAsia="zh-CN"/>
              </w:rPr>
              <w:t>可以对</w:t>
            </w:r>
            <w:r>
              <w:rPr>
                <w:rFonts w:hint="eastAsia"/>
                <w:lang w:eastAsia="zh-CN"/>
              </w:rPr>
              <w:t>XML</w:t>
            </w:r>
            <w:r>
              <w:rPr>
                <w:rFonts w:hint="eastAsia"/>
                <w:lang w:eastAsia="zh-CN"/>
              </w:rPr>
              <w:t>文件设置</w:t>
            </w:r>
            <w:r>
              <w:rPr>
                <w:rFonts w:hint="eastAsia"/>
                <w:lang w:eastAsia="zh-CN"/>
              </w:rPr>
              <w:t>css</w:t>
            </w:r>
            <w:r>
              <w:rPr>
                <w:rFonts w:hint="eastAsia"/>
                <w:lang w:eastAsia="zh-CN"/>
              </w:rPr>
              <w:t>样式</w:t>
            </w:r>
          </w:p>
        </w:tc>
      </w:tr>
      <w:tr w:rsidR="00D11134" w:rsidTr="00D11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D11134" w:rsidRDefault="005E4F32" w:rsidP="005E4F32">
            <w:pPr>
              <w:rPr>
                <w:lang w:eastAsia="zh-CN"/>
              </w:rPr>
            </w:pPr>
            <w:r>
              <w:rPr>
                <w:lang w:eastAsia="zh-CN"/>
              </w:rPr>
              <w:t>格式：</w:t>
            </w:r>
            <w:r>
              <w:rPr>
                <w:lang w:eastAsia="zh-CN"/>
              </w:rPr>
              <w:t xml:space="preserve"> </w:t>
            </w:r>
            <w:r w:rsidR="003B417D" w:rsidRPr="003669C0">
              <w:t>&lt;?xml-stylesheet</w:t>
            </w:r>
            <w:r w:rsidR="003B417D">
              <w:t xml:space="preserve"> </w:t>
            </w:r>
            <w:r w:rsidR="003B417D">
              <w:t>开头</w:t>
            </w:r>
            <w:r w:rsidR="003B417D">
              <w:rPr>
                <w:rFonts w:hint="eastAsia"/>
                <w:lang w:eastAsia="zh-CN"/>
              </w:rPr>
              <w:t xml:space="preserve">  </w:t>
            </w:r>
            <w:r w:rsidR="003B417D">
              <w:rPr>
                <w:rFonts w:hint="eastAsia"/>
                <w:lang w:eastAsia="zh-CN"/>
              </w:rPr>
              <w:t>以</w:t>
            </w:r>
            <w:r w:rsidR="003B417D">
              <w:rPr>
                <w:rFonts w:hint="eastAsia"/>
                <w:lang w:eastAsia="zh-CN"/>
              </w:rPr>
              <w:t>?&gt;</w:t>
            </w:r>
            <w:r w:rsidR="003B417D">
              <w:rPr>
                <w:rFonts w:hint="eastAsia"/>
                <w:lang w:eastAsia="zh-CN"/>
              </w:rPr>
              <w:t>结尾</w:t>
            </w:r>
          </w:p>
        </w:tc>
      </w:tr>
      <w:tr w:rsidR="00D11134" w:rsidTr="00D1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D11134" w:rsidRDefault="005E4F32" w:rsidP="00CA696B">
            <w:pPr>
              <w:rPr>
                <w:lang w:eastAsia="zh-CN"/>
              </w:rPr>
            </w:pPr>
            <w:r>
              <w:rPr>
                <w:lang w:eastAsia="zh-CN"/>
              </w:rPr>
              <w:t>作用：</w:t>
            </w:r>
            <w:r w:rsidR="00D11134" w:rsidRPr="00FD06B3">
              <w:rPr>
                <w:lang w:eastAsia="zh-CN"/>
              </w:rPr>
              <w:t>处理指令</w:t>
            </w:r>
            <w:r w:rsidR="00CA696B">
              <w:rPr>
                <w:lang w:eastAsia="zh-CN"/>
              </w:rPr>
              <w:t>，</w:t>
            </w:r>
            <w:r w:rsidR="00CA696B" w:rsidRPr="00CA696B">
              <w:rPr>
                <w:rFonts w:hint="eastAsia"/>
                <w:lang w:eastAsia="zh-CN"/>
              </w:rPr>
              <w:t>简称</w:t>
            </w:r>
            <w:r w:rsidR="00CA696B" w:rsidRPr="00CA696B">
              <w:rPr>
                <w:rFonts w:hint="eastAsia"/>
                <w:lang w:eastAsia="zh-CN"/>
              </w:rPr>
              <w:t>PI</w:t>
            </w:r>
            <w:r w:rsidR="00CA696B">
              <w:rPr>
                <w:rFonts w:hint="eastAsia"/>
                <w:lang w:eastAsia="zh-CN"/>
              </w:rPr>
              <w:t>(</w:t>
            </w:r>
            <w:r w:rsidR="002171A9">
              <w:rPr>
                <w:rFonts w:hint="eastAsia"/>
                <w:lang w:eastAsia="zh-CN"/>
              </w:rPr>
              <w:t>P</w:t>
            </w:r>
            <w:r w:rsidR="00CA696B" w:rsidRPr="00CA696B">
              <w:rPr>
                <w:rFonts w:hint="eastAsia"/>
                <w:lang w:eastAsia="zh-CN"/>
              </w:rPr>
              <w:t>rocessing instruction</w:t>
            </w:r>
            <w:r w:rsidR="00CA696B">
              <w:rPr>
                <w:rFonts w:hint="eastAsia"/>
                <w:lang w:eastAsia="zh-CN"/>
              </w:rPr>
              <w:t>)</w:t>
            </w:r>
            <w:r w:rsidR="00D11134" w:rsidRPr="00FD06B3">
              <w:rPr>
                <w:lang w:eastAsia="zh-CN"/>
              </w:rPr>
              <w:t>用来指挥解析引擎如何解析</w:t>
            </w:r>
            <w:r w:rsidR="00D11134" w:rsidRPr="00FD06B3">
              <w:rPr>
                <w:lang w:eastAsia="zh-CN"/>
              </w:rPr>
              <w:t>XML</w:t>
            </w:r>
            <w:r w:rsidR="00D11134" w:rsidRPr="00FD06B3">
              <w:rPr>
                <w:lang w:eastAsia="zh-CN"/>
              </w:rPr>
              <w:t>文档内容。</w:t>
            </w:r>
          </w:p>
        </w:tc>
      </w:tr>
    </w:tbl>
    <w:p w:rsidR="001E7561" w:rsidRPr="00FD06B3" w:rsidRDefault="001E7561" w:rsidP="00AC4F20">
      <w:pPr>
        <w:pStyle w:val="3"/>
        <w:spacing w:before="156"/>
        <w:rPr>
          <w:lang w:eastAsia="zh-CN"/>
        </w:rPr>
      </w:pPr>
      <w:r w:rsidRPr="00FD06B3">
        <w:rPr>
          <w:lang w:eastAsia="zh-CN"/>
        </w:rPr>
        <w:t>处理指令示例：</w:t>
      </w:r>
    </w:p>
    <w:p w:rsidR="001E7561" w:rsidRPr="00FD06B3" w:rsidRDefault="001E7561" w:rsidP="00AC4F20">
      <w:pPr>
        <w:pStyle w:val="10"/>
        <w:spacing w:before="156"/>
        <w:ind w:left="141"/>
        <w:rPr>
          <w:lang w:eastAsia="zh-CN"/>
        </w:rPr>
      </w:pPr>
      <w:r w:rsidRPr="00FD06B3">
        <w:rPr>
          <w:lang w:eastAsia="zh-CN"/>
        </w:rPr>
        <w:t>现有</w:t>
      </w:r>
      <w:r w:rsidR="0034624A">
        <w:rPr>
          <w:lang w:eastAsia="zh-CN"/>
        </w:rPr>
        <w:t>person</w:t>
      </w:r>
      <w:r w:rsidRPr="00FD06B3">
        <w:rPr>
          <w:lang w:eastAsia="zh-CN"/>
        </w:rPr>
        <w:t>.xml</w:t>
      </w:r>
      <w:r w:rsidRPr="00FD06B3">
        <w:rPr>
          <w:lang w:eastAsia="zh-CN"/>
        </w:rPr>
        <w:t>文档内容如下：</w:t>
      </w:r>
    </w:p>
    <w:p w:rsidR="003B417D" w:rsidRDefault="003B417D" w:rsidP="003B417D">
      <w:pPr>
        <w:pStyle w:val="af6"/>
      </w:pPr>
      <w:r>
        <w:t>&lt;?xml version="1.0" encoding="utf-8"?&gt;</w:t>
      </w:r>
    </w:p>
    <w:p w:rsidR="003B417D" w:rsidRDefault="003B417D" w:rsidP="003B417D">
      <w:pPr>
        <w:pStyle w:val="af6"/>
      </w:pPr>
      <w:r>
        <w:t>&lt;persons&gt;</w:t>
      </w:r>
    </w:p>
    <w:p w:rsidR="003B417D" w:rsidRDefault="003B417D" w:rsidP="003B417D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&lt;!--</w:t>
      </w:r>
      <w:r>
        <w:rPr>
          <w:rFonts w:hint="eastAsia"/>
          <w:lang w:eastAsia="zh-CN"/>
        </w:rPr>
        <w:t>描述了一个人员的信息</w:t>
      </w:r>
      <w:r>
        <w:rPr>
          <w:rFonts w:hint="eastAsia"/>
          <w:lang w:eastAsia="zh-CN"/>
        </w:rPr>
        <w:t xml:space="preserve"> --&gt;</w:t>
      </w:r>
    </w:p>
    <w:p w:rsidR="003B417D" w:rsidRDefault="003B417D" w:rsidP="003B417D">
      <w:pPr>
        <w:pStyle w:val="af6"/>
      </w:pPr>
      <w:r>
        <w:rPr>
          <w:lang w:eastAsia="zh-CN"/>
        </w:rPr>
        <w:t xml:space="preserve">    </w:t>
      </w:r>
      <w:r>
        <w:t>&lt;person id="110"&gt;</w:t>
      </w:r>
    </w:p>
    <w:p w:rsidR="003B417D" w:rsidRDefault="003B417D" w:rsidP="003B417D">
      <w:pPr>
        <w:pStyle w:val="af6"/>
      </w:pPr>
      <w:r>
        <w:rPr>
          <w:rFonts w:hint="eastAsia"/>
        </w:rPr>
        <w:t xml:space="preserve">        &lt;!--</w:t>
      </w:r>
      <w:r>
        <w:rPr>
          <w:rFonts w:hint="eastAsia"/>
        </w:rPr>
        <w:t>姓名</w:t>
      </w:r>
      <w:r>
        <w:rPr>
          <w:rFonts w:hint="eastAsia"/>
        </w:rPr>
        <w:t>--&gt;</w:t>
      </w:r>
    </w:p>
    <w:p w:rsidR="003B417D" w:rsidRDefault="003B417D" w:rsidP="003B417D">
      <w:pPr>
        <w:pStyle w:val="af6"/>
      </w:pPr>
      <w:r>
        <w:rPr>
          <w:rFonts w:hint="eastAsia"/>
        </w:rPr>
        <w:t xml:space="preserve">        &lt;name&gt;</w:t>
      </w:r>
      <w:r>
        <w:rPr>
          <w:rFonts w:hint="eastAsia"/>
        </w:rPr>
        <w:t>孙悟空</w:t>
      </w:r>
      <w:r>
        <w:rPr>
          <w:rFonts w:hint="eastAsia"/>
        </w:rPr>
        <w:t>&lt;/name&gt;</w:t>
      </w:r>
    </w:p>
    <w:p w:rsidR="003B417D" w:rsidRDefault="003B417D" w:rsidP="003B417D">
      <w:pPr>
        <w:pStyle w:val="af6"/>
      </w:pPr>
      <w:r>
        <w:rPr>
          <w:rFonts w:hint="eastAsia"/>
        </w:rPr>
        <w:t xml:space="preserve">        &lt;!--</w:t>
      </w:r>
      <w:r>
        <w:rPr>
          <w:rFonts w:hint="eastAsia"/>
        </w:rPr>
        <w:t>性别</w:t>
      </w:r>
      <w:r>
        <w:rPr>
          <w:rFonts w:hint="eastAsia"/>
        </w:rPr>
        <w:t>--&gt;</w:t>
      </w:r>
    </w:p>
    <w:p w:rsidR="003B417D" w:rsidRDefault="003B417D" w:rsidP="003B417D">
      <w:pPr>
        <w:pStyle w:val="af6"/>
      </w:pPr>
      <w:r>
        <w:rPr>
          <w:rFonts w:hint="eastAsia"/>
        </w:rPr>
        <w:t xml:space="preserve">        &lt;sex&gt;</w:t>
      </w:r>
      <w:r>
        <w:rPr>
          <w:rFonts w:hint="eastAsia"/>
        </w:rPr>
        <w:t>男</w:t>
      </w:r>
      <w:r>
        <w:rPr>
          <w:rFonts w:hint="eastAsia"/>
        </w:rPr>
        <w:t>&lt;/sex&gt;</w:t>
      </w:r>
    </w:p>
    <w:p w:rsidR="003B417D" w:rsidRDefault="003B417D" w:rsidP="003B417D">
      <w:pPr>
        <w:pStyle w:val="af6"/>
      </w:pPr>
      <w:r>
        <w:rPr>
          <w:rFonts w:hint="eastAsia"/>
        </w:rPr>
        <w:t xml:space="preserve">        &lt;!--</w:t>
      </w:r>
      <w:r>
        <w:rPr>
          <w:rFonts w:hint="eastAsia"/>
        </w:rPr>
        <w:t>年龄</w:t>
      </w:r>
      <w:r>
        <w:rPr>
          <w:rFonts w:hint="eastAsia"/>
        </w:rPr>
        <w:t>--&gt;</w:t>
      </w:r>
    </w:p>
    <w:p w:rsidR="003B417D" w:rsidRDefault="003B417D" w:rsidP="003B417D">
      <w:pPr>
        <w:pStyle w:val="af6"/>
      </w:pPr>
      <w:r>
        <w:t xml:space="preserve">        &lt;age&gt;20&lt;/age&gt;</w:t>
      </w:r>
    </w:p>
    <w:p w:rsidR="003B417D" w:rsidRDefault="003B417D" w:rsidP="003B417D">
      <w:pPr>
        <w:pStyle w:val="af6"/>
      </w:pPr>
      <w:r>
        <w:t xml:space="preserve">    &lt;/person&gt;</w:t>
      </w:r>
    </w:p>
    <w:p w:rsidR="003B417D" w:rsidRDefault="003B417D" w:rsidP="003B417D">
      <w:pPr>
        <w:pStyle w:val="af6"/>
      </w:pPr>
      <w:r>
        <w:rPr>
          <w:rFonts w:hint="eastAsia"/>
        </w:rPr>
        <w:t xml:space="preserve">    &lt;!--</w:t>
      </w:r>
      <w:r>
        <w:rPr>
          <w:rFonts w:hint="eastAsia"/>
        </w:rPr>
        <w:t>描述了一个人员的信息</w:t>
      </w:r>
      <w:r>
        <w:rPr>
          <w:rFonts w:hint="eastAsia"/>
        </w:rPr>
        <w:t xml:space="preserve"> --&gt;</w:t>
      </w:r>
    </w:p>
    <w:p w:rsidR="003B417D" w:rsidRDefault="003B417D" w:rsidP="003B417D">
      <w:pPr>
        <w:pStyle w:val="af6"/>
      </w:pPr>
      <w:r>
        <w:t xml:space="preserve">    &lt;person id="120"&gt;</w:t>
      </w:r>
    </w:p>
    <w:p w:rsidR="003B417D" w:rsidRDefault="003B417D" w:rsidP="003B417D">
      <w:pPr>
        <w:pStyle w:val="af6"/>
      </w:pPr>
      <w:r>
        <w:rPr>
          <w:rFonts w:hint="eastAsia"/>
        </w:rPr>
        <w:t xml:space="preserve">        &lt;!--</w:t>
      </w:r>
      <w:r>
        <w:rPr>
          <w:rFonts w:hint="eastAsia"/>
        </w:rPr>
        <w:t>姓名</w:t>
      </w:r>
      <w:r>
        <w:rPr>
          <w:rFonts w:hint="eastAsia"/>
        </w:rPr>
        <w:t>--&gt;</w:t>
      </w:r>
    </w:p>
    <w:p w:rsidR="003B417D" w:rsidRDefault="003B417D" w:rsidP="003B417D">
      <w:pPr>
        <w:pStyle w:val="af6"/>
      </w:pPr>
      <w:r>
        <w:rPr>
          <w:rFonts w:hint="eastAsia"/>
        </w:rPr>
        <w:t xml:space="preserve">        &lt;name&gt;</w:t>
      </w:r>
      <w:r>
        <w:rPr>
          <w:rFonts w:hint="eastAsia"/>
        </w:rPr>
        <w:t>猪八戒</w:t>
      </w:r>
      <w:r>
        <w:rPr>
          <w:rFonts w:hint="eastAsia"/>
        </w:rPr>
        <w:t>&lt;/name&gt;</w:t>
      </w:r>
    </w:p>
    <w:p w:rsidR="003B417D" w:rsidRDefault="003B417D" w:rsidP="003B417D">
      <w:pPr>
        <w:pStyle w:val="af6"/>
      </w:pPr>
      <w:r>
        <w:rPr>
          <w:rFonts w:hint="eastAsia"/>
        </w:rPr>
        <w:t xml:space="preserve">        &lt;!--</w:t>
      </w:r>
      <w:r>
        <w:rPr>
          <w:rFonts w:hint="eastAsia"/>
        </w:rPr>
        <w:t>性别</w:t>
      </w:r>
      <w:r>
        <w:rPr>
          <w:rFonts w:hint="eastAsia"/>
        </w:rPr>
        <w:t>--&gt;</w:t>
      </w:r>
    </w:p>
    <w:p w:rsidR="003B417D" w:rsidRDefault="003B417D" w:rsidP="003B417D">
      <w:pPr>
        <w:pStyle w:val="af6"/>
      </w:pPr>
      <w:r>
        <w:rPr>
          <w:rFonts w:hint="eastAsia"/>
        </w:rPr>
        <w:t xml:space="preserve">        &lt;sex&gt;</w:t>
      </w:r>
      <w:r>
        <w:rPr>
          <w:rFonts w:hint="eastAsia"/>
        </w:rPr>
        <w:t>男</w:t>
      </w:r>
      <w:r>
        <w:rPr>
          <w:rFonts w:hint="eastAsia"/>
        </w:rPr>
        <w:t>&lt;/sex&gt;</w:t>
      </w:r>
    </w:p>
    <w:p w:rsidR="003B417D" w:rsidRDefault="003B417D" w:rsidP="003B417D">
      <w:pPr>
        <w:pStyle w:val="af6"/>
      </w:pPr>
      <w:r>
        <w:rPr>
          <w:rFonts w:hint="eastAsia"/>
        </w:rPr>
        <w:t xml:space="preserve">        &lt;!--</w:t>
      </w:r>
      <w:r>
        <w:rPr>
          <w:rFonts w:hint="eastAsia"/>
        </w:rPr>
        <w:t>年龄</w:t>
      </w:r>
      <w:r>
        <w:rPr>
          <w:rFonts w:hint="eastAsia"/>
        </w:rPr>
        <w:t>--&gt;</w:t>
      </w:r>
    </w:p>
    <w:p w:rsidR="003B417D" w:rsidRDefault="003B417D" w:rsidP="003B417D">
      <w:pPr>
        <w:pStyle w:val="af6"/>
      </w:pPr>
      <w:r>
        <w:t xml:space="preserve">        &lt;age&gt;18&lt;/age&gt;</w:t>
      </w:r>
    </w:p>
    <w:p w:rsidR="003B417D" w:rsidRDefault="003B417D" w:rsidP="003B417D">
      <w:pPr>
        <w:pStyle w:val="af6"/>
      </w:pPr>
      <w:r>
        <w:t xml:space="preserve">    &lt;/person&gt;</w:t>
      </w:r>
    </w:p>
    <w:p w:rsidR="003B417D" w:rsidRDefault="003B417D" w:rsidP="003B417D">
      <w:pPr>
        <w:pStyle w:val="af6"/>
      </w:pPr>
      <w:r>
        <w:rPr>
          <w:rFonts w:hint="eastAsia"/>
        </w:rPr>
        <w:t xml:space="preserve">    &lt;!--</w:t>
      </w:r>
      <w:r>
        <w:rPr>
          <w:rFonts w:hint="eastAsia"/>
        </w:rPr>
        <w:t>写一个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--&gt;</w:t>
      </w:r>
    </w:p>
    <w:p w:rsidR="003B417D" w:rsidRDefault="003B417D" w:rsidP="003B417D">
      <w:pPr>
        <w:pStyle w:val="af6"/>
      </w:pPr>
      <w:r>
        <w:t xml:space="preserve">    &lt;sql&gt;</w:t>
      </w:r>
    </w:p>
    <w:p w:rsidR="003B417D" w:rsidRDefault="003B417D" w:rsidP="003B417D">
      <w:pPr>
        <w:pStyle w:val="af6"/>
      </w:pPr>
      <w:r>
        <w:t xml:space="preserve">        select * from student where age &amp;lt; 20</w:t>
      </w:r>
    </w:p>
    <w:p w:rsidR="003B417D" w:rsidRDefault="003B417D" w:rsidP="003B417D">
      <w:pPr>
        <w:pStyle w:val="af6"/>
      </w:pPr>
      <w:r>
        <w:t xml:space="preserve">    &lt;/sql&gt;</w:t>
      </w:r>
    </w:p>
    <w:p w:rsidR="003B417D" w:rsidRDefault="003B417D" w:rsidP="003B417D">
      <w:pPr>
        <w:pStyle w:val="af6"/>
      </w:pPr>
      <w:r>
        <w:t xml:space="preserve">    &lt;sql&gt;</w:t>
      </w:r>
    </w:p>
    <w:p w:rsidR="003B417D" w:rsidRDefault="003B417D" w:rsidP="003B417D">
      <w:pPr>
        <w:pStyle w:val="af6"/>
      </w:pPr>
      <w:r>
        <w:t xml:space="preserve">        &lt;![CDATA[</w:t>
      </w:r>
    </w:p>
    <w:p w:rsidR="003B417D" w:rsidRDefault="003B417D" w:rsidP="003B417D">
      <w:pPr>
        <w:pStyle w:val="af6"/>
      </w:pPr>
      <w:r>
        <w:t xml:space="preserve">            select * from student where age &lt; 20</w:t>
      </w:r>
    </w:p>
    <w:p w:rsidR="003B417D" w:rsidRDefault="003B417D" w:rsidP="003B417D">
      <w:pPr>
        <w:pStyle w:val="af6"/>
      </w:pPr>
      <w:r>
        <w:lastRenderedPageBreak/>
        <w:t xml:space="preserve">        ]]&gt;</w:t>
      </w:r>
    </w:p>
    <w:p w:rsidR="003B417D" w:rsidRDefault="003B417D" w:rsidP="003B417D">
      <w:pPr>
        <w:pStyle w:val="af6"/>
      </w:pPr>
      <w:r>
        <w:t xml:space="preserve">    &lt;/sql&gt;</w:t>
      </w:r>
    </w:p>
    <w:p w:rsidR="001E7561" w:rsidRDefault="003B417D" w:rsidP="003B417D">
      <w:pPr>
        <w:pStyle w:val="af6"/>
      </w:pPr>
      <w:r>
        <w:t>&lt;/persons&gt;</w:t>
      </w:r>
    </w:p>
    <w:p w:rsidR="00F81200" w:rsidRPr="00F81200" w:rsidRDefault="00F81200" w:rsidP="00F81200"/>
    <w:p w:rsidR="0002605D" w:rsidRDefault="001E7561" w:rsidP="0015332F">
      <w:pPr>
        <w:pStyle w:val="10"/>
        <w:spacing w:before="156"/>
        <w:ind w:left="141"/>
        <w:rPr>
          <w:lang w:eastAsia="zh-CN"/>
        </w:rPr>
      </w:pPr>
      <w:r w:rsidRPr="00FD06B3">
        <w:rPr>
          <w:lang w:eastAsia="zh-CN"/>
        </w:rPr>
        <w:t>有样式文件</w:t>
      </w:r>
      <w:r w:rsidR="00171840">
        <w:rPr>
          <w:lang w:eastAsia="zh-CN"/>
        </w:rPr>
        <w:t>person</w:t>
      </w:r>
      <w:r w:rsidRPr="00FD06B3">
        <w:rPr>
          <w:lang w:eastAsia="zh-CN"/>
        </w:rPr>
        <w:t>.css</w:t>
      </w:r>
      <w:r w:rsidRPr="00FD06B3">
        <w:rPr>
          <w:lang w:eastAsia="zh-CN"/>
        </w:rPr>
        <w:t>文件</w:t>
      </w:r>
      <w:r w:rsidR="00AC4F20">
        <w:rPr>
          <w:rFonts w:hint="eastAsia"/>
          <w:lang w:eastAsia="zh-CN"/>
        </w:rPr>
        <w:t>，</w:t>
      </w:r>
      <w:r w:rsidR="00AC4F20" w:rsidRPr="00FD06B3">
        <w:rPr>
          <w:lang w:eastAsia="zh-CN"/>
        </w:rPr>
        <w:t>内容如下：</w:t>
      </w:r>
    </w:p>
    <w:p w:rsidR="003B417D" w:rsidRDefault="003B417D" w:rsidP="003B417D">
      <w:pPr>
        <w:pStyle w:val="af6"/>
        <w:rPr>
          <w:lang w:eastAsia="zh-CN"/>
        </w:rPr>
      </w:pPr>
      <w:r>
        <w:rPr>
          <w:lang w:eastAsia="zh-CN"/>
        </w:rPr>
        <w:t>name {</w:t>
      </w:r>
    </w:p>
    <w:p w:rsidR="003B417D" w:rsidRDefault="003B417D" w:rsidP="003B417D">
      <w:pPr>
        <w:pStyle w:val="af6"/>
        <w:rPr>
          <w:lang w:eastAsia="zh-CN"/>
        </w:rPr>
      </w:pPr>
      <w:r>
        <w:rPr>
          <w:lang w:eastAsia="zh-CN"/>
        </w:rPr>
        <w:t xml:space="preserve">    color: red;</w:t>
      </w:r>
    </w:p>
    <w:p w:rsidR="003B417D" w:rsidRDefault="003B417D" w:rsidP="003B417D">
      <w:pPr>
        <w:pStyle w:val="af6"/>
        <w:rPr>
          <w:lang w:eastAsia="zh-CN"/>
        </w:rPr>
      </w:pPr>
      <w:r>
        <w:rPr>
          <w:lang w:eastAsia="zh-CN"/>
        </w:rPr>
        <w:t xml:space="preserve">    font-size: 20px;</w:t>
      </w:r>
    </w:p>
    <w:p w:rsidR="003B417D" w:rsidRDefault="003B417D" w:rsidP="003B417D">
      <w:pPr>
        <w:pStyle w:val="af6"/>
        <w:rPr>
          <w:lang w:eastAsia="zh-CN"/>
        </w:rPr>
      </w:pPr>
      <w:r>
        <w:rPr>
          <w:lang w:eastAsia="zh-CN"/>
        </w:rPr>
        <w:t>}</w:t>
      </w:r>
    </w:p>
    <w:p w:rsidR="003B417D" w:rsidRDefault="003B417D" w:rsidP="003B417D">
      <w:pPr>
        <w:pStyle w:val="af6"/>
        <w:rPr>
          <w:lang w:eastAsia="zh-CN"/>
        </w:rPr>
      </w:pPr>
    </w:p>
    <w:p w:rsidR="003B417D" w:rsidRDefault="003B417D" w:rsidP="003B417D">
      <w:pPr>
        <w:pStyle w:val="af6"/>
        <w:rPr>
          <w:lang w:eastAsia="zh-CN"/>
        </w:rPr>
      </w:pPr>
      <w:r>
        <w:rPr>
          <w:lang w:eastAsia="zh-CN"/>
        </w:rPr>
        <w:t>sex {</w:t>
      </w:r>
    </w:p>
    <w:p w:rsidR="003B417D" w:rsidRDefault="003B417D" w:rsidP="003B417D">
      <w:pPr>
        <w:pStyle w:val="af6"/>
        <w:rPr>
          <w:lang w:eastAsia="zh-CN"/>
        </w:rPr>
      </w:pPr>
      <w:r>
        <w:rPr>
          <w:lang w:eastAsia="zh-CN"/>
        </w:rPr>
        <w:t xml:space="preserve">    color: green;</w:t>
      </w:r>
    </w:p>
    <w:p w:rsidR="003B417D" w:rsidRDefault="003B417D" w:rsidP="003B417D">
      <w:pPr>
        <w:pStyle w:val="af6"/>
        <w:rPr>
          <w:lang w:eastAsia="zh-CN"/>
        </w:rPr>
      </w:pPr>
      <w:r>
        <w:rPr>
          <w:lang w:eastAsia="zh-CN"/>
        </w:rPr>
        <w:t>}</w:t>
      </w:r>
    </w:p>
    <w:p w:rsidR="003B417D" w:rsidRDefault="003B417D" w:rsidP="003B417D">
      <w:pPr>
        <w:pStyle w:val="af6"/>
        <w:rPr>
          <w:lang w:eastAsia="zh-CN"/>
        </w:rPr>
      </w:pPr>
    </w:p>
    <w:p w:rsidR="003B417D" w:rsidRDefault="003B417D" w:rsidP="003B417D">
      <w:pPr>
        <w:pStyle w:val="af6"/>
        <w:rPr>
          <w:lang w:eastAsia="zh-CN"/>
        </w:rPr>
      </w:pPr>
      <w:r>
        <w:rPr>
          <w:lang w:eastAsia="zh-CN"/>
        </w:rPr>
        <w:t>age {</w:t>
      </w:r>
    </w:p>
    <w:p w:rsidR="003B417D" w:rsidRDefault="003B417D" w:rsidP="003B417D">
      <w:pPr>
        <w:pStyle w:val="af6"/>
        <w:rPr>
          <w:lang w:eastAsia="zh-CN"/>
        </w:rPr>
      </w:pPr>
      <w:r>
        <w:rPr>
          <w:lang w:eastAsia="zh-CN"/>
        </w:rPr>
        <w:t xml:space="preserve">    color: blue;</w:t>
      </w:r>
    </w:p>
    <w:p w:rsidR="001E7561" w:rsidRDefault="003B417D" w:rsidP="003B417D">
      <w:pPr>
        <w:pStyle w:val="af6"/>
        <w:rPr>
          <w:lang w:eastAsia="zh-CN"/>
        </w:rPr>
      </w:pPr>
      <w:r>
        <w:rPr>
          <w:lang w:eastAsia="zh-CN"/>
        </w:rPr>
        <w:t>}</w:t>
      </w:r>
    </w:p>
    <w:p w:rsidR="00F81200" w:rsidRPr="00F81200" w:rsidRDefault="00F81200" w:rsidP="00F81200">
      <w:pPr>
        <w:rPr>
          <w:lang w:eastAsia="zh-CN"/>
        </w:rPr>
      </w:pPr>
    </w:p>
    <w:p w:rsidR="001E7561" w:rsidRPr="00FD06B3" w:rsidRDefault="001E7561" w:rsidP="0015332F">
      <w:pPr>
        <w:pStyle w:val="10"/>
        <w:spacing w:before="156"/>
        <w:ind w:left="141"/>
      </w:pPr>
      <w:r w:rsidRPr="00FD06B3">
        <w:t>操作</w:t>
      </w:r>
      <w:r w:rsidR="0034624A">
        <w:t>person</w:t>
      </w:r>
      <w:r w:rsidRPr="00FD06B3">
        <w:t>.xml</w:t>
      </w:r>
      <w:r w:rsidRPr="00FD06B3">
        <w:t>文档应用</w:t>
      </w:r>
      <w:r w:rsidR="00AD2AE9">
        <w:t>person</w:t>
      </w:r>
      <w:r w:rsidRPr="00FD06B3">
        <w:t>.css</w:t>
      </w:r>
      <w:r w:rsidRPr="00FD06B3">
        <w:t>样式文件：</w:t>
      </w:r>
    </w:p>
    <w:p w:rsidR="001E7561" w:rsidRDefault="003B417D" w:rsidP="00E608A2">
      <w:pPr>
        <w:pStyle w:val="af6"/>
        <w:rPr>
          <w:color w:val="FF0000"/>
        </w:rPr>
      </w:pPr>
      <w:r w:rsidRPr="003B417D">
        <w:rPr>
          <w:color w:val="FF0000"/>
        </w:rPr>
        <w:t>&lt;?xml-stylesheet type="text/css" href="person.css"?&gt;</w:t>
      </w:r>
    </w:p>
    <w:p w:rsidR="00AD2AE9" w:rsidRPr="00AD2AE9" w:rsidRDefault="00AD2AE9" w:rsidP="00AD2AE9"/>
    <w:p w:rsidR="001E7561" w:rsidRPr="00FD06B3" w:rsidRDefault="001E7561" w:rsidP="0015332F">
      <w:pPr>
        <w:pStyle w:val="10"/>
        <w:spacing w:before="156"/>
        <w:ind w:left="141"/>
        <w:rPr>
          <w:lang w:eastAsia="zh-CN"/>
        </w:rPr>
      </w:pPr>
      <w:r w:rsidRPr="00FD06B3">
        <w:rPr>
          <w:lang w:eastAsia="zh-CN"/>
        </w:rPr>
        <w:t>使用浏览器浏览效果如下：</w:t>
      </w:r>
    </w:p>
    <w:p w:rsidR="001E7561" w:rsidRDefault="003B417D" w:rsidP="004752B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F116A77" wp14:editId="1A2E3CC3">
            <wp:extent cx="6645910" cy="316230"/>
            <wp:effectExtent l="19050" t="19050" r="21590" b="266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5133" w:rsidRDefault="00415133" w:rsidP="004752B2">
      <w:pPr>
        <w:rPr>
          <w:lang w:eastAsia="zh-CN"/>
        </w:rPr>
      </w:pPr>
    </w:p>
    <w:p w:rsidR="00415133" w:rsidRDefault="00415133" w:rsidP="00415133">
      <w:pPr>
        <w:pStyle w:val="2"/>
        <w:spacing w:before="156"/>
        <w:rPr>
          <w:lang w:eastAsia="zh-CN"/>
        </w:rPr>
      </w:pPr>
      <w:r>
        <w:rPr>
          <w:rFonts w:hint="eastAsia"/>
          <w:lang w:eastAsia="zh-CN"/>
        </w:rPr>
        <w:t>一个格式良好的XML有以下特点</w:t>
      </w:r>
      <w:r>
        <w:rPr>
          <w:lang w:eastAsia="zh-CN"/>
        </w:rPr>
        <w:t xml:space="preserve"> </w:t>
      </w:r>
    </w:p>
    <w:p w:rsidR="00415133" w:rsidRDefault="00415133" w:rsidP="00415133">
      <w:pPr>
        <w:pStyle w:val="a0"/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>必须以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声明开头</w:t>
      </w:r>
    </w:p>
    <w:p w:rsidR="00415133" w:rsidRDefault="00415133" w:rsidP="00415133">
      <w:pPr>
        <w:pStyle w:val="a0"/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>必须拥有唯一的根元素</w:t>
      </w:r>
    </w:p>
    <w:p w:rsidR="00415133" w:rsidRDefault="00415133" w:rsidP="00415133">
      <w:pPr>
        <w:pStyle w:val="a0"/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>开始标签必须与结束标签相匹配</w:t>
      </w:r>
    </w:p>
    <w:p w:rsidR="00415133" w:rsidRDefault="00415133" w:rsidP="00415133">
      <w:pPr>
        <w:pStyle w:val="a0"/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>元素对大小写敏感</w:t>
      </w:r>
    </w:p>
    <w:p w:rsidR="00415133" w:rsidRDefault="00415133" w:rsidP="00415133">
      <w:pPr>
        <w:pStyle w:val="a0"/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>所有的元素必须关闭</w:t>
      </w:r>
    </w:p>
    <w:p w:rsidR="00415133" w:rsidRDefault="00415133" w:rsidP="00415133">
      <w:pPr>
        <w:pStyle w:val="a0"/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>所有的元素必须正确地嵌套</w:t>
      </w:r>
    </w:p>
    <w:p w:rsidR="00415133" w:rsidRDefault="00415133" w:rsidP="00415133">
      <w:pPr>
        <w:pStyle w:val="a0"/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>特殊字符必须使用实体字符</w:t>
      </w:r>
    </w:p>
    <w:p w:rsidR="00415133" w:rsidRPr="00415133" w:rsidRDefault="00415133" w:rsidP="004752B2">
      <w:pPr>
        <w:rPr>
          <w:lang w:eastAsia="zh-CN"/>
        </w:rPr>
      </w:pPr>
    </w:p>
    <w:p w:rsidR="001E7561" w:rsidRDefault="001E7561" w:rsidP="00D56019">
      <w:pPr>
        <w:pStyle w:val="1"/>
        <w:spacing w:before="156"/>
        <w:rPr>
          <w:szCs w:val="21"/>
        </w:rPr>
      </w:pPr>
      <w:bookmarkStart w:id="19" w:name="header-n272"/>
      <w:r w:rsidRPr="00FD06B3">
        <w:rPr>
          <w:szCs w:val="21"/>
        </w:rPr>
        <w:t>XML文件的约束</w:t>
      </w:r>
      <w:bookmarkEnd w:id="19"/>
    </w:p>
    <w:p w:rsidR="00F55C90" w:rsidRPr="00F55C90" w:rsidRDefault="00F55C90" w:rsidP="00F55C90">
      <w:pPr>
        <w:ind w:firstLine="420"/>
        <w:rPr>
          <w:lang w:eastAsia="zh-CN"/>
        </w:rPr>
      </w:pP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文件约束作用：用来约束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的数据，一个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文件中能够出现哪些标签。每个标签中能够出现哪些子标签，每个标签能够有哪些属性。每个标签的主体内容可以出现哪些。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7792"/>
      </w:tblGrid>
      <w:tr w:rsidR="00DD2BC9" w:rsidTr="00DD2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:rsidR="00DD2BC9" w:rsidRDefault="00DD2BC9" w:rsidP="00DD2BC9">
            <w:pPr>
              <w:rPr>
                <w:lang w:eastAsia="zh-CN"/>
              </w:rPr>
            </w:pPr>
            <w:r>
              <w:t>两种</w:t>
            </w:r>
            <w:r>
              <w:rPr>
                <w:rFonts w:hint="eastAsia"/>
                <w:lang w:eastAsia="zh-CN"/>
              </w:rPr>
              <w:t>XML</w:t>
            </w:r>
            <w:r>
              <w:rPr>
                <w:rFonts w:hint="eastAsia"/>
                <w:lang w:eastAsia="zh-CN"/>
              </w:rPr>
              <w:t>约束</w:t>
            </w:r>
          </w:p>
        </w:tc>
      </w:tr>
      <w:tr w:rsidR="00DD2BC9" w:rsidTr="00DD2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:rsidR="00DD2BC9" w:rsidRDefault="00F55C90" w:rsidP="00DD2B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DTD</w:t>
            </w:r>
            <w:r>
              <w:rPr>
                <w:rFonts w:hint="eastAsia"/>
                <w:lang w:eastAsia="zh-CN"/>
              </w:rPr>
              <w:t>约束</w:t>
            </w:r>
          </w:p>
        </w:tc>
      </w:tr>
      <w:tr w:rsidR="00DD2BC9" w:rsidTr="00DD2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:rsidR="00DD2BC9" w:rsidRDefault="00F55C90" w:rsidP="00DD2B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Schema</w:t>
            </w:r>
            <w:r>
              <w:rPr>
                <w:rFonts w:hint="eastAsia"/>
                <w:lang w:eastAsia="zh-CN"/>
              </w:rPr>
              <w:t>约束</w:t>
            </w:r>
          </w:p>
        </w:tc>
      </w:tr>
    </w:tbl>
    <w:p w:rsidR="001E7561" w:rsidRPr="00FD06B3" w:rsidRDefault="001E7561" w:rsidP="00DD2BC9"/>
    <w:p w:rsidR="001E7561" w:rsidRPr="00FD06B3" w:rsidRDefault="00E86AB9" w:rsidP="00D56019">
      <w:pPr>
        <w:pStyle w:val="2"/>
        <w:spacing w:before="156"/>
        <w:rPr>
          <w:szCs w:val="21"/>
        </w:rPr>
      </w:pPr>
      <w:bookmarkStart w:id="20" w:name="header-n275"/>
      <w:r>
        <w:rPr>
          <w:szCs w:val="21"/>
        </w:rPr>
        <w:lastRenderedPageBreak/>
        <w:t>DTD</w:t>
      </w:r>
      <w:r w:rsidR="001E7561" w:rsidRPr="00FD06B3">
        <w:rPr>
          <w:szCs w:val="21"/>
        </w:rPr>
        <w:t>约束</w:t>
      </w:r>
      <w:bookmarkEnd w:id="20"/>
    </w:p>
    <w:p w:rsidR="001E7561" w:rsidRPr="00FD06B3" w:rsidRDefault="001E7561" w:rsidP="005519A2">
      <w:pPr>
        <w:pStyle w:val="3"/>
        <w:spacing w:before="156" w:after="62"/>
      </w:pPr>
      <w:bookmarkStart w:id="21" w:name="header-n276"/>
      <w:r w:rsidRPr="00FD06B3">
        <w:t>概念</w:t>
      </w:r>
      <w:bookmarkEnd w:id="21"/>
    </w:p>
    <w:p w:rsidR="005519A2" w:rsidRDefault="001E7561" w:rsidP="00634C67">
      <w:pPr>
        <w:pStyle w:val="10"/>
        <w:spacing w:before="156"/>
        <w:ind w:left="141"/>
        <w:rPr>
          <w:lang w:eastAsia="zh-CN"/>
        </w:rPr>
      </w:pPr>
      <w:r w:rsidRPr="00FD06B3">
        <w:t>DTD</w:t>
      </w:r>
      <w:r w:rsidR="005519A2">
        <w:rPr>
          <w:rFonts w:hint="eastAsia"/>
          <w:lang w:eastAsia="zh-CN"/>
        </w:rPr>
        <w:t>：</w:t>
      </w:r>
      <w:r w:rsidR="00F55C90">
        <w:rPr>
          <w:rFonts w:hint="eastAsia"/>
          <w:lang w:eastAsia="zh-CN"/>
        </w:rPr>
        <w:t>文档类型定义</w:t>
      </w:r>
      <w:r w:rsidR="00F55C90">
        <w:rPr>
          <w:rFonts w:hint="eastAsia"/>
          <w:lang w:eastAsia="zh-CN"/>
        </w:rPr>
        <w:t xml:space="preserve"> Document Type Definition</w:t>
      </w:r>
    </w:p>
    <w:p w:rsidR="001E7561" w:rsidRPr="00FD06B3" w:rsidRDefault="005519A2" w:rsidP="00634C67">
      <w:pPr>
        <w:pStyle w:val="10"/>
        <w:spacing w:before="156"/>
        <w:ind w:left="141"/>
        <w:rPr>
          <w:lang w:eastAsia="zh-CN"/>
        </w:rPr>
      </w:pPr>
      <w:r>
        <w:rPr>
          <w:lang w:eastAsia="zh-CN"/>
        </w:rPr>
        <w:t>作用：</w:t>
      </w:r>
      <w:r w:rsidRPr="00FD06B3">
        <w:rPr>
          <w:lang w:eastAsia="zh-CN"/>
        </w:rPr>
        <w:t xml:space="preserve"> </w:t>
      </w:r>
      <w:r w:rsidR="00F55C90">
        <w:rPr>
          <w:lang w:eastAsia="zh-CN"/>
        </w:rPr>
        <w:t>用来约束</w:t>
      </w:r>
      <w:r w:rsidR="00F55C90">
        <w:rPr>
          <w:rFonts w:hint="eastAsia"/>
          <w:lang w:eastAsia="zh-CN"/>
        </w:rPr>
        <w:t>XML</w:t>
      </w:r>
      <w:r w:rsidR="00F55C90">
        <w:rPr>
          <w:rFonts w:hint="eastAsia"/>
          <w:lang w:eastAsia="zh-CN"/>
        </w:rPr>
        <w:t>文档，保证</w:t>
      </w:r>
      <w:r w:rsidR="00F55C90">
        <w:rPr>
          <w:rFonts w:hint="eastAsia"/>
          <w:lang w:eastAsia="zh-CN"/>
        </w:rPr>
        <w:t>XML</w:t>
      </w:r>
      <w:r w:rsidR="00F55C90">
        <w:rPr>
          <w:rFonts w:hint="eastAsia"/>
          <w:lang w:eastAsia="zh-CN"/>
        </w:rPr>
        <w:t>文件正确性和数据的有效性。</w:t>
      </w:r>
    </w:p>
    <w:p w:rsidR="001E7561" w:rsidRPr="00FD06B3" w:rsidRDefault="005C1D6C" w:rsidP="005519A2">
      <w:pPr>
        <w:pStyle w:val="3"/>
        <w:spacing w:before="156" w:after="62"/>
      </w:pPr>
      <w:r>
        <w:t>DTD的使用案例</w:t>
      </w:r>
      <w:r w:rsidR="001E7561" w:rsidRPr="00FD06B3">
        <w:t>:</w:t>
      </w:r>
    </w:p>
    <w:p w:rsidR="001E7561" w:rsidRPr="00FD06B3" w:rsidRDefault="001E7561" w:rsidP="00FC1C35">
      <w:r w:rsidRPr="00FD06B3">
        <w:t>步骤</w:t>
      </w:r>
      <w:r w:rsidRPr="00FD06B3">
        <w:t>1</w:t>
      </w:r>
      <w:r w:rsidRPr="00FD06B3">
        <w:t>：新建</w:t>
      </w:r>
      <w:r w:rsidR="00F55C90">
        <w:t>book</w:t>
      </w:r>
      <w:r w:rsidRPr="00FD06B3">
        <w:t>.dtd</w:t>
      </w:r>
      <w:r w:rsidRPr="00FD06B3">
        <w:t>文件，选择项目鼠标右键</w:t>
      </w:r>
      <w:r w:rsidRPr="00FD06B3">
        <w:t>“NEW</w:t>
      </w:r>
      <w:r w:rsidR="00595A2B">
        <w:t>-&gt;</w:t>
      </w:r>
      <w:r w:rsidRPr="00FD06B3">
        <w:t>File",</w:t>
      </w:r>
      <w:r w:rsidRPr="00FD06B3">
        <w:t>文件名为</w:t>
      </w:r>
      <w:r w:rsidR="00F55C90">
        <w:t>“book</w:t>
      </w:r>
      <w:r w:rsidRPr="00FD06B3">
        <w:t>.dtd”</w:t>
      </w:r>
    </w:p>
    <w:p w:rsidR="001E7561" w:rsidRDefault="001E7561" w:rsidP="00FC1C35">
      <w:pPr>
        <w:rPr>
          <w:lang w:eastAsia="zh-CN"/>
        </w:rPr>
      </w:pPr>
      <w:r w:rsidRPr="00FD06B3">
        <w:rPr>
          <w:lang w:eastAsia="zh-CN"/>
        </w:rPr>
        <w:t>步骤</w:t>
      </w:r>
      <w:r w:rsidRPr="00FD06B3">
        <w:rPr>
          <w:lang w:eastAsia="zh-CN"/>
        </w:rPr>
        <w:t>2</w:t>
      </w:r>
      <w:r w:rsidRPr="00FD06B3">
        <w:rPr>
          <w:lang w:eastAsia="zh-CN"/>
        </w:rPr>
        <w:t>：</w:t>
      </w:r>
      <w:r w:rsidR="00F55C90">
        <w:rPr>
          <w:lang w:eastAsia="zh-CN"/>
        </w:rPr>
        <w:t>book</w:t>
      </w:r>
      <w:r w:rsidRPr="00FD06B3">
        <w:rPr>
          <w:lang w:eastAsia="zh-CN"/>
        </w:rPr>
        <w:t>.dtd</w:t>
      </w:r>
      <w:r w:rsidRPr="00FD06B3">
        <w:rPr>
          <w:lang w:eastAsia="zh-CN"/>
        </w:rPr>
        <w:t>文件内容如下</w:t>
      </w:r>
    </w:p>
    <w:p w:rsidR="00C908AD" w:rsidRPr="00FD06B3" w:rsidRDefault="00C908AD" w:rsidP="00C908AD">
      <w:pPr>
        <w:rPr>
          <w:lang w:eastAsia="zh-CN"/>
        </w:rPr>
      </w:pPr>
    </w:p>
    <w:p w:rsidR="00B2791F" w:rsidRDefault="00B2791F" w:rsidP="00D56019">
      <w:pPr>
        <w:pStyle w:val="af6"/>
      </w:pPr>
      <w:r>
        <w:rPr>
          <w:rFonts w:hint="eastAsia"/>
        </w:rPr>
        <w:t xml:space="preserve">&lt;!ELEMENT </w:t>
      </w:r>
      <w:r>
        <w:rPr>
          <w:rFonts w:hint="eastAsia"/>
        </w:rPr>
        <w:t>书架</w:t>
      </w:r>
      <w:r>
        <w:rPr>
          <w:rFonts w:hint="eastAsia"/>
        </w:rPr>
        <w:t xml:space="preserve"> (</w:t>
      </w:r>
      <w:r>
        <w:rPr>
          <w:rFonts w:hint="eastAsia"/>
        </w:rPr>
        <w:t>书</w:t>
      </w:r>
      <w:r>
        <w:rPr>
          <w:rFonts w:hint="eastAsia"/>
        </w:rPr>
        <w:t>+)&gt;</w:t>
      </w:r>
    </w:p>
    <w:p w:rsidR="00B2791F" w:rsidRDefault="00B2791F" w:rsidP="00D56019">
      <w:pPr>
        <w:pStyle w:val="af6"/>
      </w:pPr>
      <w:r>
        <w:rPr>
          <w:rFonts w:hint="eastAsia"/>
        </w:rPr>
        <w:t xml:space="preserve">&lt;!ELEMENT </w:t>
      </w:r>
      <w:r>
        <w:rPr>
          <w:rFonts w:hint="eastAsia"/>
        </w:rPr>
        <w:t>书</w:t>
      </w:r>
      <w:r>
        <w:rPr>
          <w:rFonts w:hint="eastAsia"/>
        </w:rPr>
        <w:t xml:space="preserve"> (</w:t>
      </w:r>
      <w:r>
        <w:rPr>
          <w:rFonts w:hint="eastAsia"/>
        </w:rPr>
        <w:t>书名</w:t>
      </w:r>
      <w:r>
        <w:rPr>
          <w:rFonts w:hint="eastAsia"/>
        </w:rPr>
        <w:t>,</w:t>
      </w:r>
      <w:r>
        <w:rPr>
          <w:rFonts w:hint="eastAsia"/>
        </w:rPr>
        <w:t>作者</w:t>
      </w:r>
      <w:r>
        <w:rPr>
          <w:rFonts w:hint="eastAsia"/>
        </w:rPr>
        <w:t>,</w:t>
      </w:r>
      <w:r>
        <w:rPr>
          <w:rFonts w:hint="eastAsia"/>
        </w:rPr>
        <w:t>售价</w:t>
      </w:r>
      <w:r>
        <w:rPr>
          <w:rFonts w:hint="eastAsia"/>
        </w:rPr>
        <w:t>)&gt;</w:t>
      </w:r>
    </w:p>
    <w:p w:rsidR="00B2791F" w:rsidRDefault="00B2791F" w:rsidP="00D56019">
      <w:pPr>
        <w:pStyle w:val="af6"/>
      </w:pPr>
      <w:r>
        <w:rPr>
          <w:rFonts w:hint="eastAsia"/>
        </w:rPr>
        <w:t xml:space="preserve">&lt;!ELEMENT </w:t>
      </w:r>
      <w:r>
        <w:rPr>
          <w:rFonts w:hint="eastAsia"/>
        </w:rPr>
        <w:t>书名</w:t>
      </w:r>
      <w:r>
        <w:rPr>
          <w:rFonts w:hint="eastAsia"/>
        </w:rPr>
        <w:t xml:space="preserve"> (#PCDATA)&gt;</w:t>
      </w:r>
    </w:p>
    <w:p w:rsidR="00B2791F" w:rsidRDefault="00B2791F" w:rsidP="00D56019">
      <w:pPr>
        <w:pStyle w:val="af6"/>
      </w:pPr>
      <w:r>
        <w:rPr>
          <w:rFonts w:hint="eastAsia"/>
        </w:rPr>
        <w:t xml:space="preserve">&lt;!ELEMENT </w:t>
      </w:r>
      <w:r>
        <w:rPr>
          <w:rFonts w:hint="eastAsia"/>
        </w:rPr>
        <w:t>作者</w:t>
      </w:r>
      <w:r>
        <w:rPr>
          <w:rFonts w:hint="eastAsia"/>
        </w:rPr>
        <w:t xml:space="preserve"> (#PCDATA)&gt;</w:t>
      </w:r>
    </w:p>
    <w:p w:rsidR="001E7561" w:rsidRPr="00E86AB9" w:rsidRDefault="00B2791F" w:rsidP="00D56019">
      <w:pPr>
        <w:pStyle w:val="af6"/>
      </w:pPr>
      <w:r>
        <w:rPr>
          <w:rFonts w:hint="eastAsia"/>
        </w:rPr>
        <w:t xml:space="preserve">&lt;!ELEMENT </w:t>
      </w:r>
      <w:r>
        <w:rPr>
          <w:rFonts w:hint="eastAsia"/>
        </w:rPr>
        <w:t>售价</w:t>
      </w:r>
      <w:r>
        <w:rPr>
          <w:rFonts w:hint="eastAsia"/>
        </w:rPr>
        <w:t xml:space="preserve"> (#PCDATA)&gt;</w:t>
      </w:r>
    </w:p>
    <w:p w:rsidR="00711517" w:rsidRDefault="00711517" w:rsidP="00FC1C35"/>
    <w:p w:rsidR="001E7561" w:rsidRDefault="005519A2" w:rsidP="00FC1C35">
      <w:r>
        <w:t>步骤</w:t>
      </w:r>
      <w:r>
        <w:t>3</w:t>
      </w:r>
      <w:r w:rsidR="001E7561" w:rsidRPr="00FD06B3">
        <w:t>：新建</w:t>
      </w:r>
      <w:r w:rsidR="001E7561" w:rsidRPr="00FD06B3">
        <w:t>books.xml</w:t>
      </w:r>
      <w:r w:rsidR="001E7561" w:rsidRPr="00FD06B3">
        <w:t>，代码如下</w:t>
      </w:r>
    </w:p>
    <w:p w:rsidR="006B5B60" w:rsidRDefault="006B5B60" w:rsidP="006B5B60">
      <w:pPr>
        <w:pStyle w:val="af6"/>
        <w:rPr>
          <w:lang w:eastAsia="zh-CN"/>
        </w:rPr>
      </w:pPr>
      <w:r>
        <w:rPr>
          <w:lang w:eastAsia="zh-CN"/>
        </w:rPr>
        <w:t>&lt;?xml version="1.0" encoding="UTF-8" ?&gt;</w:t>
      </w:r>
    </w:p>
    <w:p w:rsidR="006B5B60" w:rsidRDefault="006B5B60" w:rsidP="006B5B60">
      <w:pPr>
        <w:pStyle w:val="af6"/>
        <w:rPr>
          <w:lang w:eastAsia="zh-CN"/>
        </w:rPr>
      </w:pPr>
      <w:r>
        <w:rPr>
          <w:rFonts w:hint="eastAsia"/>
          <w:lang w:eastAsia="zh-CN"/>
        </w:rPr>
        <w:t>&lt;!--</w:t>
      </w:r>
      <w:r>
        <w:rPr>
          <w:rFonts w:hint="eastAsia"/>
          <w:lang w:eastAsia="zh-CN"/>
        </w:rPr>
        <w:t>引入</w:t>
      </w:r>
      <w:r>
        <w:rPr>
          <w:rFonts w:hint="eastAsia"/>
          <w:lang w:eastAsia="zh-CN"/>
        </w:rPr>
        <w:t>dtd</w:t>
      </w:r>
      <w:r>
        <w:rPr>
          <w:rFonts w:hint="eastAsia"/>
          <w:lang w:eastAsia="zh-CN"/>
        </w:rPr>
        <w:t>约束文件</w:t>
      </w:r>
      <w:r>
        <w:rPr>
          <w:rFonts w:hint="eastAsia"/>
          <w:lang w:eastAsia="zh-CN"/>
        </w:rPr>
        <w:t>--&gt;</w:t>
      </w:r>
    </w:p>
    <w:p w:rsidR="006B5B60" w:rsidRDefault="006B5B60" w:rsidP="006B5B60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&lt;!DOCTYPE </w:t>
      </w:r>
      <w:r>
        <w:rPr>
          <w:rFonts w:hint="eastAsia"/>
          <w:lang w:eastAsia="zh-CN"/>
        </w:rPr>
        <w:t>书架</w:t>
      </w:r>
      <w:r>
        <w:rPr>
          <w:rFonts w:hint="eastAsia"/>
          <w:lang w:eastAsia="zh-CN"/>
        </w:rPr>
        <w:t xml:space="preserve"> SYSTEM "book.dtd"&gt;</w:t>
      </w:r>
    </w:p>
    <w:p w:rsidR="006B5B60" w:rsidRDefault="006B5B60" w:rsidP="006B5B60">
      <w:pPr>
        <w:pStyle w:val="af6"/>
        <w:rPr>
          <w:lang w:eastAsia="zh-CN"/>
        </w:rPr>
      </w:pP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书架</w:t>
      </w:r>
      <w:r>
        <w:rPr>
          <w:rFonts w:hint="eastAsia"/>
          <w:lang w:eastAsia="zh-CN"/>
        </w:rPr>
        <w:t>&gt;</w:t>
      </w:r>
    </w:p>
    <w:p w:rsidR="006B5B60" w:rsidRDefault="006B5B60" w:rsidP="006B5B60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&lt;</w:t>
      </w:r>
      <w:r>
        <w:rPr>
          <w:rFonts w:hint="eastAsia"/>
          <w:lang w:eastAsia="zh-CN"/>
        </w:rPr>
        <w:t>书</w:t>
      </w:r>
      <w:r>
        <w:rPr>
          <w:rFonts w:hint="eastAsia"/>
          <w:lang w:eastAsia="zh-CN"/>
        </w:rPr>
        <w:t>&gt;</w:t>
      </w:r>
    </w:p>
    <w:p w:rsidR="006B5B60" w:rsidRDefault="006B5B60" w:rsidP="006B5B60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    &lt;</w:t>
      </w:r>
      <w:r>
        <w:rPr>
          <w:rFonts w:hint="eastAsia"/>
          <w:lang w:eastAsia="zh-CN"/>
        </w:rPr>
        <w:t>书名</w:t>
      </w:r>
      <w:r>
        <w:rPr>
          <w:rFonts w:hint="eastAsia"/>
          <w:lang w:eastAsia="zh-CN"/>
        </w:rPr>
        <w:t>&gt;</w:t>
      </w:r>
      <w:r>
        <w:rPr>
          <w:rFonts w:hint="eastAsia"/>
          <w:lang w:eastAsia="zh-CN"/>
        </w:rPr>
        <w:t>人鬼情喂鸟</w:t>
      </w:r>
      <w:r>
        <w:rPr>
          <w:rFonts w:hint="eastAsia"/>
          <w:lang w:eastAsia="zh-CN"/>
        </w:rPr>
        <w:t>&lt;/</w:t>
      </w:r>
      <w:r>
        <w:rPr>
          <w:rFonts w:hint="eastAsia"/>
          <w:lang w:eastAsia="zh-CN"/>
        </w:rPr>
        <w:t>书名</w:t>
      </w:r>
      <w:r>
        <w:rPr>
          <w:rFonts w:hint="eastAsia"/>
          <w:lang w:eastAsia="zh-CN"/>
        </w:rPr>
        <w:t>&gt;</w:t>
      </w:r>
    </w:p>
    <w:p w:rsidR="006B5B60" w:rsidRDefault="006B5B60" w:rsidP="006B5B60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    &lt;</w:t>
      </w:r>
      <w:r>
        <w:rPr>
          <w:rFonts w:hint="eastAsia"/>
          <w:lang w:eastAsia="zh-CN"/>
        </w:rPr>
        <w:t>作者</w:t>
      </w:r>
      <w:r>
        <w:rPr>
          <w:rFonts w:hint="eastAsia"/>
          <w:lang w:eastAsia="zh-CN"/>
        </w:rPr>
        <w:t>&gt;</w:t>
      </w:r>
      <w:r>
        <w:rPr>
          <w:rFonts w:hint="eastAsia"/>
          <w:lang w:eastAsia="zh-CN"/>
        </w:rPr>
        <w:t>保罗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克林吨</w:t>
      </w:r>
      <w:r>
        <w:rPr>
          <w:rFonts w:hint="eastAsia"/>
          <w:lang w:eastAsia="zh-CN"/>
        </w:rPr>
        <w:t>&lt;/</w:t>
      </w:r>
      <w:r>
        <w:rPr>
          <w:rFonts w:hint="eastAsia"/>
          <w:lang w:eastAsia="zh-CN"/>
        </w:rPr>
        <w:t>作者</w:t>
      </w:r>
      <w:r>
        <w:rPr>
          <w:rFonts w:hint="eastAsia"/>
          <w:lang w:eastAsia="zh-CN"/>
        </w:rPr>
        <w:t>&gt;</w:t>
      </w:r>
    </w:p>
    <w:p w:rsidR="006B5B60" w:rsidRDefault="006B5B60" w:rsidP="006B5B60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    &lt;</w:t>
      </w:r>
      <w:r>
        <w:rPr>
          <w:rFonts w:hint="eastAsia"/>
          <w:lang w:eastAsia="zh-CN"/>
        </w:rPr>
        <w:t>售价</w:t>
      </w:r>
      <w:r>
        <w:rPr>
          <w:rFonts w:hint="eastAsia"/>
          <w:lang w:eastAsia="zh-CN"/>
        </w:rPr>
        <w:t>&gt;300&lt;/</w:t>
      </w:r>
      <w:r>
        <w:rPr>
          <w:rFonts w:hint="eastAsia"/>
          <w:lang w:eastAsia="zh-CN"/>
        </w:rPr>
        <w:t>售价</w:t>
      </w:r>
      <w:r>
        <w:rPr>
          <w:rFonts w:hint="eastAsia"/>
          <w:lang w:eastAsia="zh-CN"/>
        </w:rPr>
        <w:t>&gt;</w:t>
      </w:r>
    </w:p>
    <w:p w:rsidR="006B5B60" w:rsidRDefault="006B5B60" w:rsidP="006B5B60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&lt;/</w:t>
      </w:r>
      <w:r>
        <w:rPr>
          <w:rFonts w:hint="eastAsia"/>
          <w:lang w:eastAsia="zh-CN"/>
        </w:rPr>
        <w:t>书</w:t>
      </w:r>
      <w:r>
        <w:rPr>
          <w:rFonts w:hint="eastAsia"/>
          <w:lang w:eastAsia="zh-CN"/>
        </w:rPr>
        <w:t>&gt;</w:t>
      </w:r>
    </w:p>
    <w:p w:rsidR="006B5B60" w:rsidRDefault="006B5B60" w:rsidP="006B5B60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&lt;</w:t>
      </w:r>
      <w:r>
        <w:rPr>
          <w:rFonts w:hint="eastAsia"/>
          <w:lang w:eastAsia="zh-CN"/>
        </w:rPr>
        <w:t>书</w:t>
      </w:r>
      <w:r>
        <w:rPr>
          <w:rFonts w:hint="eastAsia"/>
          <w:lang w:eastAsia="zh-CN"/>
        </w:rPr>
        <w:t>&gt;</w:t>
      </w:r>
    </w:p>
    <w:p w:rsidR="006B5B60" w:rsidRDefault="006B5B60" w:rsidP="006B5B60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    &lt;</w:t>
      </w:r>
      <w:r>
        <w:rPr>
          <w:rFonts w:hint="eastAsia"/>
          <w:lang w:eastAsia="zh-CN"/>
        </w:rPr>
        <w:t>书名</w:t>
      </w:r>
      <w:r>
        <w:rPr>
          <w:rFonts w:hint="eastAsia"/>
          <w:lang w:eastAsia="zh-CN"/>
        </w:rPr>
        <w:t>&gt;JavaEESSH&lt;/</w:t>
      </w:r>
      <w:r>
        <w:rPr>
          <w:rFonts w:hint="eastAsia"/>
          <w:lang w:eastAsia="zh-CN"/>
        </w:rPr>
        <w:t>书名</w:t>
      </w:r>
      <w:r>
        <w:rPr>
          <w:rFonts w:hint="eastAsia"/>
          <w:lang w:eastAsia="zh-CN"/>
        </w:rPr>
        <w:t>&gt;</w:t>
      </w:r>
    </w:p>
    <w:p w:rsidR="006B5B60" w:rsidRDefault="006B5B60" w:rsidP="006B5B60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    &lt;</w:t>
      </w:r>
      <w:r>
        <w:rPr>
          <w:rFonts w:hint="eastAsia"/>
          <w:lang w:eastAsia="zh-CN"/>
        </w:rPr>
        <w:t>作者</w:t>
      </w:r>
      <w:r>
        <w:rPr>
          <w:rFonts w:hint="eastAsia"/>
          <w:lang w:eastAsia="zh-CN"/>
        </w:rPr>
        <w:t>&gt;NewBoy&lt;/</w:t>
      </w:r>
      <w:r>
        <w:rPr>
          <w:rFonts w:hint="eastAsia"/>
          <w:lang w:eastAsia="zh-CN"/>
        </w:rPr>
        <w:t>作者</w:t>
      </w:r>
      <w:r>
        <w:rPr>
          <w:rFonts w:hint="eastAsia"/>
          <w:lang w:eastAsia="zh-CN"/>
        </w:rPr>
        <w:t>&gt;</w:t>
      </w:r>
    </w:p>
    <w:p w:rsidR="006B5B60" w:rsidRDefault="006B5B60" w:rsidP="006B5B60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    &lt;</w:t>
      </w:r>
      <w:r>
        <w:rPr>
          <w:rFonts w:hint="eastAsia"/>
          <w:lang w:eastAsia="zh-CN"/>
        </w:rPr>
        <w:t>售价</w:t>
      </w:r>
      <w:r>
        <w:rPr>
          <w:rFonts w:hint="eastAsia"/>
          <w:lang w:eastAsia="zh-CN"/>
        </w:rPr>
        <w:t>&gt;38&lt;/</w:t>
      </w:r>
      <w:r>
        <w:rPr>
          <w:rFonts w:hint="eastAsia"/>
          <w:lang w:eastAsia="zh-CN"/>
        </w:rPr>
        <w:t>售价</w:t>
      </w:r>
      <w:r>
        <w:rPr>
          <w:rFonts w:hint="eastAsia"/>
          <w:lang w:eastAsia="zh-CN"/>
        </w:rPr>
        <w:t>&gt;</w:t>
      </w:r>
    </w:p>
    <w:p w:rsidR="006B5B60" w:rsidRDefault="006B5B60" w:rsidP="006B5B60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&lt;/</w:t>
      </w:r>
      <w:r>
        <w:rPr>
          <w:rFonts w:hint="eastAsia"/>
          <w:lang w:eastAsia="zh-CN"/>
        </w:rPr>
        <w:t>书</w:t>
      </w:r>
      <w:r>
        <w:rPr>
          <w:rFonts w:hint="eastAsia"/>
          <w:lang w:eastAsia="zh-CN"/>
        </w:rPr>
        <w:t>&gt;</w:t>
      </w:r>
    </w:p>
    <w:p w:rsidR="00136D36" w:rsidRPr="00EC798C" w:rsidRDefault="006B5B60" w:rsidP="006B5B60">
      <w:pPr>
        <w:pStyle w:val="af6"/>
        <w:rPr>
          <w:lang w:eastAsia="zh-CN"/>
        </w:rPr>
      </w:pPr>
      <w:r>
        <w:rPr>
          <w:rFonts w:hint="eastAsia"/>
          <w:lang w:eastAsia="zh-CN"/>
        </w:rPr>
        <w:t>&lt;/</w:t>
      </w:r>
      <w:r>
        <w:rPr>
          <w:rFonts w:hint="eastAsia"/>
          <w:lang w:eastAsia="zh-CN"/>
        </w:rPr>
        <w:t>书架</w:t>
      </w:r>
      <w:r>
        <w:rPr>
          <w:rFonts w:hint="eastAsia"/>
          <w:lang w:eastAsia="zh-CN"/>
        </w:rPr>
        <w:t>&gt;</w:t>
      </w:r>
    </w:p>
    <w:p w:rsidR="00711517" w:rsidRDefault="00711517" w:rsidP="00711517">
      <w:pPr>
        <w:rPr>
          <w:lang w:eastAsia="zh-CN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5524"/>
        <w:gridCol w:w="4932"/>
      </w:tblGrid>
      <w:tr w:rsidR="00DD2BC9" w:rsidTr="007D5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:rsidR="00DD2BC9" w:rsidRDefault="00DD2BC9" w:rsidP="00533F2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导入</w:t>
            </w:r>
            <w:r>
              <w:rPr>
                <w:rFonts w:hint="eastAsia"/>
                <w:lang w:eastAsia="zh-CN"/>
              </w:rPr>
              <w:t>DTD</w:t>
            </w:r>
            <w:r>
              <w:rPr>
                <w:rFonts w:hint="eastAsia"/>
                <w:lang w:eastAsia="zh-CN"/>
              </w:rPr>
              <w:t>文件的两种格式</w:t>
            </w:r>
          </w:p>
        </w:tc>
        <w:tc>
          <w:tcPr>
            <w:tcW w:w="4932" w:type="dxa"/>
          </w:tcPr>
          <w:p w:rsidR="00DD2BC9" w:rsidRDefault="00DD2BC9" w:rsidP="00533F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说明</w:t>
            </w:r>
          </w:p>
        </w:tc>
      </w:tr>
      <w:tr w:rsidR="00DD2BC9" w:rsidTr="007D5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:rsidR="00DD2BC9" w:rsidRPr="00FC1C35" w:rsidRDefault="00DD2BC9" w:rsidP="00533F29">
            <w:r w:rsidRPr="00FC1C35">
              <w:t xml:space="preserve">&lt;!DOCTYPE </w:t>
            </w:r>
            <w:r w:rsidRPr="00FC1C35">
              <w:rPr>
                <w:rFonts w:hint="eastAsia"/>
              </w:rPr>
              <w:t>根</w:t>
            </w:r>
            <w:r w:rsidRPr="00FC1C35">
              <w:t>元素</w:t>
            </w:r>
            <w:r w:rsidRPr="00FC1C35">
              <w:rPr>
                <w:rFonts w:hint="eastAsia"/>
              </w:rPr>
              <w:t xml:space="preserve"> </w:t>
            </w:r>
            <w:r w:rsidRPr="00FC1C35">
              <w:t>SYSTEM "DTD</w:t>
            </w:r>
            <w:r w:rsidRPr="00FC1C35">
              <w:t>文件</w:t>
            </w:r>
            <w:r w:rsidRPr="00FC1C35">
              <w:t>"&gt;</w:t>
            </w:r>
          </w:p>
        </w:tc>
        <w:tc>
          <w:tcPr>
            <w:tcW w:w="4932" w:type="dxa"/>
          </w:tcPr>
          <w:p w:rsidR="00DD2BC9" w:rsidRDefault="006B5B60" w:rsidP="00533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表示引用系统本地的</w:t>
            </w:r>
            <w:r>
              <w:rPr>
                <w:rFonts w:hint="eastAsia"/>
                <w:lang w:eastAsia="zh-CN"/>
              </w:rPr>
              <w:t>DTD</w:t>
            </w:r>
            <w:r>
              <w:rPr>
                <w:rFonts w:hint="eastAsia"/>
                <w:lang w:eastAsia="zh-CN"/>
              </w:rPr>
              <w:t>文件，使用范围比较窄，通常用于个人或公司或团队。</w:t>
            </w:r>
          </w:p>
        </w:tc>
      </w:tr>
      <w:tr w:rsidR="00DD2BC9" w:rsidTr="007D5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:rsidR="00DD2BC9" w:rsidRPr="00FC1C35" w:rsidRDefault="00DD2BC9" w:rsidP="00533F29">
            <w:r w:rsidRPr="00FC1C35">
              <w:t xml:space="preserve">&lt;!DOCTYPE </w:t>
            </w:r>
            <w:r w:rsidRPr="00FC1C35">
              <w:rPr>
                <w:rFonts w:hint="eastAsia"/>
              </w:rPr>
              <w:t>根</w:t>
            </w:r>
            <w:r w:rsidRPr="00FC1C35">
              <w:t>元素</w:t>
            </w:r>
            <w:r w:rsidRPr="00FC1C35">
              <w:rPr>
                <w:rFonts w:hint="eastAsia"/>
              </w:rPr>
              <w:t xml:space="preserve"> </w:t>
            </w:r>
            <w:r w:rsidRPr="00FC1C35">
              <w:t xml:space="preserve">PUBLIC </w:t>
            </w:r>
            <w:r w:rsidR="007D5861">
              <w:t>"</w:t>
            </w:r>
            <w:r w:rsidR="007D5861">
              <w:t>文件描述</w:t>
            </w:r>
            <w:r w:rsidR="007D5861">
              <w:t xml:space="preserve">" </w:t>
            </w:r>
            <w:r w:rsidRPr="00FC1C35">
              <w:t>"DTD</w:t>
            </w:r>
            <w:r w:rsidRPr="00FC1C35">
              <w:t>文件</w:t>
            </w:r>
            <w:r w:rsidRPr="00FC1C35">
              <w:t>"&gt;</w:t>
            </w:r>
          </w:p>
        </w:tc>
        <w:tc>
          <w:tcPr>
            <w:tcW w:w="4932" w:type="dxa"/>
          </w:tcPr>
          <w:p w:rsidR="00DD2BC9" w:rsidRDefault="006B5B60" w:rsidP="0053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表示公共</w:t>
            </w:r>
            <w:r>
              <w:rPr>
                <w:rFonts w:hint="eastAsia"/>
                <w:lang w:eastAsia="zh-CN"/>
              </w:rPr>
              <w:t>DTD</w:t>
            </w:r>
            <w:r>
              <w:rPr>
                <w:rFonts w:hint="eastAsia"/>
                <w:lang w:eastAsia="zh-CN"/>
              </w:rPr>
              <w:t>约束文件，通常在互联网上广泛使用的，后期使用这种比较多的。</w:t>
            </w:r>
          </w:p>
        </w:tc>
      </w:tr>
    </w:tbl>
    <w:p w:rsidR="00DD2BC9" w:rsidRPr="00DD2BC9" w:rsidRDefault="00DD2BC9" w:rsidP="00711517">
      <w:pPr>
        <w:rPr>
          <w:lang w:eastAsia="zh-CN"/>
        </w:rPr>
      </w:pPr>
    </w:p>
    <w:p w:rsidR="001E7561" w:rsidRPr="00FD06B3" w:rsidRDefault="005519A2" w:rsidP="00711517">
      <w:pPr>
        <w:rPr>
          <w:lang w:eastAsia="zh-CN"/>
        </w:rPr>
      </w:pPr>
      <w:r>
        <w:rPr>
          <w:lang w:eastAsia="zh-CN"/>
        </w:rPr>
        <w:t>步骤</w:t>
      </w:r>
      <w:r>
        <w:rPr>
          <w:lang w:eastAsia="zh-CN"/>
        </w:rPr>
        <w:t>4</w:t>
      </w:r>
      <w:r w:rsidR="001E7561" w:rsidRPr="00FD06B3">
        <w:rPr>
          <w:lang w:eastAsia="zh-CN"/>
        </w:rPr>
        <w:t>：</w:t>
      </w:r>
      <w:r w:rsidR="001E7561" w:rsidRPr="00FD06B3">
        <w:rPr>
          <w:lang w:eastAsia="zh-CN"/>
        </w:rPr>
        <w:t>idea</w:t>
      </w:r>
      <w:r w:rsidR="001E7561" w:rsidRPr="00FD06B3">
        <w:rPr>
          <w:lang w:eastAsia="zh-CN"/>
        </w:rPr>
        <w:t>开发工具</w:t>
      </w:r>
      <w:r w:rsidR="001E7561" w:rsidRPr="00FD06B3">
        <w:rPr>
          <w:lang w:eastAsia="zh-CN"/>
        </w:rPr>
        <w:t>books.xml</w:t>
      </w:r>
      <w:r w:rsidR="001E7561" w:rsidRPr="00FD06B3">
        <w:rPr>
          <w:lang w:eastAsia="zh-CN"/>
        </w:rPr>
        <w:t>的</w:t>
      </w:r>
      <w:r w:rsidR="001E7561" w:rsidRPr="00FD06B3">
        <w:rPr>
          <w:lang w:eastAsia="zh-CN"/>
        </w:rPr>
        <w:t>dtd</w:t>
      </w:r>
      <w:r w:rsidR="001E7561" w:rsidRPr="00FD06B3">
        <w:rPr>
          <w:lang w:eastAsia="zh-CN"/>
        </w:rPr>
        <w:t>约束验证不通过的效果如下</w:t>
      </w:r>
    </w:p>
    <w:p w:rsidR="001E7561" w:rsidRDefault="006B5B60" w:rsidP="00AE1A8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5B71C18" wp14:editId="3573E42B">
            <wp:extent cx="2268885" cy="70626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751" cy="70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8F" w:rsidRPr="00FD06B3" w:rsidRDefault="00AE1A8F" w:rsidP="00AE1A8F">
      <w:pPr>
        <w:rPr>
          <w:lang w:eastAsia="zh-CN"/>
        </w:rPr>
      </w:pPr>
    </w:p>
    <w:p w:rsidR="001E7561" w:rsidRPr="00FD06B3" w:rsidRDefault="005C1D6C" w:rsidP="005C1D6C">
      <w:pPr>
        <w:pStyle w:val="3"/>
        <w:spacing w:before="156" w:after="62"/>
        <w:rPr>
          <w:lang w:eastAsia="zh-CN"/>
        </w:rPr>
      </w:pPr>
      <w:bookmarkStart w:id="22" w:name="header-n298"/>
      <w:r>
        <w:rPr>
          <w:lang w:eastAsia="zh-CN"/>
        </w:rPr>
        <w:lastRenderedPageBreak/>
        <w:t>DTD</w:t>
      </w:r>
      <w:r w:rsidR="001E7561" w:rsidRPr="00FD06B3">
        <w:rPr>
          <w:lang w:eastAsia="zh-CN"/>
        </w:rPr>
        <w:t>学习要求</w:t>
      </w:r>
      <w:bookmarkEnd w:id="22"/>
    </w:p>
    <w:p w:rsidR="001E7561" w:rsidRPr="00BB3C10" w:rsidRDefault="001E7561" w:rsidP="00D56019">
      <w:pPr>
        <w:rPr>
          <w:lang w:eastAsia="zh-CN"/>
        </w:rPr>
      </w:pPr>
      <w:r w:rsidRPr="00FD06B3">
        <w:rPr>
          <w:lang w:eastAsia="zh-CN"/>
        </w:rPr>
        <w:t xml:space="preserve"> </w:t>
      </w:r>
      <w:r w:rsidR="00454503">
        <w:rPr>
          <w:lang w:eastAsia="zh-CN"/>
        </w:rPr>
        <w:tab/>
      </w:r>
      <w:r w:rsidRPr="00FD06B3">
        <w:rPr>
          <w:lang w:eastAsia="zh-CN"/>
        </w:rPr>
        <w:t>在企业实际开发中，我们很少自己编写</w:t>
      </w:r>
      <w:r w:rsidRPr="00FD06B3">
        <w:rPr>
          <w:lang w:eastAsia="zh-CN"/>
        </w:rPr>
        <w:t>DTD</w:t>
      </w:r>
      <w:r w:rsidRPr="00FD06B3">
        <w:rPr>
          <w:lang w:eastAsia="zh-CN"/>
        </w:rPr>
        <w:t>约束文档，通常情况下通过框架提供的</w:t>
      </w:r>
      <w:r w:rsidRPr="00FD06B3">
        <w:rPr>
          <w:lang w:eastAsia="zh-CN"/>
        </w:rPr>
        <w:t>DTD</w:t>
      </w:r>
      <w:r w:rsidRPr="00FD06B3">
        <w:rPr>
          <w:lang w:eastAsia="zh-CN"/>
        </w:rPr>
        <w:t>约束文档编写对应的</w:t>
      </w:r>
      <w:r w:rsidRPr="00FD06B3">
        <w:rPr>
          <w:lang w:eastAsia="zh-CN"/>
        </w:rPr>
        <w:t>XML</w:t>
      </w:r>
      <w:r w:rsidRPr="00FD06B3">
        <w:rPr>
          <w:lang w:eastAsia="zh-CN"/>
        </w:rPr>
        <w:t>文档。</w:t>
      </w:r>
    </w:p>
    <w:p w:rsidR="001E7561" w:rsidRDefault="00862831" w:rsidP="00D56019">
      <w:pPr>
        <w:pStyle w:val="2"/>
        <w:spacing w:before="156"/>
        <w:rPr>
          <w:szCs w:val="21"/>
        </w:rPr>
      </w:pPr>
      <w:bookmarkStart w:id="23" w:name="header-n317"/>
      <w:r>
        <w:rPr>
          <w:szCs w:val="21"/>
        </w:rPr>
        <w:t>S</w:t>
      </w:r>
      <w:r w:rsidRPr="00FD06B3">
        <w:rPr>
          <w:szCs w:val="21"/>
        </w:rPr>
        <w:t>chema约束</w:t>
      </w:r>
      <w:bookmarkEnd w:id="23"/>
    </w:p>
    <w:p w:rsidR="00D350A5" w:rsidRDefault="00D350A5" w:rsidP="005C1D6C">
      <w:pPr>
        <w:pStyle w:val="3"/>
        <w:spacing w:before="156" w:after="62"/>
        <w:rPr>
          <w:lang w:eastAsia="zh-CN"/>
        </w:rPr>
      </w:pPr>
      <w:r>
        <w:rPr>
          <w:lang w:eastAsia="zh-CN"/>
        </w:rPr>
        <w:t>为什么使用</w:t>
      </w:r>
      <w:r w:rsidR="00862831">
        <w:rPr>
          <w:rFonts w:hint="eastAsia"/>
          <w:lang w:eastAsia="zh-CN"/>
        </w:rPr>
        <w:t>Schema</w:t>
      </w:r>
    </w:p>
    <w:p w:rsidR="00DD2BC9" w:rsidRDefault="003E2481" w:rsidP="00474138">
      <w:pPr>
        <w:pStyle w:val="a0"/>
        <w:numPr>
          <w:ilvl w:val="0"/>
          <w:numId w:val="13"/>
        </w:num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256B3F7" wp14:editId="764C212C">
            <wp:extent cx="3726057" cy="3513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7370" cy="35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31" w:rsidRDefault="003E2481" w:rsidP="00474138">
      <w:pPr>
        <w:pStyle w:val="a0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因为</w:t>
      </w:r>
      <w:r>
        <w:rPr>
          <w:rFonts w:hint="eastAsia"/>
          <w:lang w:eastAsia="zh-CN"/>
        </w:rPr>
        <w:t>DTD</w:t>
      </w:r>
      <w:r>
        <w:rPr>
          <w:rFonts w:hint="eastAsia"/>
          <w:lang w:eastAsia="zh-CN"/>
        </w:rPr>
        <w:t>是一个普通的文本文件，如果</w:t>
      </w:r>
      <w:r>
        <w:rPr>
          <w:rFonts w:hint="eastAsia"/>
          <w:lang w:eastAsia="zh-CN"/>
        </w:rPr>
        <w:t>DTD</w:t>
      </w:r>
      <w:r>
        <w:rPr>
          <w:rFonts w:hint="eastAsia"/>
          <w:lang w:eastAsia="zh-CN"/>
        </w:rPr>
        <w:t>本身有错误，也不容易查找出来。</w:t>
      </w:r>
    </w:p>
    <w:p w:rsidR="001E7561" w:rsidRDefault="001E7561" w:rsidP="001749C2">
      <w:pPr>
        <w:rPr>
          <w:lang w:eastAsia="zh-CN"/>
        </w:rPr>
      </w:pPr>
    </w:p>
    <w:tbl>
      <w:tblPr>
        <w:tblStyle w:val="4-1"/>
        <w:tblW w:w="0" w:type="auto"/>
        <w:tblInd w:w="141" w:type="dxa"/>
        <w:tblLook w:val="04A0" w:firstRow="1" w:lastRow="0" w:firstColumn="1" w:lastColumn="0" w:noHBand="0" w:noVBand="1"/>
      </w:tblPr>
      <w:tblGrid>
        <w:gridCol w:w="10315"/>
      </w:tblGrid>
      <w:tr w:rsidR="005C1D6C" w:rsidTr="006F2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5" w:type="dxa"/>
          </w:tcPr>
          <w:p w:rsidR="005C1D6C" w:rsidRDefault="005C1D6C" w:rsidP="00CA43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Schema</w:t>
            </w:r>
            <w:r>
              <w:rPr>
                <w:rFonts w:hint="eastAsia"/>
                <w:lang w:eastAsia="zh-CN"/>
              </w:rPr>
              <w:t>概念</w:t>
            </w:r>
          </w:p>
        </w:tc>
      </w:tr>
      <w:tr w:rsidR="005C1D6C" w:rsidTr="006F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5" w:type="dxa"/>
          </w:tcPr>
          <w:p w:rsidR="000B312C" w:rsidRDefault="005C1D6C" w:rsidP="00CA4362">
            <w:pPr>
              <w:rPr>
                <w:lang w:eastAsia="zh-CN"/>
              </w:rPr>
            </w:pPr>
            <w:r w:rsidRPr="007E1E70">
              <w:rPr>
                <w:lang w:eastAsia="zh-CN"/>
              </w:rPr>
              <w:t>Schema</w:t>
            </w:r>
            <w:r w:rsidR="00DE1844">
              <w:rPr>
                <w:rFonts w:hint="eastAsia"/>
                <w:lang w:eastAsia="zh-CN"/>
              </w:rPr>
              <w:t>：</w:t>
            </w:r>
            <w:r w:rsidR="000B312C">
              <w:rPr>
                <w:rFonts w:hint="eastAsia"/>
                <w:lang w:eastAsia="zh-CN"/>
              </w:rPr>
              <w:t>是一种用来代替</w:t>
            </w:r>
            <w:r w:rsidR="000B312C">
              <w:rPr>
                <w:rFonts w:hint="eastAsia"/>
                <w:lang w:eastAsia="zh-CN"/>
              </w:rPr>
              <w:t>DTD</w:t>
            </w:r>
            <w:r w:rsidR="000B312C">
              <w:rPr>
                <w:rFonts w:hint="eastAsia"/>
                <w:lang w:eastAsia="zh-CN"/>
              </w:rPr>
              <w:t>约束的新的方式，功能上比</w:t>
            </w:r>
            <w:r w:rsidR="000B312C">
              <w:rPr>
                <w:rFonts w:hint="eastAsia"/>
                <w:lang w:eastAsia="zh-CN"/>
              </w:rPr>
              <w:t>DTD</w:t>
            </w:r>
            <w:r w:rsidR="000B312C">
              <w:rPr>
                <w:rFonts w:hint="eastAsia"/>
                <w:lang w:eastAsia="zh-CN"/>
              </w:rPr>
              <w:t>更加强大，可以验证数据类型。本身还是一个</w:t>
            </w:r>
            <w:r w:rsidR="000B312C">
              <w:rPr>
                <w:rFonts w:hint="eastAsia"/>
                <w:lang w:eastAsia="zh-CN"/>
              </w:rPr>
              <w:t>XML</w:t>
            </w:r>
            <w:r w:rsidR="000B312C">
              <w:rPr>
                <w:rFonts w:hint="eastAsia"/>
                <w:lang w:eastAsia="zh-CN"/>
              </w:rPr>
              <w:t>文件。</w:t>
            </w:r>
          </w:p>
        </w:tc>
      </w:tr>
      <w:tr w:rsidR="005C1D6C" w:rsidTr="006F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5" w:type="dxa"/>
          </w:tcPr>
          <w:p w:rsidR="005C1D6C" w:rsidRDefault="005C1D6C" w:rsidP="00DE1844">
            <w:pPr>
              <w:rPr>
                <w:lang w:eastAsia="zh-CN"/>
              </w:rPr>
            </w:pPr>
            <w:r w:rsidRPr="007E1E70">
              <w:rPr>
                <w:lang w:eastAsia="zh-CN"/>
              </w:rPr>
              <w:t>扩展名</w:t>
            </w:r>
            <w:r w:rsidR="00DE1844">
              <w:rPr>
                <w:lang w:eastAsia="zh-CN"/>
              </w:rPr>
              <w:t>：</w:t>
            </w:r>
            <w:r w:rsidR="000B312C">
              <w:rPr>
                <w:lang w:eastAsia="zh-CN"/>
              </w:rPr>
              <w:t xml:space="preserve">xsd —— XML Schema Document </w:t>
            </w:r>
          </w:p>
        </w:tc>
      </w:tr>
    </w:tbl>
    <w:p w:rsidR="005C1D6C" w:rsidRDefault="005C1D6C" w:rsidP="005C1D6C">
      <w:pPr>
        <w:pStyle w:val="10"/>
        <w:numPr>
          <w:ilvl w:val="0"/>
          <w:numId w:val="0"/>
        </w:numPr>
        <w:spacing w:before="156"/>
        <w:ind w:left="141" w:firstLine="1"/>
        <w:rPr>
          <w:lang w:eastAsia="zh-CN"/>
        </w:rPr>
      </w:pPr>
    </w:p>
    <w:p w:rsidR="005C1D6C" w:rsidRDefault="005C1D6C" w:rsidP="005C1D6C">
      <w:pPr>
        <w:pStyle w:val="3"/>
        <w:spacing w:before="156" w:after="62"/>
        <w:rPr>
          <w:lang w:eastAsia="zh-CN"/>
        </w:rPr>
      </w:pPr>
      <w:r>
        <w:rPr>
          <w:lang w:eastAsia="zh-CN"/>
        </w:rPr>
        <w:t>Schema的演示案例</w:t>
      </w:r>
    </w:p>
    <w:p w:rsidR="001E7561" w:rsidRPr="00FD06B3" w:rsidRDefault="001E7561" w:rsidP="00D350A5">
      <w:pPr>
        <w:pStyle w:val="10"/>
        <w:spacing w:before="156"/>
        <w:ind w:left="141"/>
        <w:rPr>
          <w:lang w:eastAsia="zh-CN"/>
        </w:rPr>
      </w:pPr>
      <w:r w:rsidRPr="00FD06B3">
        <w:rPr>
          <w:lang w:eastAsia="zh-CN"/>
        </w:rPr>
        <w:t>实现步骤</w:t>
      </w:r>
    </w:p>
    <w:p w:rsidR="001E7561" w:rsidRDefault="001E7561" w:rsidP="00787C8E">
      <w:pPr>
        <w:ind w:firstLine="141"/>
        <w:rPr>
          <w:lang w:eastAsia="zh-CN"/>
        </w:rPr>
      </w:pPr>
      <w:r w:rsidRPr="00FD06B3">
        <w:rPr>
          <w:lang w:eastAsia="zh-CN"/>
        </w:rPr>
        <w:t>步骤</w:t>
      </w:r>
      <w:r w:rsidRPr="00FD06B3">
        <w:rPr>
          <w:lang w:eastAsia="zh-CN"/>
        </w:rPr>
        <w:t>1</w:t>
      </w:r>
      <w:r w:rsidRPr="00FD06B3">
        <w:rPr>
          <w:lang w:eastAsia="zh-CN"/>
        </w:rPr>
        <w:t>：新建</w:t>
      </w:r>
      <w:r w:rsidRPr="00FD06B3">
        <w:rPr>
          <w:lang w:eastAsia="zh-CN"/>
        </w:rPr>
        <w:t>schema</w:t>
      </w:r>
      <w:r w:rsidRPr="00FD06B3">
        <w:rPr>
          <w:lang w:eastAsia="zh-CN"/>
        </w:rPr>
        <w:t>约束文件</w:t>
      </w:r>
      <w:r w:rsidRPr="00FD06B3">
        <w:rPr>
          <w:lang w:eastAsia="zh-CN"/>
        </w:rPr>
        <w:t>bookshelf.xsd</w:t>
      </w:r>
      <w:r w:rsidRPr="00FD06B3">
        <w:rPr>
          <w:lang w:eastAsia="zh-CN"/>
        </w:rPr>
        <w:t>，对售价约束数据类型，代码如下</w:t>
      </w:r>
      <w:r w:rsidR="00A40B25">
        <w:rPr>
          <w:lang w:eastAsia="zh-CN"/>
        </w:rPr>
        <w:t>：</w:t>
      </w:r>
    </w:p>
    <w:p w:rsidR="001F659B" w:rsidRDefault="001F659B" w:rsidP="001F659B">
      <w:pPr>
        <w:pStyle w:val="af6"/>
      </w:pPr>
      <w:r>
        <w:t>&lt;?xml version="1.0" encoding="UTF-8" ?&gt;</w:t>
      </w:r>
    </w:p>
    <w:p w:rsidR="001F659B" w:rsidRDefault="001F659B" w:rsidP="001F659B">
      <w:pPr>
        <w:pStyle w:val="af6"/>
      </w:pPr>
      <w:r>
        <w:t>&lt;xs:schema xmlns:xs="http://www.w3.org/2001/XMLSchema"</w:t>
      </w:r>
    </w:p>
    <w:p w:rsidR="001F659B" w:rsidRDefault="001F659B" w:rsidP="001F659B">
      <w:pPr>
        <w:pStyle w:val="af6"/>
      </w:pPr>
      <w:r>
        <w:t xml:space="preserve">           targetNamespace="</w:t>
      </w:r>
      <w:r w:rsidRPr="001F659B">
        <w:rPr>
          <w:color w:val="FF0000"/>
        </w:rPr>
        <w:t>http://www.itcast.cn</w:t>
      </w:r>
      <w:r>
        <w:t>"</w:t>
      </w:r>
    </w:p>
    <w:p w:rsidR="001F659B" w:rsidRDefault="001F659B" w:rsidP="001F659B">
      <w:pPr>
        <w:pStyle w:val="af6"/>
      </w:pPr>
      <w:r>
        <w:t xml:space="preserve">           elementFormDefault="qualified"&gt;</w:t>
      </w:r>
    </w:p>
    <w:p w:rsidR="001F659B" w:rsidRDefault="001F659B" w:rsidP="001F659B">
      <w:pPr>
        <w:pStyle w:val="af6"/>
        <w:rPr>
          <w:rFonts w:hint="eastAsia"/>
        </w:rPr>
      </w:pPr>
      <w:r>
        <w:rPr>
          <w:rFonts w:hint="eastAsia"/>
        </w:rPr>
        <w:t xml:space="preserve">    &lt;xs:element name='</w:t>
      </w:r>
      <w:r>
        <w:rPr>
          <w:rFonts w:hint="eastAsia"/>
        </w:rPr>
        <w:t>书架</w:t>
      </w:r>
      <w:r>
        <w:rPr>
          <w:rFonts w:hint="eastAsia"/>
        </w:rPr>
        <w:t>'&gt;</w:t>
      </w:r>
    </w:p>
    <w:p w:rsidR="001F659B" w:rsidRDefault="001F659B" w:rsidP="001F659B">
      <w:pPr>
        <w:pStyle w:val="af6"/>
      </w:pPr>
      <w:r>
        <w:t xml:space="preserve">        &lt;xs:complexType&gt;</w:t>
      </w:r>
      <w:bookmarkStart w:id="24" w:name="_GoBack"/>
      <w:bookmarkEnd w:id="24"/>
    </w:p>
    <w:p w:rsidR="001F659B" w:rsidRDefault="001F659B" w:rsidP="001F659B">
      <w:pPr>
        <w:pStyle w:val="af6"/>
      </w:pPr>
      <w:r>
        <w:t xml:space="preserve">            &lt;xs:sequence maxOccurs='unbounded'&gt;</w:t>
      </w:r>
    </w:p>
    <w:p w:rsidR="001F659B" w:rsidRDefault="001F659B" w:rsidP="001F659B">
      <w:pPr>
        <w:pStyle w:val="af6"/>
        <w:rPr>
          <w:rFonts w:hint="eastAsia"/>
        </w:rPr>
      </w:pPr>
      <w:r>
        <w:rPr>
          <w:rFonts w:hint="eastAsia"/>
        </w:rPr>
        <w:t xml:space="preserve">                &lt;xs:element name='</w:t>
      </w:r>
      <w:r>
        <w:rPr>
          <w:rFonts w:hint="eastAsia"/>
        </w:rPr>
        <w:t>书</w:t>
      </w:r>
      <w:r>
        <w:rPr>
          <w:rFonts w:hint="eastAsia"/>
        </w:rPr>
        <w:t>'&gt;</w:t>
      </w:r>
    </w:p>
    <w:p w:rsidR="001F659B" w:rsidRDefault="001F659B" w:rsidP="001F659B">
      <w:pPr>
        <w:pStyle w:val="af6"/>
      </w:pPr>
      <w:r>
        <w:t xml:space="preserve">                    &lt;xs:complexType&gt;</w:t>
      </w:r>
    </w:p>
    <w:p w:rsidR="001F659B" w:rsidRDefault="001F659B" w:rsidP="001F659B">
      <w:pPr>
        <w:pStyle w:val="af6"/>
      </w:pPr>
      <w:r>
        <w:t xml:space="preserve">                        &lt;xs:sequence&gt;</w:t>
      </w:r>
    </w:p>
    <w:p w:rsidR="001F659B" w:rsidRDefault="001F659B" w:rsidP="001F659B">
      <w:pPr>
        <w:pStyle w:val="af6"/>
        <w:rPr>
          <w:rFonts w:hint="eastAsia"/>
        </w:rPr>
      </w:pPr>
      <w:r>
        <w:rPr>
          <w:rFonts w:hint="eastAsia"/>
        </w:rPr>
        <w:t xml:space="preserve">                            &lt;xs:element name='</w:t>
      </w:r>
      <w:r>
        <w:rPr>
          <w:rFonts w:hint="eastAsia"/>
        </w:rPr>
        <w:t>书名</w:t>
      </w:r>
      <w:r>
        <w:rPr>
          <w:rFonts w:hint="eastAsia"/>
        </w:rPr>
        <w:t>' type='xs:string'/&gt;</w:t>
      </w:r>
    </w:p>
    <w:p w:rsidR="001F659B" w:rsidRDefault="001F659B" w:rsidP="001F659B">
      <w:pPr>
        <w:pStyle w:val="af6"/>
        <w:rPr>
          <w:rFonts w:hint="eastAsia"/>
        </w:rPr>
      </w:pPr>
      <w:r>
        <w:rPr>
          <w:rFonts w:hint="eastAsia"/>
        </w:rPr>
        <w:t xml:space="preserve">                            &lt;xs:element name='</w:t>
      </w:r>
      <w:r>
        <w:rPr>
          <w:rFonts w:hint="eastAsia"/>
        </w:rPr>
        <w:t>作者</w:t>
      </w:r>
      <w:r>
        <w:rPr>
          <w:rFonts w:hint="eastAsia"/>
        </w:rPr>
        <w:t>' type='xs:string'/&gt;</w:t>
      </w:r>
    </w:p>
    <w:p w:rsidR="001F659B" w:rsidRDefault="001F659B" w:rsidP="001F659B">
      <w:pPr>
        <w:pStyle w:val="af6"/>
        <w:rPr>
          <w:rFonts w:hint="eastAsia"/>
        </w:rPr>
      </w:pPr>
      <w:r>
        <w:rPr>
          <w:rFonts w:hint="eastAsia"/>
        </w:rPr>
        <w:t xml:space="preserve">                            &lt;xs:element name='</w:t>
      </w:r>
      <w:r>
        <w:rPr>
          <w:rFonts w:hint="eastAsia"/>
        </w:rPr>
        <w:t>售价</w:t>
      </w:r>
      <w:r>
        <w:rPr>
          <w:rFonts w:hint="eastAsia"/>
        </w:rPr>
        <w:t>' type='xs:double'/&gt;</w:t>
      </w:r>
    </w:p>
    <w:p w:rsidR="001F659B" w:rsidRDefault="001F659B" w:rsidP="001F659B">
      <w:pPr>
        <w:pStyle w:val="af6"/>
      </w:pPr>
      <w:r>
        <w:t xml:space="preserve">                        &lt;/xs:sequence&gt;</w:t>
      </w:r>
    </w:p>
    <w:p w:rsidR="001F659B" w:rsidRDefault="001F659B" w:rsidP="001F659B">
      <w:pPr>
        <w:pStyle w:val="af6"/>
      </w:pPr>
      <w:r>
        <w:t xml:space="preserve">                    &lt;/xs:complexType&gt;</w:t>
      </w:r>
    </w:p>
    <w:p w:rsidR="001F659B" w:rsidRDefault="001F659B" w:rsidP="001F659B">
      <w:pPr>
        <w:pStyle w:val="af6"/>
      </w:pPr>
      <w:r>
        <w:t xml:space="preserve">                &lt;/xs:element&gt;</w:t>
      </w:r>
    </w:p>
    <w:p w:rsidR="001F659B" w:rsidRDefault="001F659B" w:rsidP="001F659B">
      <w:pPr>
        <w:pStyle w:val="af6"/>
      </w:pPr>
      <w:r>
        <w:t xml:space="preserve">            &lt;/xs:sequence&gt;</w:t>
      </w:r>
    </w:p>
    <w:p w:rsidR="001F659B" w:rsidRDefault="001F659B" w:rsidP="001F659B">
      <w:pPr>
        <w:pStyle w:val="af6"/>
      </w:pPr>
      <w:r>
        <w:t xml:space="preserve">        &lt;/xs:complexType&gt;</w:t>
      </w:r>
    </w:p>
    <w:p w:rsidR="001F659B" w:rsidRDefault="001F659B" w:rsidP="001F659B">
      <w:pPr>
        <w:pStyle w:val="af6"/>
      </w:pPr>
      <w:r>
        <w:t xml:space="preserve">    &lt;/xs:element&gt;</w:t>
      </w:r>
    </w:p>
    <w:p w:rsidR="00A40B25" w:rsidRPr="00D350A5" w:rsidRDefault="001F659B" w:rsidP="001F659B">
      <w:pPr>
        <w:pStyle w:val="af6"/>
      </w:pPr>
      <w:r>
        <w:t>&lt;/xs:schema&gt;</w:t>
      </w:r>
    </w:p>
    <w:p w:rsidR="006F2B77" w:rsidRPr="0096486B" w:rsidRDefault="006F2B77" w:rsidP="006F2B77">
      <w:pPr>
        <w:pStyle w:val="10"/>
        <w:spacing w:before="156"/>
        <w:ind w:left="141"/>
        <w:rPr>
          <w:szCs w:val="21"/>
          <w:lang w:eastAsia="zh-CN"/>
        </w:rPr>
      </w:pPr>
      <w:r w:rsidRPr="00D350A5">
        <w:t>targetNamespace</w:t>
      </w:r>
      <w:r>
        <w:t>表示</w:t>
      </w:r>
      <w:r w:rsidR="00451F3F">
        <w:t>命令空间，我们使用</w:t>
      </w:r>
      <w:r w:rsidR="00451F3F">
        <w:rPr>
          <w:rFonts w:hint="eastAsia"/>
          <w:lang w:eastAsia="zh-CN"/>
        </w:rPr>
        <w:t>xsd</w:t>
      </w:r>
      <w:r w:rsidR="00451F3F">
        <w:rPr>
          <w:rFonts w:hint="eastAsia"/>
          <w:lang w:eastAsia="zh-CN"/>
        </w:rPr>
        <w:t>约束的时候</w:t>
      </w:r>
      <w:r w:rsidR="00451F3F">
        <w:t>，用来引入到</w:t>
      </w:r>
      <w:r w:rsidR="00451F3F">
        <w:rPr>
          <w:rFonts w:hint="eastAsia"/>
          <w:lang w:eastAsia="zh-CN"/>
        </w:rPr>
        <w:t>XML</w:t>
      </w:r>
      <w:r w:rsidR="00451F3F">
        <w:rPr>
          <w:rFonts w:hint="eastAsia"/>
          <w:lang w:eastAsia="zh-CN"/>
        </w:rPr>
        <w:t>文件中。</w:t>
      </w:r>
    </w:p>
    <w:p w:rsidR="0096486B" w:rsidRDefault="0096486B" w:rsidP="000505FB">
      <w:pPr>
        <w:pStyle w:val="3"/>
        <w:spacing w:before="156"/>
        <w:rPr>
          <w:lang w:eastAsia="zh-CN"/>
        </w:rPr>
      </w:pPr>
      <w:r>
        <w:rPr>
          <w:lang w:eastAsia="zh-CN"/>
        </w:rPr>
        <w:t>什么是命名空间：</w:t>
      </w:r>
    </w:p>
    <w:p w:rsidR="000505FB" w:rsidRDefault="00341164" w:rsidP="00474138">
      <w:pPr>
        <w:pStyle w:val="a0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如果有</w:t>
      </w:r>
      <w:r w:rsidR="000505FB">
        <w:rPr>
          <w:rFonts w:hint="eastAsia"/>
          <w:lang w:eastAsia="zh-CN"/>
        </w:rPr>
        <w:t>多个约束文件</w:t>
      </w:r>
      <w:r>
        <w:rPr>
          <w:rFonts w:hint="eastAsia"/>
          <w:lang w:eastAsia="zh-CN"/>
        </w:rPr>
        <w:t>中有相同的标签</w:t>
      </w:r>
      <w:r w:rsidR="005F39CF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使用不同的</w:t>
      </w:r>
      <w:r w:rsidR="005F39CF">
        <w:rPr>
          <w:rFonts w:hint="eastAsia"/>
          <w:lang w:eastAsia="zh-CN"/>
        </w:rPr>
        <w:t>前缀</w:t>
      </w:r>
      <w:r>
        <w:rPr>
          <w:rFonts w:hint="eastAsia"/>
          <w:lang w:eastAsia="zh-CN"/>
        </w:rPr>
        <w:t>来区分，引入不同的</w:t>
      </w:r>
      <w:r>
        <w:rPr>
          <w:rFonts w:hint="eastAsia"/>
          <w:lang w:eastAsia="zh-CN"/>
        </w:rPr>
        <w:t>xsd</w:t>
      </w:r>
      <w:r>
        <w:rPr>
          <w:rFonts w:hint="eastAsia"/>
          <w:lang w:eastAsia="zh-CN"/>
        </w:rPr>
        <w:t>中约束。</w:t>
      </w:r>
    </w:p>
    <w:p w:rsidR="000505FB" w:rsidRDefault="00341164" w:rsidP="00474138">
      <w:pPr>
        <w:pStyle w:val="a0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类似于</w:t>
      </w:r>
      <w:r w:rsidR="000505FB"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中</w:t>
      </w:r>
      <w:r w:rsidR="000505FB">
        <w:rPr>
          <w:rFonts w:hint="eastAsia"/>
          <w:lang w:eastAsia="zh-CN"/>
        </w:rPr>
        <w:t>包</w:t>
      </w:r>
    </w:p>
    <w:p w:rsidR="005F39CF" w:rsidRDefault="00341164" w:rsidP="00474138">
      <w:pPr>
        <w:pStyle w:val="a0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如果没有前缀的约束，称为</w:t>
      </w:r>
      <w:r w:rsidR="005F39CF">
        <w:rPr>
          <w:rFonts w:hint="eastAsia"/>
          <w:lang w:eastAsia="zh-CN"/>
        </w:rPr>
        <w:t>默认命名空间</w:t>
      </w:r>
    </w:p>
    <w:p w:rsidR="005F39CF" w:rsidRPr="000505FB" w:rsidRDefault="00341164" w:rsidP="00341164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2C66308" wp14:editId="3F8AA753">
            <wp:extent cx="6645910" cy="29991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9E7" w:rsidRDefault="003D79E7" w:rsidP="003D79E7">
      <w:pPr>
        <w:ind w:firstLine="141"/>
        <w:rPr>
          <w:lang w:eastAsia="zh-CN"/>
        </w:rPr>
      </w:pPr>
    </w:p>
    <w:p w:rsidR="001E7561" w:rsidRDefault="001E7561" w:rsidP="001707AF">
      <w:r w:rsidRPr="00FD06B3">
        <w:t>步骤</w:t>
      </w:r>
      <w:r w:rsidRPr="00FD06B3">
        <w:t>2</w:t>
      </w:r>
      <w:r w:rsidRPr="00FD06B3">
        <w:t>：新建</w:t>
      </w:r>
      <w:r w:rsidRPr="00FD06B3">
        <w:t>books2.xml</w:t>
      </w:r>
      <w:r w:rsidRPr="00FD06B3">
        <w:t>使用</w:t>
      </w:r>
      <w:r w:rsidRPr="00FD06B3">
        <w:t>schema</w:t>
      </w:r>
      <w:r w:rsidRPr="00FD06B3">
        <w:t>约束文件</w:t>
      </w:r>
      <w:r w:rsidRPr="00FD06B3">
        <w:t>bookshelf.xsd</w:t>
      </w:r>
      <w:r w:rsidRPr="00FD06B3">
        <w:t>，代码如下</w:t>
      </w:r>
    </w:p>
    <w:p w:rsidR="00944FA5" w:rsidRDefault="00944FA5" w:rsidP="00944FA5">
      <w:pPr>
        <w:pStyle w:val="10"/>
        <w:spacing w:before="156"/>
        <w:ind w:left="141"/>
        <w:rPr>
          <w:lang w:eastAsia="zh-CN"/>
        </w:rPr>
      </w:pPr>
      <w:r>
        <w:rPr>
          <w:lang w:eastAsia="zh-CN"/>
        </w:rPr>
        <w:t>语法：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4FA5" w:rsidTr="00944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944FA5" w:rsidRDefault="00944FA5" w:rsidP="004E79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</w:t>
            </w:r>
            <w:r>
              <w:rPr>
                <w:rFonts w:hint="eastAsia"/>
                <w:lang w:eastAsia="zh-CN"/>
              </w:rPr>
              <w:t>根元素</w:t>
            </w:r>
            <w:r>
              <w:rPr>
                <w:rFonts w:hint="eastAsia"/>
                <w:lang w:eastAsia="zh-CN"/>
              </w:rPr>
              <w:t xml:space="preserve"> xmlns="</w:t>
            </w:r>
            <w:r>
              <w:rPr>
                <w:rFonts w:hint="eastAsia"/>
                <w:lang w:eastAsia="zh-CN"/>
              </w:rPr>
              <w:t>命名空间</w:t>
            </w:r>
            <w:r>
              <w:rPr>
                <w:rFonts w:hint="eastAsia"/>
                <w:lang w:eastAsia="zh-CN"/>
              </w:rPr>
              <w:t xml:space="preserve">" </w:t>
            </w:r>
            <w:r w:rsidRPr="00AB17DC">
              <w:rPr>
                <w:lang w:eastAsia="zh-CN"/>
              </w:rPr>
              <w:t>xmlns:xsi="http://www.w3.org/2001/XMLSchema-instance"</w:t>
            </w:r>
            <w:r>
              <w:rPr>
                <w:lang w:eastAsia="zh-CN"/>
              </w:rPr>
              <w:t xml:space="preserve"> </w:t>
            </w:r>
            <w:r w:rsidRPr="00AB17DC">
              <w:rPr>
                <w:lang w:eastAsia="zh-CN"/>
              </w:rPr>
              <w:t>xsi:schemaLocation="</w:t>
            </w:r>
            <w:r>
              <w:rPr>
                <w:lang w:eastAsia="zh-CN"/>
              </w:rPr>
              <w:t>命名空间</w:t>
            </w:r>
            <w:r w:rsidRPr="00AB17DC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xsd</w:t>
            </w:r>
            <w:r w:rsidR="00990C77">
              <w:rPr>
                <w:lang w:eastAsia="zh-CN"/>
              </w:rPr>
              <w:t>约束</w:t>
            </w:r>
            <w:r>
              <w:rPr>
                <w:lang w:eastAsia="zh-CN"/>
              </w:rPr>
              <w:t>文件名</w:t>
            </w:r>
            <w:r w:rsidRPr="00AB17DC">
              <w:rPr>
                <w:lang w:eastAsia="zh-CN"/>
              </w:rPr>
              <w:t>"</w:t>
            </w:r>
            <w:r>
              <w:rPr>
                <w:lang w:eastAsia="zh-CN"/>
              </w:rPr>
              <w:t>&gt;</w:t>
            </w:r>
          </w:p>
          <w:p w:rsidR="005A1552" w:rsidRDefault="005A1552" w:rsidP="004E794F">
            <w:pPr>
              <w:rPr>
                <w:lang w:eastAsia="zh-CN"/>
              </w:rPr>
            </w:pPr>
            <w:r>
              <w:rPr>
                <w:lang w:eastAsia="zh-CN"/>
              </w:rPr>
              <w:t>&lt;/</w:t>
            </w:r>
            <w:r>
              <w:rPr>
                <w:lang w:eastAsia="zh-CN"/>
              </w:rPr>
              <w:t>根元素</w:t>
            </w:r>
            <w:r>
              <w:rPr>
                <w:rFonts w:hint="eastAsia"/>
                <w:lang w:eastAsia="zh-CN"/>
              </w:rPr>
              <w:t>&gt;</w:t>
            </w:r>
          </w:p>
        </w:tc>
      </w:tr>
    </w:tbl>
    <w:p w:rsidR="00AB17DC" w:rsidRPr="00AB17DC" w:rsidRDefault="00944FA5" w:rsidP="00634C67">
      <w:pPr>
        <w:pStyle w:val="10"/>
        <w:spacing w:before="156"/>
        <w:ind w:left="141"/>
        <w:rPr>
          <w:lang w:eastAsia="zh-CN"/>
        </w:rPr>
      </w:pPr>
      <w:r>
        <w:rPr>
          <w:rFonts w:hint="eastAsia"/>
          <w:lang w:eastAsia="zh-CN"/>
        </w:rPr>
        <w:t>代码：</w:t>
      </w:r>
    </w:p>
    <w:p w:rsidR="002772A8" w:rsidRDefault="002772A8" w:rsidP="002772A8">
      <w:pPr>
        <w:pStyle w:val="af6"/>
      </w:pPr>
      <w:r>
        <w:t>&lt;?xml version="1.0" encoding="UTF-8" ?&gt;</w:t>
      </w:r>
    </w:p>
    <w:p w:rsidR="002772A8" w:rsidRDefault="002772A8" w:rsidP="002772A8">
      <w:pPr>
        <w:pStyle w:val="af6"/>
        <w:rPr>
          <w:lang w:eastAsia="zh-CN"/>
        </w:rPr>
      </w:pP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书架</w:t>
      </w:r>
      <w:r>
        <w:rPr>
          <w:rFonts w:hint="eastAsia"/>
          <w:lang w:eastAsia="zh-CN"/>
        </w:rPr>
        <w:t xml:space="preserve"> xmlns="http://www.itcast.cn"</w:t>
      </w:r>
    </w:p>
    <w:p w:rsidR="002772A8" w:rsidRDefault="002772A8" w:rsidP="002772A8">
      <w:pPr>
        <w:pStyle w:val="af6"/>
      </w:pPr>
      <w:r>
        <w:rPr>
          <w:lang w:eastAsia="zh-CN"/>
        </w:rPr>
        <w:t xml:space="preserve">    </w:t>
      </w:r>
      <w:r>
        <w:t>xmlns:xsi="http://www.w3.org/2001/XMLSchema-instance"</w:t>
      </w:r>
    </w:p>
    <w:p w:rsidR="002772A8" w:rsidRDefault="002772A8" w:rsidP="002772A8">
      <w:pPr>
        <w:pStyle w:val="af6"/>
      </w:pPr>
      <w:r>
        <w:t xml:space="preserve">     xsi:schemaLocation="http://www.itcast.cn bookshelf.xsd"&gt;</w:t>
      </w:r>
    </w:p>
    <w:p w:rsidR="002772A8" w:rsidRDefault="002772A8" w:rsidP="002772A8">
      <w:pPr>
        <w:pStyle w:val="af6"/>
        <w:rPr>
          <w:lang w:eastAsia="zh-CN"/>
        </w:rPr>
      </w:pPr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书</w:t>
      </w:r>
      <w:r>
        <w:rPr>
          <w:rFonts w:hint="eastAsia"/>
          <w:lang w:eastAsia="zh-CN"/>
        </w:rPr>
        <w:t>&gt;</w:t>
      </w:r>
    </w:p>
    <w:p w:rsidR="002772A8" w:rsidRDefault="002772A8" w:rsidP="002772A8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    &lt;</w:t>
      </w:r>
      <w:r>
        <w:rPr>
          <w:rFonts w:hint="eastAsia"/>
          <w:lang w:eastAsia="zh-CN"/>
        </w:rPr>
        <w:t>书名</w:t>
      </w:r>
      <w:r>
        <w:rPr>
          <w:rFonts w:hint="eastAsia"/>
          <w:lang w:eastAsia="zh-CN"/>
        </w:rPr>
        <w:t>&gt;</w:t>
      </w:r>
      <w:r>
        <w:rPr>
          <w:rFonts w:hint="eastAsia"/>
          <w:lang w:eastAsia="zh-CN"/>
        </w:rPr>
        <w:t>西游记</w:t>
      </w:r>
      <w:r>
        <w:rPr>
          <w:rFonts w:hint="eastAsia"/>
          <w:lang w:eastAsia="zh-CN"/>
        </w:rPr>
        <w:t>&lt;/</w:t>
      </w:r>
      <w:r>
        <w:rPr>
          <w:rFonts w:hint="eastAsia"/>
          <w:lang w:eastAsia="zh-CN"/>
        </w:rPr>
        <w:t>书名</w:t>
      </w:r>
      <w:r>
        <w:rPr>
          <w:rFonts w:hint="eastAsia"/>
          <w:lang w:eastAsia="zh-CN"/>
        </w:rPr>
        <w:t>&gt;</w:t>
      </w:r>
    </w:p>
    <w:p w:rsidR="002772A8" w:rsidRDefault="002772A8" w:rsidP="002772A8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    &lt;</w:t>
      </w:r>
      <w:r>
        <w:rPr>
          <w:rFonts w:hint="eastAsia"/>
          <w:lang w:eastAsia="zh-CN"/>
        </w:rPr>
        <w:t>作者</w:t>
      </w:r>
      <w:r>
        <w:rPr>
          <w:rFonts w:hint="eastAsia"/>
          <w:lang w:eastAsia="zh-CN"/>
        </w:rPr>
        <w:t>&gt;</w:t>
      </w:r>
      <w:r>
        <w:rPr>
          <w:rFonts w:hint="eastAsia"/>
          <w:lang w:eastAsia="zh-CN"/>
        </w:rPr>
        <w:t>金正恩</w:t>
      </w:r>
      <w:r>
        <w:rPr>
          <w:rFonts w:hint="eastAsia"/>
          <w:lang w:eastAsia="zh-CN"/>
        </w:rPr>
        <w:t>&lt;/</w:t>
      </w:r>
      <w:r>
        <w:rPr>
          <w:rFonts w:hint="eastAsia"/>
          <w:lang w:eastAsia="zh-CN"/>
        </w:rPr>
        <w:t>作者</w:t>
      </w:r>
      <w:r>
        <w:rPr>
          <w:rFonts w:hint="eastAsia"/>
          <w:lang w:eastAsia="zh-CN"/>
        </w:rPr>
        <w:t>&gt;</w:t>
      </w:r>
    </w:p>
    <w:p w:rsidR="002772A8" w:rsidRDefault="002772A8" w:rsidP="002772A8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    &lt;</w:t>
      </w:r>
      <w:r>
        <w:rPr>
          <w:rFonts w:hint="eastAsia"/>
          <w:lang w:eastAsia="zh-CN"/>
        </w:rPr>
        <w:t>售价</w:t>
      </w:r>
      <w:r>
        <w:rPr>
          <w:rFonts w:hint="eastAsia"/>
          <w:lang w:eastAsia="zh-CN"/>
        </w:rPr>
        <w:t>&gt;45.3&lt;/</w:t>
      </w:r>
      <w:r>
        <w:rPr>
          <w:rFonts w:hint="eastAsia"/>
          <w:lang w:eastAsia="zh-CN"/>
        </w:rPr>
        <w:t>售价</w:t>
      </w:r>
      <w:r>
        <w:rPr>
          <w:rFonts w:hint="eastAsia"/>
          <w:lang w:eastAsia="zh-CN"/>
        </w:rPr>
        <w:t>&gt;</w:t>
      </w:r>
    </w:p>
    <w:p w:rsidR="002772A8" w:rsidRDefault="002772A8" w:rsidP="002772A8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&lt;/</w:t>
      </w:r>
      <w:r>
        <w:rPr>
          <w:rFonts w:hint="eastAsia"/>
          <w:lang w:eastAsia="zh-CN"/>
        </w:rPr>
        <w:t>书</w:t>
      </w:r>
      <w:r>
        <w:rPr>
          <w:rFonts w:hint="eastAsia"/>
          <w:lang w:eastAsia="zh-CN"/>
        </w:rPr>
        <w:t>&gt;</w:t>
      </w:r>
    </w:p>
    <w:p w:rsidR="002772A8" w:rsidRDefault="002772A8" w:rsidP="002772A8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&lt;</w:t>
      </w:r>
      <w:r>
        <w:rPr>
          <w:rFonts w:hint="eastAsia"/>
          <w:lang w:eastAsia="zh-CN"/>
        </w:rPr>
        <w:t>书</w:t>
      </w:r>
      <w:r>
        <w:rPr>
          <w:rFonts w:hint="eastAsia"/>
          <w:lang w:eastAsia="zh-CN"/>
        </w:rPr>
        <w:t>&gt;</w:t>
      </w:r>
    </w:p>
    <w:p w:rsidR="002772A8" w:rsidRDefault="002772A8" w:rsidP="002772A8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    &lt;</w:t>
      </w:r>
      <w:r>
        <w:rPr>
          <w:rFonts w:hint="eastAsia"/>
          <w:lang w:eastAsia="zh-CN"/>
        </w:rPr>
        <w:t>书名</w:t>
      </w:r>
      <w:r>
        <w:rPr>
          <w:rFonts w:hint="eastAsia"/>
          <w:lang w:eastAsia="zh-CN"/>
        </w:rPr>
        <w:t>&gt;</w:t>
      </w:r>
      <w:r>
        <w:rPr>
          <w:rFonts w:hint="eastAsia"/>
          <w:lang w:eastAsia="zh-CN"/>
        </w:rPr>
        <w:t>东游记</w:t>
      </w:r>
      <w:r>
        <w:rPr>
          <w:rFonts w:hint="eastAsia"/>
          <w:lang w:eastAsia="zh-CN"/>
        </w:rPr>
        <w:t>&lt;/</w:t>
      </w:r>
      <w:r>
        <w:rPr>
          <w:rFonts w:hint="eastAsia"/>
          <w:lang w:eastAsia="zh-CN"/>
        </w:rPr>
        <w:t>书名</w:t>
      </w:r>
      <w:r>
        <w:rPr>
          <w:rFonts w:hint="eastAsia"/>
          <w:lang w:eastAsia="zh-CN"/>
        </w:rPr>
        <w:t>&gt;</w:t>
      </w:r>
    </w:p>
    <w:p w:rsidR="002772A8" w:rsidRDefault="002772A8" w:rsidP="002772A8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    &lt;</w:t>
      </w:r>
      <w:r>
        <w:rPr>
          <w:rFonts w:hint="eastAsia"/>
          <w:lang w:eastAsia="zh-CN"/>
        </w:rPr>
        <w:t>作者</w:t>
      </w:r>
      <w:r>
        <w:rPr>
          <w:rFonts w:hint="eastAsia"/>
          <w:lang w:eastAsia="zh-CN"/>
        </w:rPr>
        <w:t>&gt;</w:t>
      </w:r>
      <w:r>
        <w:rPr>
          <w:rFonts w:hint="eastAsia"/>
          <w:lang w:eastAsia="zh-CN"/>
        </w:rPr>
        <w:t>金针菇</w:t>
      </w:r>
      <w:r>
        <w:rPr>
          <w:rFonts w:hint="eastAsia"/>
          <w:lang w:eastAsia="zh-CN"/>
        </w:rPr>
        <w:t>&lt;/</w:t>
      </w:r>
      <w:r>
        <w:rPr>
          <w:rFonts w:hint="eastAsia"/>
          <w:lang w:eastAsia="zh-CN"/>
        </w:rPr>
        <w:t>作者</w:t>
      </w:r>
      <w:r>
        <w:rPr>
          <w:rFonts w:hint="eastAsia"/>
          <w:lang w:eastAsia="zh-CN"/>
        </w:rPr>
        <w:t>&gt;</w:t>
      </w:r>
    </w:p>
    <w:p w:rsidR="002772A8" w:rsidRDefault="002772A8" w:rsidP="002772A8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    &lt;</w:t>
      </w:r>
      <w:r>
        <w:rPr>
          <w:rFonts w:hint="eastAsia"/>
          <w:lang w:eastAsia="zh-CN"/>
        </w:rPr>
        <w:t>售价</w:t>
      </w:r>
      <w:r>
        <w:rPr>
          <w:rFonts w:hint="eastAsia"/>
          <w:lang w:eastAsia="zh-CN"/>
        </w:rPr>
        <w:t>&gt;300&lt;/</w:t>
      </w:r>
      <w:r>
        <w:rPr>
          <w:rFonts w:hint="eastAsia"/>
          <w:lang w:eastAsia="zh-CN"/>
        </w:rPr>
        <w:t>售价</w:t>
      </w:r>
      <w:r>
        <w:rPr>
          <w:rFonts w:hint="eastAsia"/>
          <w:lang w:eastAsia="zh-CN"/>
        </w:rPr>
        <w:t>&gt;</w:t>
      </w:r>
    </w:p>
    <w:p w:rsidR="002772A8" w:rsidRDefault="002772A8" w:rsidP="002772A8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&lt;/</w:t>
      </w:r>
      <w:r>
        <w:rPr>
          <w:rFonts w:hint="eastAsia"/>
          <w:lang w:eastAsia="zh-CN"/>
        </w:rPr>
        <w:t>书</w:t>
      </w:r>
      <w:r>
        <w:rPr>
          <w:rFonts w:hint="eastAsia"/>
          <w:lang w:eastAsia="zh-CN"/>
        </w:rPr>
        <w:t>&gt;</w:t>
      </w:r>
    </w:p>
    <w:p w:rsidR="001E7561" w:rsidRPr="00B27B63" w:rsidRDefault="002772A8" w:rsidP="002772A8">
      <w:pPr>
        <w:pStyle w:val="af6"/>
        <w:rPr>
          <w:lang w:eastAsia="zh-CN"/>
        </w:rPr>
      </w:pPr>
      <w:r>
        <w:rPr>
          <w:rFonts w:hint="eastAsia"/>
          <w:lang w:eastAsia="zh-CN"/>
        </w:rPr>
        <w:t>&lt;/</w:t>
      </w:r>
      <w:r>
        <w:rPr>
          <w:rFonts w:hint="eastAsia"/>
          <w:lang w:eastAsia="zh-CN"/>
        </w:rPr>
        <w:t>书架</w:t>
      </w:r>
      <w:r>
        <w:rPr>
          <w:rFonts w:hint="eastAsia"/>
          <w:lang w:eastAsia="zh-CN"/>
        </w:rPr>
        <w:t>&gt;</w:t>
      </w:r>
    </w:p>
    <w:p w:rsidR="00E40E4B" w:rsidRDefault="00E40E4B" w:rsidP="00E40E4B">
      <w:pPr>
        <w:rPr>
          <w:lang w:eastAsia="zh-CN"/>
        </w:rPr>
      </w:pPr>
    </w:p>
    <w:p w:rsidR="001E7561" w:rsidRPr="00FD06B3" w:rsidRDefault="001E7561" w:rsidP="00E40E4B">
      <w:pPr>
        <w:rPr>
          <w:lang w:eastAsia="zh-CN"/>
        </w:rPr>
      </w:pPr>
      <w:r w:rsidRPr="00FD06B3">
        <w:rPr>
          <w:lang w:eastAsia="zh-CN"/>
        </w:rPr>
        <w:t>步骤</w:t>
      </w:r>
      <w:r w:rsidRPr="00FD06B3">
        <w:rPr>
          <w:lang w:eastAsia="zh-CN"/>
        </w:rPr>
        <w:t>3</w:t>
      </w:r>
      <w:r w:rsidRPr="00FD06B3">
        <w:rPr>
          <w:lang w:eastAsia="zh-CN"/>
        </w:rPr>
        <w:t>：开发工具提示效果</w:t>
      </w:r>
    </w:p>
    <w:p w:rsidR="001E7561" w:rsidRPr="00FD06B3" w:rsidRDefault="002772A8" w:rsidP="00E40E4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429CFED" wp14:editId="0C66EC20">
            <wp:extent cx="3209925" cy="10763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61" w:rsidRPr="00FD06B3" w:rsidRDefault="00E40E4B" w:rsidP="00E40E4B">
      <w:pPr>
        <w:pStyle w:val="3"/>
        <w:spacing w:before="156" w:after="62"/>
        <w:rPr>
          <w:lang w:eastAsia="zh-CN"/>
        </w:rPr>
      </w:pPr>
      <w:bookmarkStart w:id="25" w:name="header-n348"/>
      <w:r>
        <w:rPr>
          <w:lang w:eastAsia="zh-CN"/>
        </w:rPr>
        <w:lastRenderedPageBreak/>
        <w:t>S</w:t>
      </w:r>
      <w:r w:rsidRPr="00FD06B3">
        <w:rPr>
          <w:lang w:eastAsia="zh-CN"/>
        </w:rPr>
        <w:t>chema学习要求</w:t>
      </w:r>
      <w:bookmarkEnd w:id="25"/>
    </w:p>
    <w:p w:rsidR="001E7561" w:rsidRDefault="001E7561" w:rsidP="00E40E4B">
      <w:pPr>
        <w:ind w:firstLine="420"/>
        <w:rPr>
          <w:szCs w:val="21"/>
          <w:lang w:eastAsia="zh-CN"/>
        </w:rPr>
      </w:pPr>
      <w:r w:rsidRPr="00FD06B3">
        <w:rPr>
          <w:lang w:eastAsia="zh-CN"/>
        </w:rPr>
        <w:t>虽然</w:t>
      </w:r>
      <w:r w:rsidRPr="00FD06B3">
        <w:rPr>
          <w:lang w:eastAsia="zh-CN"/>
        </w:rPr>
        <w:t>schema</w:t>
      </w:r>
      <w:r w:rsidRPr="00FD06B3">
        <w:rPr>
          <w:lang w:eastAsia="zh-CN"/>
        </w:rPr>
        <w:t>功能比</w:t>
      </w:r>
      <w:r w:rsidRPr="00FD06B3">
        <w:rPr>
          <w:lang w:eastAsia="zh-CN"/>
        </w:rPr>
        <w:t>dtd</w:t>
      </w:r>
      <w:r w:rsidRPr="00FD06B3">
        <w:rPr>
          <w:lang w:eastAsia="zh-CN"/>
        </w:rPr>
        <w:t>强大，但是编写要比</w:t>
      </w:r>
      <w:r w:rsidRPr="00FD06B3">
        <w:rPr>
          <w:lang w:eastAsia="zh-CN"/>
        </w:rPr>
        <w:t>DTD</w:t>
      </w:r>
      <w:r w:rsidRPr="00FD06B3">
        <w:rPr>
          <w:lang w:eastAsia="zh-CN"/>
        </w:rPr>
        <w:t>复杂，同样以后我们在企业开发中也很少会自己编写</w:t>
      </w:r>
      <w:r w:rsidRPr="00FD06B3">
        <w:rPr>
          <w:lang w:eastAsia="zh-CN"/>
        </w:rPr>
        <w:t>schema</w:t>
      </w:r>
      <w:r w:rsidRPr="00FD06B3">
        <w:rPr>
          <w:lang w:eastAsia="zh-CN"/>
        </w:rPr>
        <w:t>文件。</w:t>
      </w:r>
      <w:r w:rsidR="00992457">
        <w:rPr>
          <w:rFonts w:hint="eastAsia"/>
          <w:lang w:eastAsia="zh-CN"/>
        </w:rPr>
        <w:t>我们只需要借助开发工具，在现有的</w:t>
      </w:r>
      <w:r w:rsidR="00992457">
        <w:rPr>
          <w:rFonts w:hint="eastAsia"/>
          <w:lang w:eastAsia="zh-CN"/>
        </w:rPr>
        <w:t>xsd</w:t>
      </w:r>
      <w:r w:rsidR="00992457">
        <w:rPr>
          <w:rFonts w:hint="eastAsia"/>
          <w:lang w:eastAsia="zh-CN"/>
        </w:rPr>
        <w:t>约束下，写出正确的</w:t>
      </w:r>
      <w:r w:rsidR="00992457">
        <w:rPr>
          <w:rFonts w:hint="eastAsia"/>
          <w:lang w:eastAsia="zh-CN"/>
        </w:rPr>
        <w:t>xml</w:t>
      </w:r>
      <w:r w:rsidR="00992457">
        <w:rPr>
          <w:rFonts w:hint="eastAsia"/>
          <w:lang w:eastAsia="zh-CN"/>
        </w:rPr>
        <w:t>文件即可。</w:t>
      </w:r>
    </w:p>
    <w:p w:rsidR="00B72741" w:rsidRPr="00FD06B3" w:rsidRDefault="00B72741" w:rsidP="00D56019">
      <w:pPr>
        <w:pStyle w:val="1"/>
        <w:spacing w:before="156"/>
        <w:rPr>
          <w:szCs w:val="21"/>
        </w:rPr>
      </w:pPr>
      <w:bookmarkStart w:id="26" w:name="header-n356"/>
      <w:bookmarkEnd w:id="1"/>
      <w:r w:rsidRPr="00FD06B3">
        <w:rPr>
          <w:szCs w:val="21"/>
        </w:rPr>
        <w:t>XML解析</w:t>
      </w:r>
      <w:bookmarkEnd w:id="26"/>
    </w:p>
    <w:p w:rsidR="00B72741" w:rsidRPr="00FD06B3" w:rsidRDefault="00AA331F" w:rsidP="00D56019">
      <w:pPr>
        <w:pStyle w:val="2"/>
        <w:spacing w:before="156"/>
        <w:rPr>
          <w:szCs w:val="21"/>
        </w:rPr>
      </w:pPr>
      <w:bookmarkStart w:id="27" w:name="header-n357"/>
      <w:r>
        <w:rPr>
          <w:szCs w:val="21"/>
        </w:rPr>
        <w:t>什么是</w:t>
      </w:r>
      <w:r>
        <w:rPr>
          <w:rFonts w:hint="eastAsia"/>
          <w:szCs w:val="21"/>
          <w:lang w:eastAsia="zh-CN"/>
        </w:rPr>
        <w:t>XML的</w:t>
      </w:r>
      <w:r w:rsidRPr="00FD06B3">
        <w:rPr>
          <w:szCs w:val="21"/>
        </w:rPr>
        <w:t>解析</w:t>
      </w:r>
      <w:bookmarkEnd w:id="27"/>
    </w:p>
    <w:p w:rsidR="00B72741" w:rsidRPr="00FD06B3" w:rsidRDefault="00D82023" w:rsidP="00D82023">
      <w:pPr>
        <w:ind w:left="284"/>
        <w:rPr>
          <w:lang w:eastAsia="zh-CN"/>
        </w:rPr>
      </w:pPr>
      <w:r>
        <w:rPr>
          <w:lang w:eastAsia="zh-CN"/>
        </w:rPr>
        <w:t>读取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文件中所有的元素和数据，封装成一个</w:t>
      </w:r>
      <w:r>
        <w:rPr>
          <w:rFonts w:hint="eastAsia"/>
          <w:lang w:eastAsia="zh-CN"/>
        </w:rPr>
        <w:t>JavaBean</w:t>
      </w:r>
      <w:r>
        <w:rPr>
          <w:rFonts w:hint="eastAsia"/>
          <w:lang w:eastAsia="zh-CN"/>
        </w:rPr>
        <w:t>，在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中来使用这些数据。</w:t>
      </w:r>
    </w:p>
    <w:p w:rsidR="00B72741" w:rsidRPr="00FD06B3" w:rsidRDefault="00B72741" w:rsidP="00D56019">
      <w:pPr>
        <w:pStyle w:val="2"/>
        <w:spacing w:before="156"/>
        <w:rPr>
          <w:szCs w:val="21"/>
        </w:rPr>
      </w:pPr>
      <w:bookmarkStart w:id="28" w:name="header-n360"/>
      <w:r w:rsidRPr="00FD06B3">
        <w:rPr>
          <w:szCs w:val="21"/>
        </w:rPr>
        <w:t>解析方式和解析器</w:t>
      </w:r>
      <w:bookmarkEnd w:id="28"/>
    </w:p>
    <w:p w:rsidR="00B72741" w:rsidRPr="00FD06B3" w:rsidRDefault="00E56FD0" w:rsidP="006C3695">
      <w:pPr>
        <w:pStyle w:val="3"/>
        <w:spacing w:before="156" w:after="62"/>
        <w:rPr>
          <w:lang w:eastAsia="zh-CN"/>
        </w:rPr>
      </w:pPr>
      <w:r>
        <w:rPr>
          <w:lang w:eastAsia="zh-CN"/>
        </w:rPr>
        <w:t>两</w:t>
      </w:r>
      <w:r w:rsidR="00B72741" w:rsidRPr="00FD06B3">
        <w:rPr>
          <w:lang w:eastAsia="zh-CN"/>
        </w:rPr>
        <w:t>种</w:t>
      </w:r>
      <w:r w:rsidR="006C3695">
        <w:rPr>
          <w:lang w:eastAsia="zh-CN"/>
        </w:rPr>
        <w:t>解析方式：</w:t>
      </w:r>
      <w:r w:rsidR="006C3695" w:rsidRPr="00FD06B3">
        <w:rPr>
          <w:lang w:eastAsia="zh-CN"/>
        </w:rPr>
        <w:t xml:space="preserve"> </w:t>
      </w:r>
    </w:p>
    <w:p w:rsidR="00B72741" w:rsidRPr="00FD06B3" w:rsidRDefault="00B72741" w:rsidP="00474138">
      <w:pPr>
        <w:numPr>
          <w:ilvl w:val="1"/>
          <w:numId w:val="8"/>
        </w:numPr>
        <w:ind w:left="567"/>
        <w:rPr>
          <w:szCs w:val="21"/>
          <w:lang w:eastAsia="zh-CN"/>
        </w:rPr>
      </w:pPr>
      <w:r w:rsidRPr="00E56FD0">
        <w:rPr>
          <w:color w:val="FF0000"/>
          <w:szCs w:val="21"/>
          <w:lang w:eastAsia="zh-CN"/>
        </w:rPr>
        <w:t>DOM</w:t>
      </w:r>
      <w:r w:rsidRPr="00FD06B3">
        <w:rPr>
          <w:szCs w:val="21"/>
          <w:lang w:eastAsia="zh-CN"/>
        </w:rPr>
        <w:t>：</w:t>
      </w:r>
      <w:r w:rsidR="001D48B5" w:rsidRPr="00FD06B3">
        <w:rPr>
          <w:szCs w:val="21"/>
          <w:lang w:eastAsia="zh-CN"/>
        </w:rPr>
        <w:t xml:space="preserve"> </w:t>
      </w:r>
      <w:r w:rsidR="00E56FD0">
        <w:rPr>
          <w:szCs w:val="21"/>
          <w:lang w:eastAsia="zh-CN"/>
        </w:rPr>
        <w:t xml:space="preserve">Document Object Model </w:t>
      </w:r>
      <w:r w:rsidR="00E56FD0">
        <w:rPr>
          <w:szCs w:val="21"/>
          <w:lang w:eastAsia="zh-CN"/>
        </w:rPr>
        <w:t>文档对象模型，会在内存中创建一棵</w:t>
      </w:r>
      <w:r w:rsidR="00E56FD0">
        <w:rPr>
          <w:rFonts w:hint="eastAsia"/>
          <w:szCs w:val="21"/>
          <w:lang w:eastAsia="zh-CN"/>
        </w:rPr>
        <w:t>DOM</w:t>
      </w:r>
      <w:r w:rsidR="00E56FD0">
        <w:rPr>
          <w:rFonts w:hint="eastAsia"/>
          <w:szCs w:val="21"/>
          <w:lang w:eastAsia="zh-CN"/>
        </w:rPr>
        <w:t>树。可以对这棵树上所有的结点进行查询，修改，删除和添加。</w:t>
      </w:r>
    </w:p>
    <w:p w:rsidR="001D4F65" w:rsidRPr="001D4F65" w:rsidRDefault="001D4F65" w:rsidP="001D4F65">
      <w:pPr>
        <w:ind w:left="567"/>
        <w:rPr>
          <w:szCs w:val="21"/>
          <w:lang w:eastAsia="zh-CN"/>
        </w:rPr>
      </w:pPr>
      <w:r w:rsidRPr="001D4F65">
        <w:rPr>
          <w:rFonts w:hint="eastAsia"/>
          <w:szCs w:val="21"/>
          <w:lang w:eastAsia="zh-CN"/>
        </w:rPr>
        <w:t>a</w:t>
      </w:r>
      <w:r w:rsidRPr="001D4F65">
        <w:rPr>
          <w:rFonts w:hint="eastAsia"/>
          <w:szCs w:val="21"/>
          <w:lang w:eastAsia="zh-CN"/>
        </w:rPr>
        <w:t>）优点：</w:t>
      </w:r>
      <w:r w:rsidR="00E56FD0">
        <w:rPr>
          <w:rFonts w:hint="eastAsia"/>
          <w:szCs w:val="21"/>
          <w:lang w:eastAsia="zh-CN"/>
        </w:rPr>
        <w:t>可以方便的操作</w:t>
      </w:r>
      <w:r w:rsidR="00E56FD0">
        <w:rPr>
          <w:rFonts w:hint="eastAsia"/>
          <w:szCs w:val="21"/>
          <w:lang w:eastAsia="zh-CN"/>
        </w:rPr>
        <w:t>XML</w:t>
      </w:r>
      <w:r w:rsidR="00E56FD0">
        <w:rPr>
          <w:rFonts w:hint="eastAsia"/>
          <w:szCs w:val="21"/>
          <w:lang w:eastAsia="zh-CN"/>
        </w:rPr>
        <w:t>中任何一个结点，可以进行增删改查的操作。</w:t>
      </w:r>
    </w:p>
    <w:p w:rsidR="001D48B5" w:rsidRDefault="001D4F65" w:rsidP="001D4F65">
      <w:pPr>
        <w:ind w:left="567"/>
        <w:rPr>
          <w:szCs w:val="21"/>
          <w:lang w:eastAsia="zh-CN"/>
        </w:rPr>
      </w:pPr>
      <w:r w:rsidRPr="001D4F65">
        <w:rPr>
          <w:rFonts w:hint="eastAsia"/>
          <w:szCs w:val="21"/>
          <w:lang w:eastAsia="zh-CN"/>
        </w:rPr>
        <w:t>b</w:t>
      </w:r>
      <w:r w:rsidRPr="001D4F65">
        <w:rPr>
          <w:rFonts w:hint="eastAsia"/>
          <w:szCs w:val="21"/>
          <w:lang w:eastAsia="zh-CN"/>
        </w:rPr>
        <w:t>）缺点：</w:t>
      </w:r>
      <w:r w:rsidR="00E56FD0">
        <w:rPr>
          <w:rFonts w:hint="eastAsia"/>
          <w:szCs w:val="21"/>
          <w:lang w:eastAsia="zh-CN"/>
        </w:rPr>
        <w:t>如果这个</w:t>
      </w:r>
      <w:r w:rsidR="00E56FD0">
        <w:rPr>
          <w:rFonts w:hint="eastAsia"/>
          <w:szCs w:val="21"/>
          <w:lang w:eastAsia="zh-CN"/>
        </w:rPr>
        <w:t>XML</w:t>
      </w:r>
      <w:r w:rsidR="00E56FD0">
        <w:rPr>
          <w:rFonts w:hint="eastAsia"/>
          <w:szCs w:val="21"/>
          <w:lang w:eastAsia="zh-CN"/>
        </w:rPr>
        <w:t>文件很大的时候，可能会出现内存泄露的风险。</w:t>
      </w:r>
    </w:p>
    <w:p w:rsidR="00DF409D" w:rsidRDefault="00DF409D" w:rsidP="001D4F65">
      <w:pPr>
        <w:ind w:left="567"/>
        <w:rPr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495040" cy="1644650"/>
            <wp:effectExtent l="19050" t="19050" r="10160" b="127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6446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D48B5" w:rsidRPr="00FD06B3" w:rsidRDefault="001D48B5" w:rsidP="001D4F65">
      <w:pPr>
        <w:ind w:left="567"/>
        <w:rPr>
          <w:szCs w:val="21"/>
          <w:lang w:eastAsia="zh-CN"/>
        </w:rPr>
      </w:pPr>
    </w:p>
    <w:p w:rsidR="00B72741" w:rsidRPr="00FD06B3" w:rsidRDefault="00B72741" w:rsidP="00474138">
      <w:pPr>
        <w:numPr>
          <w:ilvl w:val="1"/>
          <w:numId w:val="8"/>
        </w:numPr>
        <w:ind w:left="567"/>
        <w:rPr>
          <w:szCs w:val="21"/>
          <w:lang w:eastAsia="zh-CN"/>
        </w:rPr>
      </w:pPr>
      <w:r w:rsidRPr="00FD06B3">
        <w:rPr>
          <w:szCs w:val="21"/>
          <w:lang w:eastAsia="zh-CN"/>
        </w:rPr>
        <w:t>SAX</w:t>
      </w:r>
      <w:r w:rsidRPr="00FD06B3">
        <w:rPr>
          <w:szCs w:val="21"/>
          <w:lang w:eastAsia="zh-CN"/>
        </w:rPr>
        <w:t>：</w:t>
      </w:r>
    </w:p>
    <w:p w:rsidR="001D4F65" w:rsidRPr="001D4F65" w:rsidRDefault="001D4F65" w:rsidP="001D4F65">
      <w:pPr>
        <w:numPr>
          <w:ilvl w:val="1"/>
          <w:numId w:val="7"/>
        </w:numPr>
        <w:ind w:left="567"/>
        <w:rPr>
          <w:szCs w:val="21"/>
          <w:lang w:eastAsia="zh-CN"/>
        </w:rPr>
      </w:pPr>
      <w:r w:rsidRPr="001D4F65">
        <w:rPr>
          <w:rFonts w:hint="eastAsia"/>
          <w:szCs w:val="21"/>
          <w:lang w:eastAsia="zh-CN"/>
        </w:rPr>
        <w:t>a</w:t>
      </w:r>
      <w:r w:rsidRPr="001D4F65">
        <w:rPr>
          <w:rFonts w:hint="eastAsia"/>
          <w:szCs w:val="21"/>
          <w:lang w:eastAsia="zh-CN"/>
        </w:rPr>
        <w:t>）优点：</w:t>
      </w:r>
      <w:r w:rsidR="00E56FD0">
        <w:rPr>
          <w:szCs w:val="21"/>
          <w:lang w:eastAsia="zh-CN"/>
        </w:rPr>
        <w:t>事件驱动型解析方式，读取一行解析一行，理论上可以解析任意大小的</w:t>
      </w:r>
      <w:r w:rsidR="00E56FD0">
        <w:rPr>
          <w:rFonts w:hint="eastAsia"/>
          <w:szCs w:val="21"/>
          <w:lang w:eastAsia="zh-CN"/>
        </w:rPr>
        <w:t>XML</w:t>
      </w:r>
      <w:r w:rsidR="00E56FD0">
        <w:rPr>
          <w:rFonts w:hint="eastAsia"/>
          <w:szCs w:val="21"/>
          <w:lang w:eastAsia="zh-CN"/>
        </w:rPr>
        <w:t>文件。</w:t>
      </w:r>
    </w:p>
    <w:p w:rsidR="001D4F65" w:rsidRPr="001D4F65" w:rsidRDefault="001D4F65" w:rsidP="001D4F65">
      <w:pPr>
        <w:numPr>
          <w:ilvl w:val="1"/>
          <w:numId w:val="7"/>
        </w:numPr>
        <w:ind w:left="567"/>
        <w:rPr>
          <w:szCs w:val="21"/>
          <w:lang w:eastAsia="zh-CN"/>
        </w:rPr>
      </w:pPr>
      <w:r w:rsidRPr="001D4F65">
        <w:rPr>
          <w:rFonts w:hint="eastAsia"/>
          <w:szCs w:val="21"/>
          <w:lang w:eastAsia="zh-CN"/>
        </w:rPr>
        <w:t>b</w:t>
      </w:r>
      <w:r w:rsidRPr="001D4F65">
        <w:rPr>
          <w:rFonts w:hint="eastAsia"/>
          <w:szCs w:val="21"/>
          <w:lang w:eastAsia="zh-CN"/>
        </w:rPr>
        <w:t>）缺点：</w:t>
      </w:r>
      <w:r w:rsidR="00E56FD0">
        <w:rPr>
          <w:szCs w:val="21"/>
          <w:lang w:eastAsia="zh-CN"/>
        </w:rPr>
        <w:t>不能对</w:t>
      </w:r>
      <w:r w:rsidR="00E56FD0">
        <w:rPr>
          <w:rFonts w:hint="eastAsia"/>
          <w:szCs w:val="21"/>
          <w:lang w:eastAsia="zh-CN"/>
        </w:rPr>
        <w:t>XML</w:t>
      </w:r>
      <w:r w:rsidR="00E56FD0">
        <w:rPr>
          <w:rFonts w:hint="eastAsia"/>
          <w:szCs w:val="21"/>
          <w:lang w:eastAsia="zh-CN"/>
        </w:rPr>
        <w:t>文件进行修改，只能读取。读取完毕以后不能再访问之前已经访问过的元素。</w:t>
      </w:r>
    </w:p>
    <w:p w:rsidR="00B72741" w:rsidRPr="00FD06B3" w:rsidRDefault="00B72741" w:rsidP="006C3695">
      <w:pPr>
        <w:numPr>
          <w:ilvl w:val="1"/>
          <w:numId w:val="7"/>
        </w:numPr>
        <w:ind w:left="567"/>
        <w:rPr>
          <w:szCs w:val="21"/>
          <w:lang w:eastAsia="zh-CN"/>
        </w:rPr>
      </w:pPr>
    </w:p>
    <w:p w:rsidR="00B72741" w:rsidRDefault="00B72741" w:rsidP="00487241">
      <w:pPr>
        <w:pStyle w:val="3"/>
        <w:spacing w:before="156" w:after="62"/>
        <w:rPr>
          <w:lang w:eastAsia="zh-CN"/>
        </w:rPr>
      </w:pPr>
      <w:r w:rsidRPr="00FD06B3">
        <w:rPr>
          <w:lang w:eastAsia="zh-CN"/>
        </w:rPr>
        <w:t>常见的</w:t>
      </w:r>
      <w:r w:rsidR="0036157D">
        <w:rPr>
          <w:rFonts w:hint="eastAsia"/>
          <w:lang w:eastAsia="zh-CN"/>
        </w:rPr>
        <w:t>XML</w:t>
      </w:r>
      <w:r w:rsidRPr="00FD06B3">
        <w:rPr>
          <w:lang w:eastAsia="zh-CN"/>
        </w:rPr>
        <w:t>解析开发包</w:t>
      </w:r>
      <w:r w:rsidR="00B1217C">
        <w:rPr>
          <w:rFonts w:hint="eastAsia"/>
          <w:lang w:eastAsia="zh-CN"/>
        </w:rPr>
        <w:t>DOM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36157D" w:rsidTr="009D0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157D" w:rsidRDefault="0036157D" w:rsidP="0036157D">
            <w:pPr>
              <w:rPr>
                <w:lang w:eastAsia="zh-CN"/>
              </w:rPr>
            </w:pPr>
            <w:r w:rsidRPr="0036157D">
              <w:rPr>
                <w:rFonts w:hint="eastAsia"/>
                <w:lang w:eastAsia="zh-CN"/>
              </w:rPr>
              <w:t>开发</w:t>
            </w:r>
            <w:r>
              <w:rPr>
                <w:rFonts w:hint="eastAsia"/>
                <w:lang w:eastAsia="zh-CN"/>
              </w:rPr>
              <w:t>工具</w:t>
            </w:r>
            <w:r w:rsidRPr="0036157D">
              <w:rPr>
                <w:rFonts w:hint="eastAsia"/>
                <w:lang w:eastAsia="zh-CN"/>
              </w:rPr>
              <w:t>包</w:t>
            </w:r>
          </w:p>
        </w:tc>
        <w:tc>
          <w:tcPr>
            <w:tcW w:w="9043" w:type="dxa"/>
          </w:tcPr>
          <w:p w:rsidR="0036157D" w:rsidRPr="0036157D" w:rsidRDefault="0036157D" w:rsidP="00361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说明</w:t>
            </w:r>
          </w:p>
        </w:tc>
      </w:tr>
      <w:tr w:rsidR="0036157D" w:rsidTr="009D0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157D" w:rsidRDefault="0036157D" w:rsidP="0036157D">
            <w:pPr>
              <w:rPr>
                <w:lang w:eastAsia="zh-CN"/>
              </w:rPr>
            </w:pPr>
            <w:r w:rsidRPr="00FD06B3">
              <w:t>JAXP</w:t>
            </w:r>
          </w:p>
        </w:tc>
        <w:tc>
          <w:tcPr>
            <w:tcW w:w="9043" w:type="dxa"/>
          </w:tcPr>
          <w:p w:rsidR="0036157D" w:rsidRDefault="0036157D" w:rsidP="00361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t>Oracle</w:t>
            </w:r>
            <w:r>
              <w:t>官方</w:t>
            </w:r>
            <w:r w:rsidRPr="00FD06B3">
              <w:t>提供</w:t>
            </w:r>
            <w:r>
              <w:t>的</w:t>
            </w:r>
            <w:r>
              <w:rPr>
                <w:rFonts w:hint="eastAsia"/>
                <w:lang w:eastAsia="zh-CN"/>
              </w:rPr>
              <w:t>API</w:t>
            </w:r>
            <w:r>
              <w:rPr>
                <w:rFonts w:hint="eastAsia"/>
                <w:lang w:eastAsia="zh-CN"/>
              </w:rPr>
              <w:t>，同时</w:t>
            </w:r>
            <w:r w:rsidRPr="00FD06B3">
              <w:t>支持</w:t>
            </w:r>
            <w:r w:rsidRPr="00FD06B3">
              <w:t>DOM</w:t>
            </w:r>
            <w:r w:rsidRPr="00FD06B3">
              <w:t>和</w:t>
            </w:r>
            <w:r w:rsidRPr="00FD06B3">
              <w:t>SAX</w:t>
            </w:r>
            <w:r>
              <w:t>的</w:t>
            </w:r>
            <w:r w:rsidRPr="00FD06B3">
              <w:t>开发</w:t>
            </w:r>
          </w:p>
        </w:tc>
      </w:tr>
      <w:tr w:rsidR="0036157D" w:rsidTr="009D0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157D" w:rsidRPr="00FD06B3" w:rsidRDefault="0036157D" w:rsidP="003615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JDOM</w:t>
            </w:r>
          </w:p>
        </w:tc>
        <w:tc>
          <w:tcPr>
            <w:tcW w:w="9043" w:type="dxa"/>
          </w:tcPr>
          <w:p w:rsidR="0036157D" w:rsidRDefault="009725A3" w:rsidP="00361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9725A3">
              <w:rPr>
                <w:rFonts w:hint="eastAsia"/>
                <w:lang w:eastAsia="zh-CN"/>
              </w:rPr>
              <w:t>JDOM</w:t>
            </w:r>
            <w:r w:rsidRPr="009725A3">
              <w:rPr>
                <w:rFonts w:hint="eastAsia"/>
                <w:lang w:eastAsia="zh-CN"/>
              </w:rPr>
              <w:t>是一个开源项目，它基于树型结构，利用纯</w:t>
            </w:r>
            <w:r w:rsidRPr="009725A3">
              <w:rPr>
                <w:rFonts w:hint="eastAsia"/>
                <w:lang w:eastAsia="zh-CN"/>
              </w:rPr>
              <w:t>JAVA</w:t>
            </w:r>
            <w:r w:rsidRPr="009725A3">
              <w:rPr>
                <w:rFonts w:hint="eastAsia"/>
                <w:lang w:eastAsia="zh-CN"/>
              </w:rPr>
              <w:t>的技术对</w:t>
            </w:r>
            <w:r w:rsidRPr="009725A3">
              <w:rPr>
                <w:rFonts w:hint="eastAsia"/>
                <w:lang w:eastAsia="zh-CN"/>
              </w:rPr>
              <w:t>XML</w:t>
            </w:r>
            <w:r w:rsidRPr="009725A3">
              <w:rPr>
                <w:rFonts w:hint="eastAsia"/>
                <w:lang w:eastAsia="zh-CN"/>
              </w:rPr>
              <w:t>文档实现解析、生成、序列化以及多种操作。</w:t>
            </w:r>
          </w:p>
        </w:tc>
      </w:tr>
      <w:tr w:rsidR="0036157D" w:rsidTr="009D0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157D" w:rsidRPr="00B1217C" w:rsidRDefault="0036157D" w:rsidP="0036157D">
            <w:pPr>
              <w:rPr>
                <w:color w:val="FF0000"/>
                <w:lang w:eastAsia="zh-CN"/>
              </w:rPr>
            </w:pPr>
            <w:r w:rsidRPr="00B1217C">
              <w:rPr>
                <w:color w:val="FF0000"/>
                <w:lang w:eastAsia="zh-CN"/>
              </w:rPr>
              <w:t>Dom4j</w:t>
            </w:r>
          </w:p>
        </w:tc>
        <w:tc>
          <w:tcPr>
            <w:tcW w:w="9043" w:type="dxa"/>
          </w:tcPr>
          <w:p w:rsidR="0036157D" w:rsidRDefault="0036157D" w:rsidP="002C5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36157D">
              <w:rPr>
                <w:rFonts w:hint="eastAsia"/>
                <w:lang w:eastAsia="zh-CN"/>
              </w:rPr>
              <w:t>是</w:t>
            </w:r>
            <w:r w:rsidR="006815C6">
              <w:rPr>
                <w:rFonts w:hint="eastAsia"/>
                <w:lang w:eastAsia="zh-CN"/>
              </w:rPr>
              <w:t>JDOM</w:t>
            </w:r>
            <w:r w:rsidRPr="0036157D">
              <w:rPr>
                <w:rFonts w:hint="eastAsia"/>
                <w:lang w:eastAsia="zh-CN"/>
              </w:rPr>
              <w:t>的升级品，用来读写</w:t>
            </w:r>
            <w:r w:rsidRPr="0036157D">
              <w:rPr>
                <w:rFonts w:hint="eastAsia"/>
                <w:lang w:eastAsia="zh-CN"/>
              </w:rPr>
              <w:t>XML</w:t>
            </w:r>
            <w:r w:rsidRPr="0036157D">
              <w:rPr>
                <w:rFonts w:hint="eastAsia"/>
                <w:lang w:eastAsia="zh-CN"/>
              </w:rPr>
              <w:t>文件的。具有性能优异、功能强大和极其易使用的特点，它的性能超过</w:t>
            </w:r>
            <w:r w:rsidRPr="0036157D">
              <w:rPr>
                <w:rFonts w:hint="eastAsia"/>
                <w:lang w:eastAsia="zh-CN"/>
              </w:rPr>
              <w:t>sun</w:t>
            </w:r>
            <w:r w:rsidRPr="0036157D">
              <w:rPr>
                <w:rFonts w:hint="eastAsia"/>
                <w:lang w:eastAsia="zh-CN"/>
              </w:rPr>
              <w:t>公司官方的</w:t>
            </w:r>
            <w:r w:rsidRPr="0036157D">
              <w:rPr>
                <w:rFonts w:hint="eastAsia"/>
                <w:lang w:eastAsia="zh-CN"/>
              </w:rPr>
              <w:t>dom</w:t>
            </w:r>
            <w:r w:rsidRPr="0036157D">
              <w:rPr>
                <w:rFonts w:hint="eastAsia"/>
                <w:lang w:eastAsia="zh-CN"/>
              </w:rPr>
              <w:t>技术，同时它也是一个开放源代码的软件，</w:t>
            </w:r>
            <w:r w:rsidR="00880CCA" w:rsidRPr="00880CCA">
              <w:rPr>
                <w:rFonts w:hint="eastAsia"/>
                <w:lang w:eastAsia="zh-CN"/>
              </w:rPr>
              <w:t>Hibernate</w:t>
            </w:r>
            <w:r w:rsidR="00880CCA" w:rsidRPr="00880CCA">
              <w:rPr>
                <w:rFonts w:hint="eastAsia"/>
                <w:lang w:eastAsia="zh-CN"/>
              </w:rPr>
              <w:t>也用它来读写配置文件。</w:t>
            </w:r>
          </w:p>
        </w:tc>
      </w:tr>
      <w:tr w:rsidR="0036157D" w:rsidRPr="00BE1A29" w:rsidTr="009D0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157D" w:rsidRPr="00BE1A29" w:rsidRDefault="009725A3" w:rsidP="0036157D">
            <w:r w:rsidRPr="00BE1A29">
              <w:t>Jsoup</w:t>
            </w:r>
          </w:p>
        </w:tc>
        <w:tc>
          <w:tcPr>
            <w:tcW w:w="9043" w:type="dxa"/>
          </w:tcPr>
          <w:p w:rsidR="00C45B15" w:rsidRPr="00BE1A29" w:rsidRDefault="002C5156" w:rsidP="00361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1A29">
              <w:rPr>
                <w:rFonts w:hint="eastAsia"/>
              </w:rPr>
              <w:t xml:space="preserve">jsoup </w:t>
            </w:r>
            <w:r w:rsidRPr="00BE1A29">
              <w:rPr>
                <w:rFonts w:hint="eastAsia"/>
              </w:rPr>
              <w:t>是一款</w:t>
            </w:r>
            <w:r w:rsidRPr="00BE1A29">
              <w:rPr>
                <w:rFonts w:hint="eastAsia"/>
              </w:rPr>
              <w:t xml:space="preserve">Java </w:t>
            </w:r>
            <w:r w:rsidRPr="00BE1A29">
              <w:rPr>
                <w:rFonts w:hint="eastAsia"/>
              </w:rPr>
              <w:t>的</w:t>
            </w:r>
            <w:r w:rsidRPr="00BE1A29">
              <w:rPr>
                <w:rFonts w:hint="eastAsia"/>
              </w:rPr>
              <w:t>HTML</w:t>
            </w:r>
            <w:r w:rsidRPr="00BE1A29">
              <w:rPr>
                <w:rFonts w:hint="eastAsia"/>
              </w:rPr>
              <w:t>和</w:t>
            </w:r>
            <w:r w:rsidRPr="00BE1A29">
              <w:rPr>
                <w:rFonts w:hint="eastAsia"/>
              </w:rPr>
              <w:t>XML</w:t>
            </w:r>
            <w:r w:rsidRPr="00BE1A29">
              <w:rPr>
                <w:rFonts w:hint="eastAsia"/>
              </w:rPr>
              <w:t>解析器，可直接解析某个</w:t>
            </w:r>
            <w:r w:rsidRPr="00BE1A29">
              <w:rPr>
                <w:rFonts w:hint="eastAsia"/>
              </w:rPr>
              <w:t>URL</w:t>
            </w:r>
            <w:r w:rsidRPr="00BE1A29">
              <w:rPr>
                <w:rFonts w:hint="eastAsia"/>
              </w:rPr>
              <w:t>地址、</w:t>
            </w:r>
            <w:r w:rsidRPr="00BE1A29">
              <w:rPr>
                <w:rFonts w:hint="eastAsia"/>
              </w:rPr>
              <w:t>HTML</w:t>
            </w:r>
            <w:r w:rsidRPr="00BE1A29">
              <w:rPr>
                <w:rFonts w:hint="eastAsia"/>
              </w:rPr>
              <w:t>文本内容。它提供了一套非常省力的</w:t>
            </w:r>
            <w:r w:rsidRPr="00BE1A29">
              <w:rPr>
                <w:rFonts w:hint="eastAsia"/>
              </w:rPr>
              <w:t>API</w:t>
            </w:r>
            <w:r w:rsidRPr="00BE1A29">
              <w:rPr>
                <w:rFonts w:hint="eastAsia"/>
              </w:rPr>
              <w:t>，可通过</w:t>
            </w:r>
            <w:r w:rsidRPr="00BE1A29">
              <w:rPr>
                <w:rFonts w:hint="eastAsia"/>
              </w:rPr>
              <w:t>DOM</w:t>
            </w:r>
            <w:r w:rsidRPr="00BE1A29">
              <w:rPr>
                <w:rFonts w:hint="eastAsia"/>
              </w:rPr>
              <w:t>，</w:t>
            </w:r>
            <w:r w:rsidRPr="00BE1A29">
              <w:rPr>
                <w:rFonts w:hint="eastAsia"/>
              </w:rPr>
              <w:t>CSS</w:t>
            </w:r>
            <w:r w:rsidRPr="00BE1A29">
              <w:rPr>
                <w:rFonts w:hint="eastAsia"/>
              </w:rPr>
              <w:t>以及类似于</w:t>
            </w:r>
            <w:r w:rsidRPr="00BE1A29">
              <w:rPr>
                <w:rFonts w:hint="eastAsia"/>
              </w:rPr>
              <w:t>jQuery</w:t>
            </w:r>
            <w:r w:rsidRPr="00BE1A29">
              <w:rPr>
                <w:rFonts w:hint="eastAsia"/>
              </w:rPr>
              <w:t>的操作方法来取出和操作数据。</w:t>
            </w:r>
          </w:p>
        </w:tc>
      </w:tr>
    </w:tbl>
    <w:p w:rsidR="0036157D" w:rsidRDefault="0036157D" w:rsidP="0036157D">
      <w:pPr>
        <w:rPr>
          <w:lang w:eastAsia="zh-CN"/>
        </w:rPr>
      </w:pPr>
    </w:p>
    <w:p w:rsidR="00BE1A29" w:rsidRDefault="00BE1A29" w:rsidP="00566CA6">
      <w:pPr>
        <w:pStyle w:val="1"/>
        <w:spacing w:before="156"/>
      </w:pPr>
      <w:bookmarkStart w:id="29" w:name="header-n375"/>
      <w:r>
        <w:lastRenderedPageBreak/>
        <w:t>Dom4j</w:t>
      </w:r>
      <w:r w:rsidR="00566CA6">
        <w:t>的</w:t>
      </w:r>
      <w:bookmarkEnd w:id="29"/>
      <w:r w:rsidR="00566CA6">
        <w:t>学习</w:t>
      </w:r>
    </w:p>
    <w:p w:rsidR="00BE1A29" w:rsidRDefault="00BE1A29" w:rsidP="00566CA6">
      <w:pPr>
        <w:pStyle w:val="2"/>
        <w:spacing w:before="156"/>
      </w:pPr>
      <w:bookmarkStart w:id="30" w:name="header-n376"/>
      <w:r>
        <w:t>Dom4j概述</w:t>
      </w:r>
      <w:bookmarkEnd w:id="30"/>
    </w:p>
    <w:p w:rsidR="00BE1A29" w:rsidRDefault="00BE1A29" w:rsidP="00566CA6">
      <w:pPr>
        <w:ind w:firstLine="420"/>
        <w:rPr>
          <w:lang w:eastAsia="zh-CN"/>
        </w:rPr>
      </w:pPr>
      <w:r>
        <w:rPr>
          <w:lang w:eastAsia="zh-CN"/>
        </w:rPr>
        <w:t>采用</w:t>
      </w:r>
      <w:r>
        <w:rPr>
          <w:lang w:eastAsia="zh-CN"/>
        </w:rPr>
        <w:t>DOM</w:t>
      </w:r>
      <w:r>
        <w:rPr>
          <w:lang w:eastAsia="zh-CN"/>
        </w:rPr>
        <w:t>方式来解析</w:t>
      </w:r>
      <w:r>
        <w:rPr>
          <w:lang w:eastAsia="zh-CN"/>
        </w:rPr>
        <w:t>XML</w:t>
      </w:r>
      <w:r>
        <w:rPr>
          <w:lang w:eastAsia="zh-CN"/>
        </w:rPr>
        <w:t>文件</w:t>
      </w:r>
    </w:p>
    <w:p w:rsidR="00BE1A29" w:rsidRDefault="00BE1A29" w:rsidP="00566CA6">
      <w:pPr>
        <w:pStyle w:val="3"/>
        <w:spacing w:before="156"/>
      </w:pPr>
      <w:bookmarkStart w:id="31" w:name="header-n380"/>
      <w:r>
        <w:t>DOM解析原理及结构模型</w:t>
      </w:r>
      <w:bookmarkEnd w:id="31"/>
    </w:p>
    <w:p w:rsidR="00566CA6" w:rsidRPr="00FD06B3" w:rsidRDefault="00566CA6" w:rsidP="00566CA6">
      <w:pPr>
        <w:ind w:firstLine="420"/>
      </w:pPr>
      <w:r w:rsidRPr="00FD06B3">
        <w:t xml:space="preserve">XML DOM </w:t>
      </w:r>
      <w:r w:rsidRPr="00FD06B3">
        <w:t>和</w:t>
      </w:r>
      <w:r w:rsidRPr="00FD06B3">
        <w:t xml:space="preserve"> HTML DOM</w:t>
      </w:r>
      <w:r w:rsidRPr="00FD06B3">
        <w:t>一样，</w:t>
      </w:r>
      <w:r w:rsidRPr="00FD06B3">
        <w:t xml:space="preserve">XML DOM </w:t>
      </w:r>
      <w:r w:rsidRPr="00FD06B3">
        <w:t>将整个</w:t>
      </w:r>
      <w:r w:rsidRPr="00FD06B3">
        <w:t>XML</w:t>
      </w:r>
      <w:r w:rsidRPr="00FD06B3">
        <w:t>文档加载到内存，生成一个</w:t>
      </w:r>
      <w:r w:rsidRPr="00FD06B3">
        <w:t>DOM</w:t>
      </w:r>
      <w:r w:rsidRPr="00FD06B3">
        <w:t>树，并获得一个</w:t>
      </w:r>
      <w:r w:rsidRPr="00FD06B3">
        <w:t>Document</w:t>
      </w:r>
      <w:r w:rsidRPr="00FD06B3">
        <w:t>对象，通过</w:t>
      </w:r>
      <w:r w:rsidRPr="00FD06B3">
        <w:t>Document</w:t>
      </w:r>
      <w:r w:rsidRPr="00FD06B3">
        <w:t>对象就可以对</w:t>
      </w:r>
      <w:r w:rsidRPr="00FD06B3">
        <w:t>DOM</w:t>
      </w:r>
      <w:r w:rsidRPr="00FD06B3">
        <w:t>进行操作。以下面</w:t>
      </w:r>
      <w:r w:rsidRPr="00FD06B3">
        <w:t>books.xml</w:t>
      </w:r>
      <w:r w:rsidRPr="00FD06B3">
        <w:t>文档为例。</w:t>
      </w:r>
    </w:p>
    <w:p w:rsidR="00566CA6" w:rsidRPr="00373AED" w:rsidRDefault="00566CA6" w:rsidP="00566CA6">
      <w:pPr>
        <w:pStyle w:val="af6"/>
      </w:pPr>
      <w:r w:rsidRPr="00373AED">
        <w:t>&lt;?xml version="1.0" encoding="UTF-8"?&gt;</w:t>
      </w:r>
      <w:r w:rsidRPr="00373AED">
        <w:br/>
        <w:t>&lt;books&gt;</w:t>
      </w:r>
      <w:r w:rsidRPr="00373AED">
        <w:br/>
        <w:t xml:space="preserve">    &lt;book id="0001"&gt;</w:t>
      </w:r>
      <w:r w:rsidRPr="00373AED">
        <w:br/>
        <w:t xml:space="preserve">        &lt;name&gt;JavaWeb</w:t>
      </w:r>
      <w:r w:rsidRPr="00373AED">
        <w:t>开发教程</w:t>
      </w:r>
      <w:r w:rsidRPr="00373AED">
        <w:t>&lt;/name&gt;</w:t>
      </w:r>
      <w:r w:rsidRPr="00373AED">
        <w:br/>
        <w:t xml:space="preserve">        &lt;author&gt;</w:t>
      </w:r>
      <w:r w:rsidRPr="00373AED">
        <w:t>张孝祥</w:t>
      </w:r>
      <w:r w:rsidRPr="00373AED">
        <w:t>&lt;/author&gt;</w:t>
      </w:r>
      <w:r w:rsidRPr="00373AED">
        <w:br/>
        <w:t xml:space="preserve">        &lt;sale&gt;100.00</w:t>
      </w:r>
      <w:r w:rsidRPr="00373AED">
        <w:t>元</w:t>
      </w:r>
      <w:r w:rsidRPr="00373AED">
        <w:t>&lt;/sale&gt;</w:t>
      </w:r>
      <w:r w:rsidRPr="00373AED">
        <w:br/>
        <w:t xml:space="preserve">    &lt;/book&gt;</w:t>
      </w:r>
      <w:r w:rsidRPr="00373AED">
        <w:br/>
        <w:t xml:space="preserve">    &lt;book id="0002"&gt;</w:t>
      </w:r>
      <w:r w:rsidRPr="00373AED">
        <w:br/>
        <w:t xml:space="preserve">        &lt;name&gt;</w:t>
      </w:r>
      <w:r w:rsidRPr="00373AED">
        <w:t>三国演义</w:t>
      </w:r>
      <w:r w:rsidRPr="00373AED">
        <w:t>&lt;/name&gt;</w:t>
      </w:r>
      <w:r w:rsidRPr="00373AED">
        <w:br/>
        <w:t xml:space="preserve">        &lt;author&gt;</w:t>
      </w:r>
      <w:r w:rsidRPr="00373AED">
        <w:t>罗贯中</w:t>
      </w:r>
      <w:r w:rsidRPr="00373AED">
        <w:t>&lt;/author&gt;</w:t>
      </w:r>
      <w:r w:rsidRPr="00373AED">
        <w:br/>
        <w:t xml:space="preserve">        &lt;sale&gt;100.00</w:t>
      </w:r>
      <w:r w:rsidRPr="00373AED">
        <w:t>元</w:t>
      </w:r>
      <w:r w:rsidRPr="00373AED">
        <w:t>&lt;/sale&gt;</w:t>
      </w:r>
      <w:r w:rsidRPr="00373AED">
        <w:br/>
        <w:t xml:space="preserve">    &lt;/book&gt;</w:t>
      </w:r>
      <w:r w:rsidRPr="00373AED">
        <w:br/>
        <w:t>&lt;/books&gt;</w:t>
      </w:r>
    </w:p>
    <w:p w:rsidR="00566CA6" w:rsidRPr="00FD06B3" w:rsidRDefault="00566CA6" w:rsidP="00566CA6">
      <w:pPr>
        <w:pStyle w:val="10"/>
        <w:spacing w:before="156"/>
        <w:ind w:left="141"/>
      </w:pPr>
      <w:r w:rsidRPr="00FD06B3">
        <w:t>结构模型</w:t>
      </w:r>
    </w:p>
    <w:p w:rsidR="00566CA6" w:rsidRPr="00FD06B3" w:rsidRDefault="00566CA6" w:rsidP="00566CA6">
      <w:r w:rsidRPr="00FD06B3">
        <w:rPr>
          <w:noProof/>
          <w:lang w:eastAsia="zh-CN"/>
        </w:rPr>
        <w:drawing>
          <wp:inline distT="0" distB="0" distL="0" distR="0" wp14:anchorId="755DB165" wp14:editId="266B66C1">
            <wp:extent cx="6605195" cy="3471009"/>
            <wp:effectExtent l="0" t="0" r="5715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Lession\JavaWeb课件\教学模板\template_2018\day39(xml&amp;jsoup)\讲义(md,pdf)\img\1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527" cy="348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CA6" w:rsidRPr="00FD06B3" w:rsidRDefault="00566CA6" w:rsidP="00566CA6">
      <w:pPr>
        <w:pStyle w:val="afa"/>
        <w:ind w:firstLine="420"/>
        <w:rPr>
          <w:szCs w:val="21"/>
          <w:lang w:eastAsia="zh-CN"/>
        </w:rPr>
      </w:pPr>
      <w:r w:rsidRPr="00FD06B3">
        <w:rPr>
          <w:szCs w:val="21"/>
          <w:lang w:eastAsia="zh-CN"/>
        </w:rPr>
        <w:t>由于</w:t>
      </w:r>
      <w:r w:rsidRPr="00FD06B3">
        <w:rPr>
          <w:szCs w:val="21"/>
          <w:lang w:eastAsia="zh-CN"/>
        </w:rPr>
        <w:t>DOM</w:t>
      </w:r>
      <w:r w:rsidRPr="00FD06B3">
        <w:rPr>
          <w:szCs w:val="21"/>
          <w:lang w:eastAsia="zh-CN"/>
        </w:rPr>
        <w:t>方式解析</w:t>
      </w:r>
      <w:r w:rsidRPr="00FD06B3">
        <w:rPr>
          <w:szCs w:val="21"/>
          <w:lang w:eastAsia="zh-CN"/>
        </w:rPr>
        <w:t>XML</w:t>
      </w:r>
      <w:r w:rsidRPr="00FD06B3">
        <w:rPr>
          <w:szCs w:val="21"/>
          <w:lang w:eastAsia="zh-CN"/>
        </w:rPr>
        <w:t>文档所有都是节点，所有节点又都被封装到</w:t>
      </w:r>
      <w:r w:rsidRPr="00FD06B3">
        <w:rPr>
          <w:szCs w:val="21"/>
          <w:lang w:eastAsia="zh-CN"/>
        </w:rPr>
        <w:t>Document</w:t>
      </w:r>
      <w:r w:rsidRPr="00FD06B3">
        <w:rPr>
          <w:szCs w:val="21"/>
          <w:lang w:eastAsia="zh-CN"/>
        </w:rPr>
        <w:t>对象中，所以解析的重点就是获取</w:t>
      </w:r>
      <w:r w:rsidRPr="00FD06B3">
        <w:rPr>
          <w:szCs w:val="21"/>
          <w:lang w:eastAsia="zh-CN"/>
        </w:rPr>
        <w:t>Document</w:t>
      </w:r>
      <w:r>
        <w:rPr>
          <w:szCs w:val="21"/>
          <w:lang w:eastAsia="zh-CN"/>
        </w:rPr>
        <w:t>对象。</w:t>
      </w:r>
      <w:r w:rsidRPr="00FD06B3">
        <w:rPr>
          <w:szCs w:val="21"/>
          <w:lang w:eastAsia="zh-CN"/>
        </w:rPr>
        <w:t xml:space="preserve"> </w:t>
      </w:r>
    </w:p>
    <w:p w:rsidR="00BE1A29" w:rsidRDefault="00BE1A29" w:rsidP="00566CA6">
      <w:pPr>
        <w:pStyle w:val="3"/>
        <w:spacing w:before="156"/>
      </w:pPr>
      <w:bookmarkStart w:id="32" w:name="header-n385"/>
      <w:r>
        <w:t>DOM树的组成元素</w:t>
      </w:r>
      <w:bookmarkEnd w:id="32"/>
    </w:p>
    <w:tbl>
      <w:tblPr>
        <w:tblStyle w:val="4-1"/>
        <w:tblW w:w="0" w:type="pct"/>
        <w:tblLook w:val="07E0" w:firstRow="1" w:lastRow="1" w:firstColumn="1" w:lastColumn="1" w:noHBand="1" w:noVBand="1"/>
      </w:tblPr>
      <w:tblGrid>
        <w:gridCol w:w="1243"/>
        <w:gridCol w:w="3003"/>
      </w:tblGrid>
      <w:tr w:rsidR="00BE1A29" w:rsidRPr="00566CA6" w:rsidTr="00566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Pr="00566CA6" w:rsidRDefault="00BE1A29" w:rsidP="00566CA6">
            <w:pPr>
              <w:pStyle w:val="Compact"/>
            </w:pPr>
            <w:r w:rsidRPr="00566CA6">
              <w:t>组成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Pr="00566CA6" w:rsidRDefault="00BE1A29" w:rsidP="00566CA6">
            <w:pPr>
              <w:pStyle w:val="Compact"/>
            </w:pPr>
            <w:r w:rsidRPr="00566CA6">
              <w:t>说明</w:t>
            </w:r>
          </w:p>
        </w:tc>
      </w:tr>
      <w:tr w:rsidR="00BE1A29" w:rsidRPr="00566CA6" w:rsidTr="00566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Pr="00566CA6" w:rsidRDefault="00BE1A29" w:rsidP="00566CA6">
            <w:pPr>
              <w:pStyle w:val="Compact"/>
            </w:pPr>
            <w:r w:rsidRPr="00566CA6">
              <w:t>Document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Pr="00566CA6" w:rsidRDefault="00BE1A29" w:rsidP="00566CA6">
            <w:pPr>
              <w:pStyle w:val="Compact"/>
              <w:rPr>
                <w:lang w:eastAsia="zh-CN"/>
              </w:rPr>
            </w:pPr>
            <w:r w:rsidRPr="00566CA6">
              <w:rPr>
                <w:lang w:eastAsia="zh-CN"/>
              </w:rPr>
              <w:t>文档对象：代表整个</w:t>
            </w:r>
            <w:r w:rsidRPr="00566CA6">
              <w:rPr>
                <w:lang w:eastAsia="zh-CN"/>
              </w:rPr>
              <w:t>xml</w:t>
            </w:r>
            <w:r w:rsidRPr="00566CA6">
              <w:rPr>
                <w:lang w:eastAsia="zh-CN"/>
              </w:rPr>
              <w:t>文档</w:t>
            </w:r>
          </w:p>
        </w:tc>
      </w:tr>
      <w:tr w:rsidR="00BE1A29" w:rsidRPr="00566CA6" w:rsidTr="00566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Pr="00566CA6" w:rsidRDefault="00BE1A29" w:rsidP="00566CA6">
            <w:pPr>
              <w:pStyle w:val="Compact"/>
            </w:pPr>
            <w:r w:rsidRPr="00566CA6">
              <w:lastRenderedPageBreak/>
              <w:t>Node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Pr="00566CA6" w:rsidRDefault="00BE1A29" w:rsidP="00566CA6">
            <w:pPr>
              <w:pStyle w:val="Compact"/>
            </w:pPr>
            <w:r w:rsidRPr="00566CA6">
              <w:t>节点</w:t>
            </w:r>
          </w:p>
        </w:tc>
      </w:tr>
      <w:tr w:rsidR="00BE1A29" w:rsidRPr="00566CA6" w:rsidTr="00566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Pr="00566CA6" w:rsidRDefault="00BE1A29" w:rsidP="00566CA6">
            <w:pPr>
              <w:pStyle w:val="Compact"/>
            </w:pPr>
            <w:r w:rsidRPr="00566CA6">
              <w:t>Element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Pr="00566CA6" w:rsidRDefault="00BE1A29" w:rsidP="00566CA6">
            <w:pPr>
              <w:pStyle w:val="Compact"/>
            </w:pPr>
            <w:r w:rsidRPr="00566CA6">
              <w:t>元素</w:t>
            </w:r>
          </w:p>
        </w:tc>
      </w:tr>
      <w:tr w:rsidR="00BE1A29" w:rsidRPr="00566CA6" w:rsidTr="00566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Pr="00566CA6" w:rsidRDefault="00BE1A29" w:rsidP="00566CA6">
            <w:pPr>
              <w:pStyle w:val="Compact"/>
            </w:pPr>
            <w:r w:rsidRPr="00566CA6">
              <w:t>Attribute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Pr="00566CA6" w:rsidRDefault="00BE1A29" w:rsidP="00566CA6">
            <w:pPr>
              <w:pStyle w:val="Compact"/>
            </w:pPr>
            <w:r w:rsidRPr="00566CA6">
              <w:t>属性</w:t>
            </w:r>
          </w:p>
        </w:tc>
      </w:tr>
      <w:tr w:rsidR="00BE1A29" w:rsidRPr="00566CA6" w:rsidTr="00566CA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Pr="00566CA6" w:rsidRDefault="00BE1A29" w:rsidP="00566CA6">
            <w:pPr>
              <w:pStyle w:val="Compact"/>
            </w:pPr>
            <w:r w:rsidRPr="00566CA6">
              <w:t>Text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Pr="00566CA6" w:rsidRDefault="00BE1A29" w:rsidP="00566CA6">
            <w:pPr>
              <w:pStyle w:val="Compact"/>
            </w:pPr>
            <w:r w:rsidRPr="00566CA6">
              <w:t>文本</w:t>
            </w:r>
          </w:p>
        </w:tc>
      </w:tr>
    </w:tbl>
    <w:p w:rsidR="00BE1A29" w:rsidRDefault="00BE1A29" w:rsidP="00566CA6">
      <w:pPr>
        <w:pStyle w:val="3"/>
        <w:spacing w:before="156"/>
      </w:pPr>
      <w:bookmarkStart w:id="33" w:name="header-n405"/>
      <w:r>
        <w:t>Dom4j使用步骤</w:t>
      </w:r>
      <w:bookmarkEnd w:id="33"/>
    </w:p>
    <w:p w:rsidR="00BE1A29" w:rsidRDefault="00BE1A29" w:rsidP="00474138">
      <w:pPr>
        <w:pStyle w:val="a0"/>
        <w:numPr>
          <w:ilvl w:val="0"/>
          <w:numId w:val="15"/>
        </w:numPr>
      </w:pPr>
      <w:r>
        <w:t>去官网下载</w:t>
      </w:r>
      <w:r>
        <w:t xml:space="preserve"> zip </w:t>
      </w:r>
      <w:r>
        <w:t>包。</w:t>
      </w:r>
      <w:hyperlink r:id="rId24">
        <w:r>
          <w:rPr>
            <w:rStyle w:val="af1"/>
          </w:rPr>
          <w:t>http://www.dom4j.org/</w:t>
        </w:r>
      </w:hyperlink>
    </w:p>
    <w:p w:rsidR="00BE1A29" w:rsidRDefault="00BE1A29" w:rsidP="00474138">
      <w:pPr>
        <w:pStyle w:val="a0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在项目中创建一个文件夹：</w:t>
      </w:r>
      <w:r>
        <w:rPr>
          <w:lang w:eastAsia="zh-CN"/>
        </w:rPr>
        <w:t>lib</w:t>
      </w:r>
    </w:p>
    <w:p w:rsidR="00BE1A29" w:rsidRDefault="00BE1A29" w:rsidP="00BE6242">
      <w:pPr>
        <w:pStyle w:val="a0"/>
        <w:numPr>
          <w:ilvl w:val="0"/>
          <w:numId w:val="15"/>
        </w:numPr>
      </w:pPr>
      <w:r>
        <w:t>将</w:t>
      </w:r>
      <w:r w:rsidR="00BE6242" w:rsidRPr="00BE6242">
        <w:t>dom4j-2.1.1.jar</w:t>
      </w:r>
      <w:r>
        <w:t>文件复制到</w:t>
      </w:r>
      <w:r>
        <w:t xml:space="preserve"> lib </w:t>
      </w:r>
      <w:r>
        <w:t>文件夹</w:t>
      </w:r>
    </w:p>
    <w:p w:rsidR="00BE1A29" w:rsidRDefault="00BE1A29" w:rsidP="00474138">
      <w:pPr>
        <w:pStyle w:val="a0"/>
        <w:numPr>
          <w:ilvl w:val="0"/>
          <w:numId w:val="15"/>
        </w:numPr>
      </w:pPr>
      <w:r>
        <w:t>在</w:t>
      </w:r>
      <w:r w:rsidR="00D866D6">
        <w:t>j</w:t>
      </w:r>
      <w:r>
        <w:t>ar</w:t>
      </w:r>
      <w:r>
        <w:t>文件上点右键，选择</w:t>
      </w:r>
      <w:r>
        <w:t xml:space="preserve"> Add as Library -&gt; </w:t>
      </w:r>
      <w:r>
        <w:t>点击</w:t>
      </w:r>
      <w:r>
        <w:t>OK</w:t>
      </w:r>
    </w:p>
    <w:p w:rsidR="00BE1A29" w:rsidRDefault="00BE1A29" w:rsidP="00474138">
      <w:pPr>
        <w:pStyle w:val="a0"/>
        <w:numPr>
          <w:ilvl w:val="0"/>
          <w:numId w:val="15"/>
        </w:numPr>
      </w:pPr>
      <w:r>
        <w:t>在类中导包使用</w:t>
      </w:r>
    </w:p>
    <w:p w:rsidR="00BE1A29" w:rsidRDefault="00BE1A29" w:rsidP="00566CA6">
      <w:pPr>
        <w:pStyle w:val="2"/>
        <w:spacing w:before="156"/>
      </w:pPr>
      <w:bookmarkStart w:id="34" w:name="header-n421"/>
      <w:r>
        <w:t>获得Document对象</w:t>
      </w:r>
      <w:bookmarkEnd w:id="34"/>
    </w:p>
    <w:p w:rsidR="00BE1A29" w:rsidRDefault="00BE1A29" w:rsidP="00566CA6">
      <w:pPr>
        <w:pStyle w:val="3"/>
        <w:spacing w:before="156"/>
      </w:pPr>
      <w:bookmarkStart w:id="35" w:name="header-n422"/>
      <w:r>
        <w:t xml:space="preserve">概述 </w:t>
      </w:r>
      <w:bookmarkEnd w:id="35"/>
    </w:p>
    <w:p w:rsidR="00BE1A29" w:rsidRDefault="00BE1A29" w:rsidP="003F16D4">
      <w:pPr>
        <w:rPr>
          <w:lang w:eastAsia="zh-CN"/>
        </w:rPr>
      </w:pPr>
      <w:r>
        <w:rPr>
          <w:lang w:eastAsia="zh-CN"/>
        </w:rPr>
        <w:t xml:space="preserve"> </w:t>
      </w:r>
      <w:r w:rsidR="003F16D4">
        <w:rPr>
          <w:lang w:eastAsia="zh-CN"/>
        </w:rPr>
        <w:tab/>
      </w:r>
      <w:r>
        <w:rPr>
          <w:lang w:eastAsia="zh-CN"/>
        </w:rPr>
        <w:t>一个</w:t>
      </w:r>
      <w:r>
        <w:rPr>
          <w:lang w:eastAsia="zh-CN"/>
        </w:rPr>
        <w:t>XML</w:t>
      </w:r>
      <w:r>
        <w:rPr>
          <w:lang w:eastAsia="zh-CN"/>
        </w:rPr>
        <w:t>文件加载到内存中时就会创建一个</w:t>
      </w:r>
      <w:r>
        <w:rPr>
          <w:lang w:eastAsia="zh-CN"/>
        </w:rPr>
        <w:t>Document</w:t>
      </w:r>
      <w:r>
        <w:rPr>
          <w:lang w:eastAsia="zh-CN"/>
        </w:rPr>
        <w:t>对象，该</w:t>
      </w:r>
      <w:r>
        <w:rPr>
          <w:lang w:eastAsia="zh-CN"/>
        </w:rPr>
        <w:t>Document</w:t>
      </w:r>
      <w:r>
        <w:rPr>
          <w:lang w:eastAsia="zh-CN"/>
        </w:rPr>
        <w:t>对象包含了</w:t>
      </w:r>
      <w:r>
        <w:rPr>
          <w:lang w:eastAsia="zh-CN"/>
        </w:rPr>
        <w:t>XML</w:t>
      </w:r>
      <w:r>
        <w:rPr>
          <w:lang w:eastAsia="zh-CN"/>
        </w:rPr>
        <w:t>中的所有节点内容，通过该对象就可以获得对应</w:t>
      </w:r>
      <w:r>
        <w:rPr>
          <w:lang w:eastAsia="zh-CN"/>
        </w:rPr>
        <w:t>XML</w:t>
      </w:r>
      <w:r>
        <w:rPr>
          <w:lang w:eastAsia="zh-CN"/>
        </w:rPr>
        <w:t>文件的所有内容。</w:t>
      </w:r>
    </w:p>
    <w:p w:rsidR="00BE1A29" w:rsidRDefault="00BE1A29" w:rsidP="00566CA6">
      <w:pPr>
        <w:pStyle w:val="3"/>
        <w:spacing w:before="156"/>
      </w:pPr>
      <w:bookmarkStart w:id="36" w:name="header-n424"/>
      <w:r>
        <w:t>得到Document对象</w:t>
      </w:r>
      <w:bookmarkEnd w:id="36"/>
    </w:p>
    <w:p w:rsidR="006C4D3D" w:rsidRPr="006C4D3D" w:rsidRDefault="006C4D3D" w:rsidP="00E61059">
      <w:pPr>
        <w:ind w:firstLine="420"/>
        <w:rPr>
          <w:lang w:eastAsia="zh-CN"/>
        </w:rPr>
      </w:pPr>
      <w:r>
        <w:t>文件</w:t>
      </w:r>
      <w:r>
        <w:rPr>
          <w:rFonts w:hint="eastAsia"/>
          <w:lang w:eastAsia="zh-CN"/>
        </w:rPr>
        <w:t>Contact.xml</w:t>
      </w:r>
      <w:r>
        <w:rPr>
          <w:rFonts w:hint="eastAsia"/>
          <w:lang w:eastAsia="zh-CN"/>
        </w:rPr>
        <w:t>放在</w:t>
      </w:r>
      <w:r>
        <w:rPr>
          <w:rFonts w:hint="eastAsia"/>
          <w:lang w:eastAsia="zh-CN"/>
        </w:rPr>
        <w:t>src</w:t>
      </w:r>
      <w:r>
        <w:rPr>
          <w:rFonts w:hint="eastAsia"/>
          <w:lang w:eastAsia="zh-CN"/>
        </w:rPr>
        <w:t>目录下</w:t>
      </w:r>
    </w:p>
    <w:p w:rsidR="00BE1A29" w:rsidRDefault="00BE1A29" w:rsidP="00474138">
      <w:pPr>
        <w:pStyle w:val="a0"/>
        <w:numPr>
          <w:ilvl w:val="0"/>
          <w:numId w:val="16"/>
        </w:numPr>
      </w:pPr>
      <w:r>
        <w:t>创建一个</w:t>
      </w:r>
      <w:r>
        <w:t>SAXReader</w:t>
      </w:r>
      <w:r>
        <w:t>对象，用于读取</w:t>
      </w:r>
      <w:r>
        <w:t xml:space="preserve"> xml </w:t>
      </w:r>
      <w:r>
        <w:t>文件。</w:t>
      </w:r>
    </w:p>
    <w:p w:rsidR="00ED1E23" w:rsidRDefault="00ED1E23" w:rsidP="00474138">
      <w:pPr>
        <w:pStyle w:val="a0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从类路径下加载</w:t>
      </w:r>
      <w:r>
        <w:rPr>
          <w:lang w:eastAsia="zh-CN"/>
        </w:rPr>
        <w:t>xml</w:t>
      </w:r>
      <w:r>
        <w:rPr>
          <w:lang w:eastAsia="zh-CN"/>
        </w:rPr>
        <w:t>文件，得到输入流对象</w:t>
      </w:r>
    </w:p>
    <w:p w:rsidR="00BE1A29" w:rsidRDefault="00BE1A29" w:rsidP="00474138">
      <w:pPr>
        <w:pStyle w:val="a0"/>
        <w:numPr>
          <w:ilvl w:val="0"/>
          <w:numId w:val="16"/>
        </w:numPr>
      </w:pPr>
      <w:r>
        <w:t>通过</w:t>
      </w:r>
      <w:r>
        <w:t xml:space="preserve"> SAXReader</w:t>
      </w:r>
      <w:r w:rsidR="00ED1E23">
        <w:t>对象的</w:t>
      </w:r>
      <w:r w:rsidR="00ED1E23">
        <w:rPr>
          <w:rFonts w:hint="eastAsia"/>
          <w:lang w:eastAsia="zh-CN"/>
        </w:rPr>
        <w:t>read</w:t>
      </w:r>
      <w:r w:rsidR="00AC6726">
        <w:rPr>
          <w:lang w:eastAsia="zh-CN"/>
        </w:rPr>
        <w:t>(InputStream in )</w:t>
      </w:r>
      <w:r w:rsidR="00ED1E23">
        <w:rPr>
          <w:rFonts w:hint="eastAsia"/>
          <w:lang w:eastAsia="zh-CN"/>
        </w:rPr>
        <w:t>方法，从输入流中读取</w:t>
      </w:r>
      <w:r w:rsidR="00CE704A">
        <w:rPr>
          <w:rFonts w:hint="eastAsia"/>
          <w:lang w:eastAsia="zh-CN"/>
        </w:rPr>
        <w:t>，生成文档对象</w:t>
      </w:r>
      <w:r w:rsidR="00ED1E23">
        <w:rPr>
          <w:rFonts w:hint="eastAsia"/>
          <w:lang w:eastAsia="zh-CN"/>
        </w:rPr>
        <w:t>。</w:t>
      </w:r>
    </w:p>
    <w:p w:rsidR="00B47370" w:rsidRDefault="00B47370" w:rsidP="00B47370">
      <w:pPr>
        <w:pStyle w:val="af6"/>
      </w:pPr>
      <w:r>
        <w:t>package com.itheima.xml;</w:t>
      </w:r>
    </w:p>
    <w:p w:rsidR="00B47370" w:rsidRDefault="00B47370" w:rsidP="00B47370">
      <w:pPr>
        <w:pStyle w:val="af6"/>
      </w:pPr>
    </w:p>
    <w:p w:rsidR="00B47370" w:rsidRDefault="00B47370" w:rsidP="00B47370">
      <w:pPr>
        <w:pStyle w:val="af6"/>
      </w:pPr>
      <w:r>
        <w:t>import org.dom4j.Document;</w:t>
      </w:r>
    </w:p>
    <w:p w:rsidR="00B47370" w:rsidRDefault="00B47370" w:rsidP="00B47370">
      <w:pPr>
        <w:pStyle w:val="af6"/>
      </w:pPr>
      <w:r>
        <w:t>import org.dom4j.DocumentException;</w:t>
      </w:r>
    </w:p>
    <w:p w:rsidR="00B47370" w:rsidRDefault="00B47370" w:rsidP="00B47370">
      <w:pPr>
        <w:pStyle w:val="af6"/>
      </w:pPr>
      <w:r>
        <w:t>import org.dom4j.io.SAXReader;</w:t>
      </w:r>
    </w:p>
    <w:p w:rsidR="00B47370" w:rsidRDefault="00B47370" w:rsidP="00B47370">
      <w:pPr>
        <w:pStyle w:val="af6"/>
      </w:pPr>
      <w:r>
        <w:t>import org.junit.Test;</w:t>
      </w:r>
    </w:p>
    <w:p w:rsidR="00B47370" w:rsidRDefault="00B47370" w:rsidP="00B47370">
      <w:pPr>
        <w:pStyle w:val="af6"/>
      </w:pPr>
    </w:p>
    <w:p w:rsidR="00B47370" w:rsidRDefault="00B47370" w:rsidP="00B47370">
      <w:pPr>
        <w:pStyle w:val="af6"/>
      </w:pPr>
      <w:r>
        <w:t>import java.io.InputStream;</w:t>
      </w:r>
    </w:p>
    <w:p w:rsidR="00B47370" w:rsidRDefault="00B47370" w:rsidP="00B47370">
      <w:pPr>
        <w:pStyle w:val="af6"/>
      </w:pPr>
    </w:p>
    <w:p w:rsidR="00B47370" w:rsidRDefault="00B47370" w:rsidP="00B47370">
      <w:pPr>
        <w:pStyle w:val="af6"/>
      </w:pPr>
      <w:r>
        <w:t>/**</w:t>
      </w:r>
    </w:p>
    <w:p w:rsidR="00B47370" w:rsidRDefault="00B47370" w:rsidP="00B47370">
      <w:pPr>
        <w:pStyle w:val="af6"/>
      </w:pPr>
      <w:r>
        <w:rPr>
          <w:rFonts w:hint="eastAsia"/>
        </w:rPr>
        <w:t xml:space="preserve"> * </w:t>
      </w:r>
      <w:r>
        <w:rPr>
          <w:rFonts w:hint="eastAsia"/>
        </w:rPr>
        <w:t>使用</w:t>
      </w:r>
      <w:r>
        <w:rPr>
          <w:rFonts w:hint="eastAsia"/>
        </w:rPr>
        <w:t xml:space="preserve"> dom4j </w:t>
      </w:r>
      <w:r>
        <w:rPr>
          <w:rFonts w:hint="eastAsia"/>
        </w:rPr>
        <w:t>解析工具读取</w:t>
      </w:r>
      <w:r>
        <w:rPr>
          <w:rFonts w:hint="eastAsia"/>
        </w:rPr>
        <w:t xml:space="preserve"> xml </w:t>
      </w:r>
      <w:r>
        <w:rPr>
          <w:rFonts w:hint="eastAsia"/>
        </w:rPr>
        <w:t>文件</w:t>
      </w:r>
    </w:p>
    <w:p w:rsidR="00B47370" w:rsidRDefault="00B47370" w:rsidP="00B47370">
      <w:pPr>
        <w:pStyle w:val="af6"/>
      </w:pPr>
      <w:r>
        <w:t xml:space="preserve"> */</w:t>
      </w:r>
    </w:p>
    <w:p w:rsidR="00B47370" w:rsidRDefault="00B47370" w:rsidP="00B47370">
      <w:pPr>
        <w:pStyle w:val="af6"/>
      </w:pPr>
      <w:r>
        <w:t>public class Demo1 {</w:t>
      </w:r>
    </w:p>
    <w:p w:rsidR="00B47370" w:rsidRDefault="00B47370" w:rsidP="00B47370">
      <w:pPr>
        <w:pStyle w:val="af6"/>
      </w:pPr>
    </w:p>
    <w:p w:rsidR="00B47370" w:rsidRDefault="00B47370" w:rsidP="00B47370">
      <w:pPr>
        <w:pStyle w:val="af6"/>
      </w:pPr>
      <w:r>
        <w:t xml:space="preserve">    /**</w:t>
      </w:r>
    </w:p>
    <w:p w:rsidR="00B47370" w:rsidRDefault="00B47370" w:rsidP="00B47370">
      <w:pPr>
        <w:pStyle w:val="af6"/>
      </w:pPr>
      <w:r>
        <w:rPr>
          <w:rFonts w:hint="eastAsia"/>
        </w:rPr>
        <w:t xml:space="preserve">     * </w:t>
      </w:r>
      <w:r>
        <w:rPr>
          <w:rFonts w:hint="eastAsia"/>
        </w:rPr>
        <w:t>得到文档对象</w:t>
      </w:r>
    </w:p>
    <w:p w:rsidR="00B47370" w:rsidRDefault="00B47370" w:rsidP="00B47370">
      <w:pPr>
        <w:pStyle w:val="af6"/>
      </w:pPr>
      <w:r>
        <w:t xml:space="preserve">     */</w:t>
      </w:r>
    </w:p>
    <w:p w:rsidR="00B47370" w:rsidRDefault="00B47370" w:rsidP="00B47370">
      <w:pPr>
        <w:pStyle w:val="af6"/>
      </w:pPr>
      <w:r>
        <w:t xml:space="preserve">    @Test</w:t>
      </w:r>
    </w:p>
    <w:p w:rsidR="00B47370" w:rsidRDefault="00B47370" w:rsidP="00B47370">
      <w:pPr>
        <w:pStyle w:val="af6"/>
      </w:pPr>
      <w:r>
        <w:t xml:space="preserve">    public void getDocument() throws DocumentException {</w:t>
      </w:r>
    </w:p>
    <w:p w:rsidR="00B47370" w:rsidRDefault="00B47370" w:rsidP="00B47370">
      <w:pPr>
        <w:pStyle w:val="af6"/>
      </w:pPr>
      <w:r>
        <w:rPr>
          <w:rFonts w:hint="eastAsia"/>
        </w:rPr>
        <w:t xml:space="preserve">        //</w:t>
      </w:r>
      <w:r>
        <w:rPr>
          <w:rFonts w:hint="eastAsia"/>
        </w:rPr>
        <w:t>创建</w:t>
      </w:r>
      <w:r>
        <w:rPr>
          <w:rFonts w:hint="eastAsia"/>
        </w:rPr>
        <w:t>SAXReader</w:t>
      </w:r>
      <w:r>
        <w:rPr>
          <w:rFonts w:hint="eastAsia"/>
        </w:rPr>
        <w:t>对象</w:t>
      </w:r>
    </w:p>
    <w:p w:rsidR="00B47370" w:rsidRDefault="00B47370" w:rsidP="00B47370">
      <w:pPr>
        <w:pStyle w:val="af6"/>
      </w:pPr>
      <w:r>
        <w:t xml:space="preserve">        SAXReader reader = new SAXReader();</w:t>
      </w:r>
    </w:p>
    <w:p w:rsidR="00B47370" w:rsidRDefault="00B47370" w:rsidP="00B47370">
      <w:pPr>
        <w:pStyle w:val="af6"/>
        <w:rPr>
          <w:lang w:eastAsia="zh-CN"/>
        </w:rPr>
      </w:pPr>
      <w:r>
        <w:rPr>
          <w:rFonts w:hint="eastAsia"/>
        </w:rPr>
        <w:t xml:space="preserve">        </w:t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读取</w:t>
      </w:r>
      <w:r>
        <w:rPr>
          <w:rFonts w:hint="eastAsia"/>
          <w:lang w:eastAsia="zh-CN"/>
        </w:rPr>
        <w:t>src</w:t>
      </w:r>
      <w:r>
        <w:rPr>
          <w:rFonts w:hint="eastAsia"/>
          <w:lang w:eastAsia="zh-CN"/>
        </w:rPr>
        <w:t>目录下的文件，得到输入流</w:t>
      </w:r>
    </w:p>
    <w:p w:rsidR="00B47370" w:rsidRDefault="00B47370" w:rsidP="00B47370">
      <w:pPr>
        <w:pStyle w:val="af6"/>
      </w:pPr>
      <w:r>
        <w:rPr>
          <w:lang w:eastAsia="zh-CN"/>
        </w:rPr>
        <w:t xml:space="preserve">        </w:t>
      </w:r>
      <w:r>
        <w:t>InputStream in = Demo1.class.getResourceAsStream("/Contact.xml");</w:t>
      </w:r>
    </w:p>
    <w:p w:rsidR="00B47370" w:rsidRDefault="00B47370" w:rsidP="00B47370">
      <w:pPr>
        <w:pStyle w:val="af6"/>
        <w:rPr>
          <w:lang w:eastAsia="zh-CN"/>
        </w:rPr>
      </w:pPr>
      <w:r>
        <w:rPr>
          <w:rFonts w:hint="eastAsia"/>
        </w:rPr>
        <w:t xml:space="preserve">        </w:t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从输入流中得到文档对象</w:t>
      </w:r>
    </w:p>
    <w:p w:rsidR="00B47370" w:rsidRDefault="00B47370" w:rsidP="00B47370">
      <w:pPr>
        <w:pStyle w:val="af6"/>
      </w:pPr>
      <w:r>
        <w:rPr>
          <w:lang w:eastAsia="zh-CN"/>
        </w:rPr>
        <w:t xml:space="preserve">        </w:t>
      </w:r>
      <w:r>
        <w:t>Document document = reader.read(in);</w:t>
      </w:r>
    </w:p>
    <w:p w:rsidR="00B47370" w:rsidRDefault="00B47370" w:rsidP="00B47370">
      <w:pPr>
        <w:pStyle w:val="af6"/>
      </w:pPr>
      <w:r>
        <w:t xml:space="preserve">        System.out.println(document);</w:t>
      </w:r>
    </w:p>
    <w:p w:rsidR="00B47370" w:rsidRDefault="00B47370" w:rsidP="00B47370">
      <w:pPr>
        <w:pStyle w:val="af6"/>
      </w:pPr>
      <w:r>
        <w:lastRenderedPageBreak/>
        <w:t xml:space="preserve">    }</w:t>
      </w:r>
    </w:p>
    <w:p w:rsidR="00BE1A29" w:rsidRPr="003F16D4" w:rsidRDefault="00BE1A29" w:rsidP="00B47370">
      <w:pPr>
        <w:pStyle w:val="af6"/>
      </w:pPr>
    </w:p>
    <w:p w:rsidR="00BE1A29" w:rsidRDefault="00BE1A29" w:rsidP="00566CA6">
      <w:pPr>
        <w:pStyle w:val="3"/>
        <w:spacing w:before="156"/>
      </w:pPr>
      <w:bookmarkStart w:id="37" w:name="header-n431"/>
      <w:r>
        <w:t>Document常用方法</w:t>
      </w:r>
      <w:bookmarkEnd w:id="37"/>
    </w:p>
    <w:tbl>
      <w:tblPr>
        <w:tblStyle w:val="4-1"/>
        <w:tblW w:w="2913" w:type="pct"/>
        <w:tblLook w:val="07E0" w:firstRow="1" w:lastRow="1" w:firstColumn="1" w:lastColumn="1" w:noHBand="1" w:noVBand="1"/>
      </w:tblPr>
      <w:tblGrid>
        <w:gridCol w:w="2843"/>
        <w:gridCol w:w="3249"/>
      </w:tblGrid>
      <w:tr w:rsidR="00BE1A29" w:rsidTr="00E61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Default="00BE1A29" w:rsidP="00566CA6">
            <w:pPr>
              <w:pStyle w:val="Compact"/>
            </w:pPr>
            <w:r>
              <w:t>方法名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pct"/>
          </w:tcPr>
          <w:p w:rsidR="00BE1A29" w:rsidRDefault="00BE1A29" w:rsidP="00566CA6">
            <w:pPr>
              <w:pStyle w:val="Compact"/>
            </w:pPr>
            <w:r>
              <w:t>功能说明</w:t>
            </w:r>
          </w:p>
        </w:tc>
      </w:tr>
      <w:tr w:rsidR="00BE1A29" w:rsidTr="00E6105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Default="00E61059" w:rsidP="00566CA6">
            <w:pPr>
              <w:pStyle w:val="Compact"/>
            </w:pPr>
            <w:r>
              <w:t>Element getRootElement()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pct"/>
          </w:tcPr>
          <w:p w:rsidR="00BE1A29" w:rsidRDefault="00E61059" w:rsidP="00E61059">
            <w:pPr>
              <w:pStyle w:val="Compact"/>
            </w:pPr>
            <w:r>
              <w:t>获得根元素</w:t>
            </w:r>
          </w:p>
        </w:tc>
      </w:tr>
    </w:tbl>
    <w:p w:rsidR="00BE1A29" w:rsidRDefault="00BE1A29" w:rsidP="00566CA6">
      <w:pPr>
        <w:pStyle w:val="3"/>
        <w:spacing w:before="156"/>
      </w:pPr>
      <w:bookmarkStart w:id="38" w:name="header-n439"/>
      <w:r>
        <w:t>示例演示</w:t>
      </w:r>
      <w:bookmarkEnd w:id="38"/>
    </w:p>
    <w:p w:rsidR="00BE1A29" w:rsidRDefault="00BE1A29" w:rsidP="00E61059">
      <w:pPr>
        <w:pStyle w:val="10"/>
        <w:spacing w:before="156"/>
        <w:ind w:left="141"/>
        <w:rPr>
          <w:lang w:eastAsia="zh-CN"/>
        </w:rPr>
      </w:pPr>
      <w:r>
        <w:rPr>
          <w:lang w:eastAsia="zh-CN"/>
        </w:rPr>
        <w:t>需求：获得</w:t>
      </w:r>
      <w:r>
        <w:rPr>
          <w:lang w:eastAsia="zh-CN"/>
        </w:rPr>
        <w:t>xml</w:t>
      </w:r>
      <w:r>
        <w:rPr>
          <w:lang w:eastAsia="zh-CN"/>
        </w:rPr>
        <w:t>根元素对象并输出到控制台</w:t>
      </w:r>
    </w:p>
    <w:p w:rsidR="00E61059" w:rsidRDefault="00E61059" w:rsidP="00E61059">
      <w:pPr>
        <w:pStyle w:val="10"/>
        <w:spacing w:before="156"/>
        <w:ind w:left="141"/>
        <w:rPr>
          <w:lang w:eastAsia="zh-CN"/>
        </w:rPr>
      </w:pPr>
      <w:r>
        <w:rPr>
          <w:lang w:eastAsia="zh-CN"/>
        </w:rPr>
        <w:t>步骤：</w:t>
      </w:r>
    </w:p>
    <w:p w:rsidR="000E2174" w:rsidRDefault="000E2174" w:rsidP="00474138">
      <w:pPr>
        <w:pStyle w:val="a0"/>
        <w:numPr>
          <w:ilvl w:val="0"/>
          <w:numId w:val="17"/>
        </w:numPr>
        <w:rPr>
          <w:lang w:eastAsia="zh-CN"/>
        </w:rPr>
      </w:pPr>
      <w:r>
        <w:rPr>
          <w:rFonts w:hint="eastAsia"/>
        </w:rPr>
        <w:t>得到</w:t>
      </w:r>
      <w:r>
        <w:rPr>
          <w:rFonts w:hint="eastAsia"/>
        </w:rPr>
        <w:t>SAXReader</w:t>
      </w:r>
      <w:r>
        <w:rPr>
          <w:rFonts w:hint="eastAsia"/>
        </w:rPr>
        <w:t>对象</w:t>
      </w:r>
    </w:p>
    <w:p w:rsidR="00E61059" w:rsidRDefault="00E61059" w:rsidP="00474138">
      <w:pPr>
        <w:pStyle w:val="a0"/>
        <w:numPr>
          <w:ilvl w:val="0"/>
          <w:numId w:val="17"/>
        </w:numPr>
        <w:rPr>
          <w:lang w:eastAsia="zh-CN"/>
        </w:rPr>
      </w:pPr>
      <w:r w:rsidRPr="00E61059">
        <w:rPr>
          <w:rFonts w:hint="eastAsia"/>
          <w:lang w:eastAsia="zh-CN"/>
        </w:rPr>
        <w:t>得到文档对象</w:t>
      </w:r>
    </w:p>
    <w:p w:rsidR="00E61059" w:rsidRDefault="00E61059" w:rsidP="00474138">
      <w:pPr>
        <w:pStyle w:val="a0"/>
        <w:numPr>
          <w:ilvl w:val="0"/>
          <w:numId w:val="17"/>
        </w:numPr>
        <w:rPr>
          <w:lang w:eastAsia="zh-CN"/>
        </w:rPr>
      </w:pPr>
      <w:r w:rsidRPr="00E61059">
        <w:rPr>
          <w:rFonts w:hint="eastAsia"/>
          <w:lang w:eastAsia="zh-CN"/>
        </w:rPr>
        <w:t>得到根元素</w:t>
      </w:r>
    </w:p>
    <w:p w:rsidR="00E61059" w:rsidRDefault="00E61059" w:rsidP="00474138">
      <w:pPr>
        <w:pStyle w:val="a0"/>
        <w:numPr>
          <w:ilvl w:val="0"/>
          <w:numId w:val="17"/>
        </w:numPr>
        <w:rPr>
          <w:lang w:eastAsia="zh-CN"/>
        </w:rPr>
      </w:pPr>
      <w:r w:rsidRPr="00E61059">
        <w:rPr>
          <w:rFonts w:hint="eastAsia"/>
          <w:lang w:eastAsia="zh-CN"/>
        </w:rPr>
        <w:t>打印输出</w:t>
      </w:r>
    </w:p>
    <w:p w:rsidR="00E61059" w:rsidRDefault="00E61059" w:rsidP="00E61059">
      <w:pPr>
        <w:pStyle w:val="10"/>
        <w:spacing w:before="156"/>
        <w:ind w:left="141"/>
        <w:rPr>
          <w:lang w:eastAsia="zh-CN"/>
        </w:rPr>
      </w:pPr>
      <w:r>
        <w:rPr>
          <w:rFonts w:hint="eastAsia"/>
          <w:lang w:eastAsia="zh-CN"/>
        </w:rPr>
        <w:t>代码</w:t>
      </w:r>
    </w:p>
    <w:p w:rsidR="00D71BC8" w:rsidRDefault="00D71BC8" w:rsidP="00D71BC8">
      <w:pPr>
        <w:pStyle w:val="af6"/>
      </w:pPr>
      <w:r>
        <w:t>/**</w:t>
      </w:r>
    </w:p>
    <w:p w:rsidR="00D71BC8" w:rsidRDefault="00D71BC8" w:rsidP="00D71BC8">
      <w:pPr>
        <w:pStyle w:val="af6"/>
      </w:pPr>
      <w:r>
        <w:rPr>
          <w:rFonts w:hint="eastAsia"/>
        </w:rPr>
        <w:t xml:space="preserve"> * </w:t>
      </w:r>
      <w:r>
        <w:rPr>
          <w:rFonts w:hint="eastAsia"/>
        </w:rPr>
        <w:t>得到根元素</w:t>
      </w:r>
    </w:p>
    <w:p w:rsidR="00D71BC8" w:rsidRDefault="00D71BC8" w:rsidP="00D71BC8">
      <w:pPr>
        <w:pStyle w:val="af6"/>
      </w:pPr>
      <w:r>
        <w:t xml:space="preserve"> */</w:t>
      </w:r>
    </w:p>
    <w:p w:rsidR="00D71BC8" w:rsidRDefault="00D71BC8" w:rsidP="00D71BC8">
      <w:pPr>
        <w:pStyle w:val="af6"/>
      </w:pPr>
      <w:r>
        <w:t>@Test</w:t>
      </w:r>
    </w:p>
    <w:p w:rsidR="00D71BC8" w:rsidRDefault="00D71BC8" w:rsidP="00D71BC8">
      <w:pPr>
        <w:pStyle w:val="af6"/>
      </w:pPr>
      <w:r>
        <w:t>public void getRoot() throws DocumentException {</w:t>
      </w:r>
    </w:p>
    <w:p w:rsidR="00D71BC8" w:rsidRDefault="00D71BC8" w:rsidP="00D71BC8">
      <w:pPr>
        <w:pStyle w:val="af6"/>
      </w:pPr>
      <w:r>
        <w:rPr>
          <w:rFonts w:hint="eastAsia"/>
        </w:rPr>
        <w:t xml:space="preserve">    //</w:t>
      </w:r>
      <w:r>
        <w:rPr>
          <w:rFonts w:hint="eastAsia"/>
        </w:rPr>
        <w:t>得到</w:t>
      </w:r>
      <w:r>
        <w:rPr>
          <w:rFonts w:hint="eastAsia"/>
        </w:rPr>
        <w:t>SAXReader</w:t>
      </w:r>
      <w:r>
        <w:rPr>
          <w:rFonts w:hint="eastAsia"/>
        </w:rPr>
        <w:t>对象</w:t>
      </w:r>
    </w:p>
    <w:p w:rsidR="00D71BC8" w:rsidRDefault="00D71BC8" w:rsidP="00D71BC8">
      <w:pPr>
        <w:pStyle w:val="af6"/>
      </w:pPr>
      <w:r>
        <w:t xml:space="preserve">    SAXReader reader = new SAXReader();</w:t>
      </w:r>
    </w:p>
    <w:p w:rsidR="00D71BC8" w:rsidRDefault="00D71BC8" w:rsidP="00D71BC8">
      <w:pPr>
        <w:pStyle w:val="af6"/>
      </w:pPr>
      <w:r>
        <w:rPr>
          <w:rFonts w:hint="eastAsia"/>
        </w:rPr>
        <w:t xml:space="preserve">    //</w:t>
      </w:r>
      <w:r>
        <w:rPr>
          <w:rFonts w:hint="eastAsia"/>
        </w:rPr>
        <w:t>得到文档对象</w:t>
      </w:r>
    </w:p>
    <w:p w:rsidR="00D71BC8" w:rsidRDefault="00D71BC8" w:rsidP="00D71BC8">
      <w:pPr>
        <w:pStyle w:val="af6"/>
      </w:pPr>
      <w:r>
        <w:t xml:space="preserve">    Document document = reader.read(Demo1.class.getResourceAsStream("/Contact.xml"));</w:t>
      </w:r>
    </w:p>
    <w:p w:rsidR="00D71BC8" w:rsidRDefault="00D71BC8" w:rsidP="00D71BC8">
      <w:pPr>
        <w:pStyle w:val="af6"/>
      </w:pPr>
      <w:r>
        <w:rPr>
          <w:rFonts w:hint="eastAsia"/>
        </w:rPr>
        <w:t xml:space="preserve">    //</w:t>
      </w:r>
      <w:r>
        <w:rPr>
          <w:rFonts w:hint="eastAsia"/>
        </w:rPr>
        <w:t>得到根元素</w:t>
      </w:r>
    </w:p>
    <w:p w:rsidR="00D71BC8" w:rsidRDefault="00D71BC8" w:rsidP="00D71BC8">
      <w:pPr>
        <w:pStyle w:val="af6"/>
      </w:pPr>
      <w:r>
        <w:t xml:space="preserve">    Element rootElement = document.getRootElement();</w:t>
      </w:r>
    </w:p>
    <w:p w:rsidR="00D71BC8" w:rsidRDefault="00D71BC8" w:rsidP="00D71BC8">
      <w:pPr>
        <w:pStyle w:val="af6"/>
      </w:pPr>
      <w:r>
        <w:rPr>
          <w:rFonts w:hint="eastAsia"/>
        </w:rPr>
        <w:t xml:space="preserve">    //</w:t>
      </w:r>
      <w:r>
        <w:rPr>
          <w:rFonts w:hint="eastAsia"/>
        </w:rPr>
        <w:t>打印元素</w:t>
      </w:r>
    </w:p>
    <w:p w:rsidR="00D71BC8" w:rsidRDefault="00D71BC8" w:rsidP="00D71BC8">
      <w:pPr>
        <w:pStyle w:val="af6"/>
      </w:pPr>
      <w:r>
        <w:t xml:space="preserve">    System.out.println(rootElement);</w:t>
      </w:r>
    </w:p>
    <w:p w:rsidR="00BE1A29" w:rsidRDefault="00D71BC8" w:rsidP="00D71BC8">
      <w:pPr>
        <w:pStyle w:val="af6"/>
      </w:pPr>
      <w:r>
        <w:t>}</w:t>
      </w:r>
    </w:p>
    <w:p w:rsidR="00E61059" w:rsidRDefault="00E61059" w:rsidP="00E61059"/>
    <w:p w:rsidR="00BE1A29" w:rsidRDefault="00BE1A29" w:rsidP="00566CA6">
      <w:pPr>
        <w:pStyle w:val="2"/>
        <w:spacing w:before="156"/>
      </w:pPr>
      <w:bookmarkStart w:id="39" w:name="header-n463"/>
      <w:r>
        <w:t>Element对象</w:t>
      </w:r>
      <w:bookmarkEnd w:id="39"/>
    </w:p>
    <w:p w:rsidR="00BE1A29" w:rsidRDefault="00BE1A29" w:rsidP="00566CA6">
      <w:pPr>
        <w:pStyle w:val="3"/>
        <w:spacing w:before="156"/>
      </w:pPr>
      <w:bookmarkStart w:id="40" w:name="header-n464"/>
      <w:r>
        <w:t>概述</w:t>
      </w:r>
      <w:bookmarkEnd w:id="40"/>
    </w:p>
    <w:p w:rsidR="00BE1A29" w:rsidRDefault="00BE1A29" w:rsidP="00D268D0">
      <w:pPr>
        <w:ind w:firstLine="420"/>
        <w:rPr>
          <w:lang w:eastAsia="zh-CN"/>
        </w:rPr>
      </w:pPr>
      <w:r>
        <w:rPr>
          <w:lang w:eastAsia="zh-CN"/>
        </w:rPr>
        <w:t>DOM</w:t>
      </w:r>
      <w:r>
        <w:rPr>
          <w:lang w:eastAsia="zh-CN"/>
        </w:rPr>
        <w:t>树上的每一个标签都是一个</w:t>
      </w:r>
      <w:r>
        <w:rPr>
          <w:lang w:eastAsia="zh-CN"/>
        </w:rPr>
        <w:t>Element</w:t>
      </w:r>
      <w:r>
        <w:rPr>
          <w:lang w:eastAsia="zh-CN"/>
        </w:rPr>
        <w:t>对象。</w:t>
      </w:r>
    </w:p>
    <w:p w:rsidR="00BE1A29" w:rsidRDefault="00BE1A29" w:rsidP="00566CA6">
      <w:pPr>
        <w:pStyle w:val="3"/>
        <w:spacing w:before="156"/>
      </w:pPr>
      <w:bookmarkStart w:id="41" w:name="header-n466"/>
      <w:r>
        <w:t xml:space="preserve">Element常用方法 </w:t>
      </w:r>
      <w:bookmarkEnd w:id="41"/>
    </w:p>
    <w:tbl>
      <w:tblPr>
        <w:tblStyle w:val="4-1"/>
        <w:tblW w:w="3992" w:type="pct"/>
        <w:tblLook w:val="07E0" w:firstRow="1" w:lastRow="1" w:firstColumn="1" w:lastColumn="1" w:noHBand="1" w:noVBand="1"/>
      </w:tblPr>
      <w:tblGrid>
        <w:gridCol w:w="3668"/>
        <w:gridCol w:w="4680"/>
      </w:tblGrid>
      <w:tr w:rsidR="00BE1A29" w:rsidRPr="00D268D0" w:rsidTr="00522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Pr="00D268D0" w:rsidRDefault="00BE1A29" w:rsidP="00566CA6">
            <w:pPr>
              <w:pStyle w:val="Compact"/>
            </w:pPr>
            <w:r w:rsidRPr="00D268D0">
              <w:t>方法名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Pr="00D268D0" w:rsidRDefault="00BE1A29" w:rsidP="00566CA6">
            <w:pPr>
              <w:pStyle w:val="Compact"/>
            </w:pPr>
            <w:r w:rsidRPr="00D268D0">
              <w:t>功能说明</w:t>
            </w:r>
          </w:p>
        </w:tc>
      </w:tr>
      <w:tr w:rsidR="00D268D0" w:rsidRPr="00D268D0" w:rsidTr="00522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68D0" w:rsidRPr="00D268D0" w:rsidRDefault="00D268D0" w:rsidP="00566CA6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 xml:space="preserve">String </w:t>
            </w:r>
            <w:r>
              <w:rPr>
                <w:rFonts w:hint="eastAsia"/>
                <w:lang w:eastAsia="zh-CN"/>
              </w:rPr>
              <w:t>getName</w:t>
            </w:r>
            <w:r>
              <w:rPr>
                <w:lang w:eastAsia="zh-CN"/>
              </w:rPr>
              <w:t>()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D268D0" w:rsidRPr="00D268D0" w:rsidRDefault="00D268D0" w:rsidP="00566CA6">
            <w:pPr>
              <w:pStyle w:val="Compact"/>
            </w:pPr>
            <w:r>
              <w:t>得到</w:t>
            </w:r>
            <w:r w:rsidR="007E3857">
              <w:t>标签</w:t>
            </w:r>
            <w:r>
              <w:t>的名字</w:t>
            </w:r>
          </w:p>
        </w:tc>
      </w:tr>
      <w:tr w:rsidR="00BE1A29" w:rsidRPr="00D268D0" w:rsidTr="00522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Pr="00D268D0" w:rsidRDefault="00BE1A29" w:rsidP="00566CA6">
            <w:pPr>
              <w:pStyle w:val="Compact"/>
            </w:pPr>
            <w:r w:rsidRPr="00D268D0">
              <w:t>Element element(name)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Pr="00D268D0" w:rsidRDefault="00BE1A29" w:rsidP="00566CA6">
            <w:pPr>
              <w:pStyle w:val="Compact"/>
              <w:rPr>
                <w:lang w:eastAsia="zh-CN"/>
              </w:rPr>
            </w:pPr>
            <w:r w:rsidRPr="00D268D0">
              <w:rPr>
                <w:lang w:eastAsia="zh-CN"/>
              </w:rPr>
              <w:t>获得指定名字的元素对象</w:t>
            </w:r>
          </w:p>
        </w:tc>
      </w:tr>
      <w:tr w:rsidR="00BE1A29" w:rsidRPr="00D268D0" w:rsidTr="00522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Pr="00D268D0" w:rsidRDefault="00BE1A29" w:rsidP="00566CA6">
            <w:pPr>
              <w:pStyle w:val="Compact"/>
            </w:pPr>
            <w:r w:rsidRPr="00D268D0">
              <w:t>List&lt;Element&gt; elements()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Pr="00D268D0" w:rsidRDefault="00BE1A29" w:rsidP="00566CA6">
            <w:pPr>
              <w:pStyle w:val="Compact"/>
              <w:rPr>
                <w:lang w:eastAsia="zh-CN"/>
              </w:rPr>
            </w:pPr>
            <w:r w:rsidRPr="00D268D0">
              <w:rPr>
                <w:lang w:eastAsia="zh-CN"/>
              </w:rPr>
              <w:t>获得当前元素下所有的子元素对象</w:t>
            </w:r>
          </w:p>
        </w:tc>
      </w:tr>
      <w:tr w:rsidR="00BE1A29" w:rsidRPr="00D268D0" w:rsidTr="00522D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Pr="00D268D0" w:rsidRDefault="00BE1A29" w:rsidP="00566CA6">
            <w:pPr>
              <w:pStyle w:val="Compact"/>
            </w:pPr>
            <w:r w:rsidRPr="00D268D0">
              <w:t>List&lt;Element&gt; elements(name)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Pr="00D268D0" w:rsidRDefault="00BE1A29" w:rsidP="00566CA6">
            <w:pPr>
              <w:pStyle w:val="Compact"/>
              <w:rPr>
                <w:lang w:eastAsia="zh-CN"/>
              </w:rPr>
            </w:pPr>
            <w:r w:rsidRPr="00D268D0">
              <w:rPr>
                <w:lang w:eastAsia="zh-CN"/>
              </w:rPr>
              <w:t>获得当前元素下指定名字的所有子元素对象</w:t>
            </w:r>
          </w:p>
        </w:tc>
      </w:tr>
    </w:tbl>
    <w:p w:rsidR="00BE1A29" w:rsidRDefault="00BE1A29" w:rsidP="00566CA6">
      <w:pPr>
        <w:pStyle w:val="3"/>
        <w:spacing w:before="156"/>
      </w:pPr>
      <w:bookmarkStart w:id="42" w:name="header-n488"/>
      <w:r>
        <w:lastRenderedPageBreak/>
        <w:t>案例演示</w:t>
      </w:r>
      <w:bookmarkEnd w:id="42"/>
    </w:p>
    <w:p w:rsidR="00DA2123" w:rsidRDefault="00BE1A29" w:rsidP="00D268D0">
      <w:pPr>
        <w:pStyle w:val="10"/>
        <w:spacing w:before="156"/>
        <w:ind w:left="141"/>
      </w:pPr>
      <w:r>
        <w:t>需求：</w:t>
      </w:r>
    </w:p>
    <w:p w:rsidR="00BE1A29" w:rsidRDefault="00522D3D" w:rsidP="00522D3D">
      <w:pPr>
        <w:ind w:firstLine="420"/>
      </w:pPr>
      <w:r>
        <w:t>元素</w:t>
      </w:r>
      <w:r>
        <w:rPr>
          <w:rFonts w:hint="eastAsia"/>
        </w:rPr>
        <w:t>方法的使用，得到</w:t>
      </w:r>
      <w:r>
        <w:rPr>
          <w:rFonts w:hint="eastAsia"/>
          <w:lang w:eastAsia="zh-CN"/>
        </w:rPr>
        <w:t>contact</w:t>
      </w:r>
      <w:r>
        <w:rPr>
          <w:rFonts w:hint="eastAsia"/>
          <w:lang w:eastAsia="zh-CN"/>
        </w:rPr>
        <w:t>下</w:t>
      </w:r>
      <w:r w:rsidR="00D15173">
        <w:rPr>
          <w:rFonts w:hint="eastAsia"/>
          <w:lang w:eastAsia="zh-CN"/>
        </w:rPr>
        <w:t>所有的子元素，并且输出元素名</w:t>
      </w:r>
    </w:p>
    <w:p w:rsidR="00522D3D" w:rsidRDefault="00522D3D" w:rsidP="00522D3D">
      <w:pPr>
        <w:pStyle w:val="10"/>
        <w:spacing w:before="156"/>
        <w:ind w:left="141"/>
      </w:pPr>
      <w:r>
        <w:t>效果</w:t>
      </w:r>
    </w:p>
    <w:p w:rsidR="00522D3D" w:rsidRPr="00522D3D" w:rsidRDefault="00D15173" w:rsidP="00522D3D">
      <w:r>
        <w:rPr>
          <w:noProof/>
          <w:lang w:eastAsia="zh-CN"/>
        </w:rPr>
        <w:drawing>
          <wp:inline distT="0" distB="0" distL="0" distR="0" wp14:anchorId="5549C5FE" wp14:editId="72BA2FF3">
            <wp:extent cx="800746" cy="716052"/>
            <wp:effectExtent l="0" t="0" r="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03566" cy="71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23" w:rsidRDefault="00DA2123" w:rsidP="00DA2123">
      <w:pPr>
        <w:pStyle w:val="10"/>
        <w:spacing w:before="156"/>
        <w:ind w:left="141"/>
      </w:pPr>
      <w:r>
        <w:t>步骤</w:t>
      </w:r>
    </w:p>
    <w:p w:rsidR="00522D3D" w:rsidRDefault="00522D3D" w:rsidP="00474138">
      <w:pPr>
        <w:pStyle w:val="a0"/>
        <w:numPr>
          <w:ilvl w:val="0"/>
          <w:numId w:val="18"/>
        </w:numPr>
      </w:pPr>
      <w:r>
        <w:rPr>
          <w:rFonts w:hint="eastAsia"/>
        </w:rPr>
        <w:t>得到</w:t>
      </w:r>
      <w:r>
        <w:rPr>
          <w:rFonts w:hint="eastAsia"/>
        </w:rPr>
        <w:t>SAXReader</w:t>
      </w:r>
      <w:r>
        <w:rPr>
          <w:rFonts w:hint="eastAsia"/>
        </w:rPr>
        <w:t>对象</w:t>
      </w:r>
    </w:p>
    <w:p w:rsidR="00522D3D" w:rsidRDefault="00522D3D" w:rsidP="00474138">
      <w:pPr>
        <w:pStyle w:val="a0"/>
        <w:numPr>
          <w:ilvl w:val="0"/>
          <w:numId w:val="18"/>
        </w:numPr>
      </w:pPr>
      <w:r>
        <w:rPr>
          <w:rFonts w:hint="eastAsia"/>
        </w:rPr>
        <w:t>得到</w:t>
      </w:r>
      <w:r>
        <w:rPr>
          <w:rFonts w:hint="eastAsia"/>
        </w:rPr>
        <w:t>Document</w:t>
      </w:r>
      <w:r>
        <w:rPr>
          <w:rFonts w:hint="eastAsia"/>
        </w:rPr>
        <w:t>对象</w:t>
      </w:r>
    </w:p>
    <w:p w:rsidR="00522D3D" w:rsidRDefault="00522D3D" w:rsidP="00474138">
      <w:pPr>
        <w:pStyle w:val="a0"/>
        <w:numPr>
          <w:ilvl w:val="0"/>
          <w:numId w:val="18"/>
        </w:numPr>
      </w:pPr>
      <w:r>
        <w:rPr>
          <w:rFonts w:hint="eastAsia"/>
        </w:rPr>
        <w:t>得到根元素</w:t>
      </w:r>
    </w:p>
    <w:p w:rsidR="00522D3D" w:rsidRDefault="00D15173" w:rsidP="00474138">
      <w:pPr>
        <w:pStyle w:val="a0"/>
        <w:numPr>
          <w:ilvl w:val="0"/>
          <w:numId w:val="18"/>
        </w:numPr>
      </w:pPr>
      <w:r w:rsidRPr="00D15173">
        <w:rPr>
          <w:rFonts w:hint="eastAsia"/>
        </w:rPr>
        <w:t>得到</w:t>
      </w:r>
      <w:r w:rsidRPr="00D15173">
        <w:rPr>
          <w:rFonts w:hint="eastAsia"/>
        </w:rPr>
        <w:t>contact</w:t>
      </w:r>
      <w:r w:rsidRPr="00D15173">
        <w:rPr>
          <w:rFonts w:hint="eastAsia"/>
        </w:rPr>
        <w:t>元素</w:t>
      </w:r>
    </w:p>
    <w:p w:rsidR="00522D3D" w:rsidRDefault="00D15173" w:rsidP="00474138">
      <w:pPr>
        <w:pStyle w:val="a0"/>
        <w:numPr>
          <w:ilvl w:val="0"/>
          <w:numId w:val="18"/>
        </w:numPr>
      </w:pPr>
      <w:r w:rsidRPr="00D15173">
        <w:rPr>
          <w:rFonts w:hint="eastAsia"/>
        </w:rPr>
        <w:t>得到</w:t>
      </w:r>
      <w:r w:rsidRPr="00D15173">
        <w:rPr>
          <w:rFonts w:hint="eastAsia"/>
        </w:rPr>
        <w:t>contact</w:t>
      </w:r>
      <w:r w:rsidRPr="00D15173">
        <w:rPr>
          <w:rFonts w:hint="eastAsia"/>
        </w:rPr>
        <w:t>下所有的子元素，并输出子元素的名字</w:t>
      </w:r>
    </w:p>
    <w:p w:rsidR="00522D3D" w:rsidRPr="00522D3D" w:rsidRDefault="00522D3D" w:rsidP="00522D3D">
      <w:pPr>
        <w:rPr>
          <w:lang w:eastAsia="zh-CN"/>
        </w:rPr>
      </w:pPr>
    </w:p>
    <w:p w:rsidR="00DA2123" w:rsidRDefault="00DA2123" w:rsidP="00DA2123">
      <w:pPr>
        <w:pStyle w:val="10"/>
        <w:spacing w:before="156"/>
        <w:ind w:left="141"/>
      </w:pPr>
      <w:r>
        <w:t>代码</w:t>
      </w:r>
    </w:p>
    <w:p w:rsidR="00D15173" w:rsidRDefault="00D15173" w:rsidP="00D15173">
      <w:pPr>
        <w:pStyle w:val="af6"/>
      </w:pPr>
      <w:r>
        <w:t>/**</w:t>
      </w:r>
    </w:p>
    <w:p w:rsidR="00D15173" w:rsidRDefault="00D15173" w:rsidP="00D15173">
      <w:pPr>
        <w:pStyle w:val="af6"/>
      </w:pPr>
      <w:r>
        <w:rPr>
          <w:rFonts w:hint="eastAsia"/>
        </w:rPr>
        <w:t xml:space="preserve"> * </w:t>
      </w:r>
      <w:r>
        <w:rPr>
          <w:rFonts w:hint="eastAsia"/>
        </w:rPr>
        <w:t>得到</w:t>
      </w:r>
      <w:r>
        <w:rPr>
          <w:rFonts w:hint="eastAsia"/>
        </w:rPr>
        <w:t>contact</w:t>
      </w:r>
      <w:r>
        <w:rPr>
          <w:rFonts w:hint="eastAsia"/>
        </w:rPr>
        <w:t>下所有的子元素，并输出子元素的名字</w:t>
      </w:r>
    </w:p>
    <w:p w:rsidR="00D15173" w:rsidRDefault="00D15173" w:rsidP="00D15173">
      <w:pPr>
        <w:pStyle w:val="af6"/>
      </w:pPr>
      <w:r>
        <w:t xml:space="preserve"> */</w:t>
      </w:r>
    </w:p>
    <w:p w:rsidR="00D15173" w:rsidRDefault="00D15173" w:rsidP="00D15173">
      <w:pPr>
        <w:pStyle w:val="af6"/>
      </w:pPr>
      <w:r>
        <w:t>@Test</w:t>
      </w:r>
    </w:p>
    <w:p w:rsidR="00D15173" w:rsidRDefault="00D15173" w:rsidP="00D15173">
      <w:pPr>
        <w:pStyle w:val="af6"/>
      </w:pPr>
      <w:r>
        <w:t>public void elementsName() throws DocumentException {</w:t>
      </w:r>
    </w:p>
    <w:p w:rsidR="00D15173" w:rsidRDefault="00D15173" w:rsidP="00D15173">
      <w:pPr>
        <w:pStyle w:val="af6"/>
      </w:pPr>
      <w:r>
        <w:rPr>
          <w:rFonts w:hint="eastAsia"/>
        </w:rPr>
        <w:t xml:space="preserve">    //1). </w:t>
      </w:r>
      <w:r>
        <w:rPr>
          <w:rFonts w:hint="eastAsia"/>
        </w:rPr>
        <w:t>得到</w:t>
      </w:r>
      <w:r>
        <w:rPr>
          <w:rFonts w:hint="eastAsia"/>
        </w:rPr>
        <w:t>SAXReader</w:t>
      </w:r>
      <w:r>
        <w:rPr>
          <w:rFonts w:hint="eastAsia"/>
        </w:rPr>
        <w:t>对象</w:t>
      </w:r>
    </w:p>
    <w:p w:rsidR="00D15173" w:rsidRDefault="00D15173" w:rsidP="00D15173">
      <w:pPr>
        <w:pStyle w:val="af6"/>
      </w:pPr>
      <w:r>
        <w:t xml:space="preserve">    SAXReader reader = new SAXReader();</w:t>
      </w:r>
    </w:p>
    <w:p w:rsidR="00D15173" w:rsidRDefault="00D15173" w:rsidP="00D15173">
      <w:pPr>
        <w:pStyle w:val="af6"/>
      </w:pPr>
      <w:r>
        <w:rPr>
          <w:rFonts w:hint="eastAsia"/>
        </w:rPr>
        <w:t xml:space="preserve">    //2). </w:t>
      </w:r>
      <w:r>
        <w:rPr>
          <w:rFonts w:hint="eastAsia"/>
        </w:rPr>
        <w:t>得到</w:t>
      </w:r>
      <w:r>
        <w:rPr>
          <w:rFonts w:hint="eastAsia"/>
        </w:rPr>
        <w:t>Document</w:t>
      </w:r>
      <w:r>
        <w:rPr>
          <w:rFonts w:hint="eastAsia"/>
        </w:rPr>
        <w:t>对象</w:t>
      </w:r>
    </w:p>
    <w:p w:rsidR="00D15173" w:rsidRDefault="00D15173" w:rsidP="00D15173">
      <w:pPr>
        <w:pStyle w:val="af6"/>
      </w:pPr>
      <w:r>
        <w:t xml:space="preserve">    Document document = reader.read(Demo1.class.getResourceAsStream("/Contact.xml"));</w:t>
      </w:r>
    </w:p>
    <w:p w:rsidR="00D15173" w:rsidRDefault="00D15173" w:rsidP="00D15173">
      <w:pPr>
        <w:pStyle w:val="af6"/>
      </w:pPr>
      <w:r>
        <w:rPr>
          <w:rFonts w:hint="eastAsia"/>
        </w:rPr>
        <w:t xml:space="preserve">    //3). </w:t>
      </w:r>
      <w:r>
        <w:rPr>
          <w:rFonts w:hint="eastAsia"/>
        </w:rPr>
        <w:t>得到根元素</w:t>
      </w:r>
    </w:p>
    <w:p w:rsidR="00D15173" w:rsidRDefault="00D15173" w:rsidP="00D15173">
      <w:pPr>
        <w:pStyle w:val="af6"/>
      </w:pPr>
      <w:r>
        <w:t xml:space="preserve">    Element root = document.getRootElement();</w:t>
      </w:r>
    </w:p>
    <w:p w:rsidR="00D15173" w:rsidRDefault="00D15173" w:rsidP="00D15173">
      <w:pPr>
        <w:pStyle w:val="af6"/>
      </w:pPr>
      <w:r>
        <w:rPr>
          <w:rFonts w:hint="eastAsia"/>
        </w:rPr>
        <w:t xml:space="preserve">    //4).</w:t>
      </w:r>
      <w:r>
        <w:rPr>
          <w:rFonts w:hint="eastAsia"/>
        </w:rPr>
        <w:t>得到</w:t>
      </w:r>
      <w:r>
        <w:rPr>
          <w:rFonts w:hint="eastAsia"/>
        </w:rPr>
        <w:t>contact</w:t>
      </w:r>
      <w:r>
        <w:rPr>
          <w:rFonts w:hint="eastAsia"/>
        </w:rPr>
        <w:t>元素</w:t>
      </w:r>
    </w:p>
    <w:p w:rsidR="00D15173" w:rsidRDefault="00D15173" w:rsidP="00D15173">
      <w:pPr>
        <w:pStyle w:val="af6"/>
      </w:pPr>
      <w:r>
        <w:t xml:space="preserve">    Element contactElement = root.element("contact");</w:t>
      </w:r>
    </w:p>
    <w:p w:rsidR="00D15173" w:rsidRDefault="00D15173" w:rsidP="00D15173">
      <w:pPr>
        <w:pStyle w:val="af6"/>
      </w:pPr>
      <w:r>
        <w:rPr>
          <w:rFonts w:hint="eastAsia"/>
        </w:rPr>
        <w:t xml:space="preserve">    //5) </w:t>
      </w:r>
      <w:r>
        <w:rPr>
          <w:rFonts w:hint="eastAsia"/>
        </w:rPr>
        <w:t>得到</w:t>
      </w:r>
      <w:r>
        <w:rPr>
          <w:rFonts w:hint="eastAsia"/>
        </w:rPr>
        <w:t>contact</w:t>
      </w:r>
      <w:r>
        <w:rPr>
          <w:rFonts w:hint="eastAsia"/>
        </w:rPr>
        <w:t>下所有的子元素，并输出子元素的名字</w:t>
      </w:r>
    </w:p>
    <w:p w:rsidR="00D15173" w:rsidRDefault="00D15173" w:rsidP="00D15173">
      <w:pPr>
        <w:pStyle w:val="af6"/>
      </w:pPr>
      <w:r>
        <w:t xml:space="preserve">    List&lt;Element&gt; elementList = contactElement.elements();</w:t>
      </w:r>
    </w:p>
    <w:p w:rsidR="00D15173" w:rsidRDefault="00D15173" w:rsidP="00D15173">
      <w:pPr>
        <w:pStyle w:val="af6"/>
      </w:pPr>
      <w:r>
        <w:t xml:space="preserve">    for (Element element : elementList) {</w:t>
      </w:r>
    </w:p>
    <w:p w:rsidR="00D15173" w:rsidRDefault="00D15173" w:rsidP="00D15173">
      <w:pPr>
        <w:pStyle w:val="af6"/>
      </w:pPr>
      <w:r>
        <w:t xml:space="preserve">        System.out.println(element.getName());</w:t>
      </w:r>
    </w:p>
    <w:p w:rsidR="00D15173" w:rsidRDefault="00D15173" w:rsidP="00D15173">
      <w:pPr>
        <w:pStyle w:val="af6"/>
      </w:pPr>
      <w:r>
        <w:t xml:space="preserve">    }</w:t>
      </w:r>
    </w:p>
    <w:p w:rsidR="00D15173" w:rsidRPr="00D15173" w:rsidRDefault="00D15173" w:rsidP="00D15173">
      <w:pPr>
        <w:pStyle w:val="af6"/>
      </w:pPr>
      <w:r>
        <w:t>}</w:t>
      </w:r>
    </w:p>
    <w:p w:rsidR="00BE1A29" w:rsidRDefault="00BE1A29" w:rsidP="00566CA6">
      <w:pPr>
        <w:pStyle w:val="2"/>
        <w:spacing w:before="156"/>
      </w:pPr>
      <w:bookmarkStart w:id="43" w:name="header-n497"/>
      <w:r>
        <w:t>Attribute对象</w:t>
      </w:r>
      <w:bookmarkEnd w:id="43"/>
    </w:p>
    <w:p w:rsidR="00BE1A29" w:rsidRDefault="00BE1A29" w:rsidP="00566CA6">
      <w:pPr>
        <w:pStyle w:val="3"/>
        <w:spacing w:before="156"/>
      </w:pPr>
      <w:bookmarkStart w:id="44" w:name="header-n498"/>
      <w:r>
        <w:t>概述</w:t>
      </w:r>
      <w:bookmarkEnd w:id="44"/>
    </w:p>
    <w:p w:rsidR="00BE1A29" w:rsidRDefault="00BE1A29" w:rsidP="00BE01F4">
      <w:pPr>
        <w:ind w:firstLine="420"/>
      </w:pPr>
      <w:r>
        <w:t>DOM</w:t>
      </w:r>
      <w:r>
        <w:t>树上每一个元素的属性都是一个</w:t>
      </w:r>
      <w:r>
        <w:t>Attribute</w:t>
      </w:r>
      <w:r w:rsidR="00BE01F4">
        <w:t>对象</w:t>
      </w:r>
      <w:r>
        <w:t>。获得</w:t>
      </w:r>
      <w:r>
        <w:t>Attribute</w:t>
      </w:r>
      <w:r>
        <w:t>对象前提：先获得元素</w:t>
      </w:r>
      <w:r>
        <w:t>Element</w:t>
      </w:r>
      <w:r>
        <w:t>对象，</w:t>
      </w:r>
      <w:r w:rsidR="00BE01F4">
        <w:rPr>
          <w:rFonts w:hint="eastAsia"/>
          <w:lang w:eastAsia="zh-CN"/>
        </w:rPr>
        <w:t>再</w:t>
      </w:r>
      <w:r>
        <w:t>调用</w:t>
      </w:r>
      <w:r>
        <w:t>Element</w:t>
      </w:r>
      <w:r>
        <w:t>对象与属性相关的方法。</w:t>
      </w:r>
    </w:p>
    <w:p w:rsidR="00BE1A29" w:rsidRDefault="00BE1A29" w:rsidP="00566CA6">
      <w:pPr>
        <w:pStyle w:val="3"/>
        <w:spacing w:before="156"/>
      </w:pPr>
      <w:bookmarkStart w:id="45" w:name="header-n500"/>
      <w:r>
        <w:t>Element中与属性相关方法</w:t>
      </w:r>
      <w:bookmarkEnd w:id="45"/>
    </w:p>
    <w:tbl>
      <w:tblPr>
        <w:tblStyle w:val="4-1"/>
        <w:tblW w:w="0" w:type="pct"/>
        <w:tblLook w:val="07E0" w:firstRow="1" w:lastRow="1" w:firstColumn="1" w:lastColumn="1" w:noHBand="1" w:noVBand="1"/>
      </w:tblPr>
      <w:tblGrid>
        <w:gridCol w:w="2970"/>
        <w:gridCol w:w="4490"/>
      </w:tblGrid>
      <w:tr w:rsidR="00BE1A29" w:rsidRPr="00BE01F4" w:rsidTr="00BE0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Pr="00BE01F4" w:rsidRDefault="00D720B1" w:rsidP="00D720B1">
            <w:pPr>
              <w:pStyle w:val="Compact"/>
            </w:pPr>
            <w:r>
              <w:t>Element</w:t>
            </w:r>
            <w:r>
              <w:t>中</w:t>
            </w:r>
            <w:r>
              <w:rPr>
                <w:rFonts w:hint="eastAsia"/>
                <w:lang w:eastAsia="zh-CN"/>
              </w:rPr>
              <w:t>的</w:t>
            </w:r>
            <w:r w:rsidR="00BE1A29" w:rsidRPr="00BE01F4">
              <w:t>方法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Pr="00BE01F4" w:rsidRDefault="00BE1A29" w:rsidP="00566CA6">
            <w:pPr>
              <w:pStyle w:val="Compact"/>
            </w:pPr>
            <w:r w:rsidRPr="00BE01F4">
              <w:t>功能说明</w:t>
            </w:r>
          </w:p>
        </w:tc>
      </w:tr>
      <w:tr w:rsidR="00BE1A29" w:rsidRPr="00BE01F4" w:rsidTr="00BE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Pr="00BE01F4" w:rsidRDefault="00BE1A29" w:rsidP="00566CA6">
            <w:pPr>
              <w:pStyle w:val="Compact"/>
            </w:pPr>
            <w:r w:rsidRPr="00BE01F4">
              <w:t>Attribute attribute(name)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Pr="00BE01F4" w:rsidRDefault="00BE1A29" w:rsidP="00566CA6">
            <w:pPr>
              <w:pStyle w:val="Compact"/>
              <w:rPr>
                <w:lang w:eastAsia="zh-CN"/>
              </w:rPr>
            </w:pPr>
            <w:r w:rsidRPr="00BE01F4">
              <w:rPr>
                <w:lang w:eastAsia="zh-CN"/>
              </w:rPr>
              <w:t>根据属性名获得一个属性对象</w:t>
            </w:r>
          </w:p>
        </w:tc>
      </w:tr>
      <w:tr w:rsidR="00BE1A29" w:rsidRPr="00BE01F4" w:rsidTr="00BE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Pr="00BE01F4" w:rsidRDefault="00BE1A29" w:rsidP="00566CA6">
            <w:pPr>
              <w:pStyle w:val="Compact"/>
            </w:pPr>
            <w:r w:rsidRPr="00BE01F4">
              <w:lastRenderedPageBreak/>
              <w:t>String attributeValue(name)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Pr="00BE01F4" w:rsidRDefault="00BE1A29" w:rsidP="00566CA6">
            <w:pPr>
              <w:pStyle w:val="Compact"/>
              <w:rPr>
                <w:lang w:eastAsia="zh-CN"/>
              </w:rPr>
            </w:pPr>
            <w:r w:rsidRPr="00BE01F4">
              <w:rPr>
                <w:lang w:eastAsia="zh-CN"/>
              </w:rPr>
              <w:t>根据属性名获得属性值，返回字符串</w:t>
            </w:r>
          </w:p>
        </w:tc>
      </w:tr>
      <w:tr w:rsidR="00BE1A29" w:rsidRPr="00BE01F4" w:rsidTr="00BE01F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Pr="00BE01F4" w:rsidRDefault="00BE1A29" w:rsidP="00566CA6">
            <w:pPr>
              <w:pStyle w:val="Compact"/>
            </w:pPr>
            <w:r w:rsidRPr="00BE01F4">
              <w:t>List&lt;Attribute&gt; attributes()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Pr="00BE01F4" w:rsidRDefault="00BE1A29" w:rsidP="00566CA6">
            <w:pPr>
              <w:pStyle w:val="Compact"/>
              <w:rPr>
                <w:lang w:eastAsia="zh-CN"/>
              </w:rPr>
            </w:pPr>
            <w:r w:rsidRPr="00BE01F4">
              <w:rPr>
                <w:lang w:eastAsia="zh-CN"/>
              </w:rPr>
              <w:t>获得当前元素的所有属性对象，返回</w:t>
            </w:r>
            <w:r w:rsidRPr="00BE01F4">
              <w:rPr>
                <w:lang w:eastAsia="zh-CN"/>
              </w:rPr>
              <w:t>List</w:t>
            </w:r>
            <w:r w:rsidRPr="00BE01F4">
              <w:rPr>
                <w:lang w:eastAsia="zh-CN"/>
              </w:rPr>
              <w:t>集合</w:t>
            </w:r>
          </w:p>
        </w:tc>
      </w:tr>
    </w:tbl>
    <w:p w:rsidR="00BE1A29" w:rsidRDefault="00BE1A29" w:rsidP="00566CA6">
      <w:pPr>
        <w:pStyle w:val="3"/>
        <w:spacing w:before="156"/>
      </w:pPr>
      <w:bookmarkStart w:id="46" w:name="header-n514"/>
      <w:r>
        <w:t>Attribute常用方法</w:t>
      </w:r>
      <w:bookmarkEnd w:id="46"/>
    </w:p>
    <w:tbl>
      <w:tblPr>
        <w:tblStyle w:val="4-1"/>
        <w:tblW w:w="0" w:type="pct"/>
        <w:tblLook w:val="07E0" w:firstRow="1" w:lastRow="1" w:firstColumn="1" w:lastColumn="1" w:noHBand="1" w:noVBand="1"/>
      </w:tblPr>
      <w:tblGrid>
        <w:gridCol w:w="1908"/>
        <w:gridCol w:w="1692"/>
      </w:tblGrid>
      <w:tr w:rsidR="00BE1A29" w:rsidRPr="00BE01F4" w:rsidTr="00BE0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Pr="00BE01F4" w:rsidRDefault="00BE1A29" w:rsidP="00566CA6">
            <w:pPr>
              <w:pStyle w:val="Compact"/>
            </w:pPr>
            <w:r w:rsidRPr="00BE01F4">
              <w:t>方法名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Pr="00BE01F4" w:rsidRDefault="00BE1A29" w:rsidP="00566CA6">
            <w:pPr>
              <w:pStyle w:val="Compact"/>
            </w:pPr>
            <w:r w:rsidRPr="00BE01F4">
              <w:t>功能说明</w:t>
            </w:r>
          </w:p>
        </w:tc>
      </w:tr>
      <w:tr w:rsidR="00BE1A29" w:rsidRPr="00BE01F4" w:rsidTr="00BE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Pr="00BE01F4" w:rsidRDefault="00BE1A29" w:rsidP="00566CA6">
            <w:pPr>
              <w:pStyle w:val="Compact"/>
            </w:pPr>
            <w:r w:rsidRPr="00BE01F4">
              <w:t>String getName()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Pr="00BE01F4" w:rsidRDefault="00BE1A29" w:rsidP="00566CA6">
            <w:pPr>
              <w:pStyle w:val="Compact"/>
            </w:pPr>
            <w:r w:rsidRPr="00BE01F4">
              <w:t>获得属性的名字</w:t>
            </w:r>
          </w:p>
        </w:tc>
      </w:tr>
      <w:tr w:rsidR="00BE1A29" w:rsidRPr="00BE01F4" w:rsidTr="00BE01F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Pr="00BE01F4" w:rsidRDefault="00BE1A29" w:rsidP="00566CA6">
            <w:pPr>
              <w:pStyle w:val="Compact"/>
            </w:pPr>
            <w:r w:rsidRPr="00BE01F4">
              <w:t>String getValue()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Pr="00BE01F4" w:rsidRDefault="00BE1A29" w:rsidP="00566CA6">
            <w:pPr>
              <w:pStyle w:val="Compact"/>
            </w:pPr>
            <w:r w:rsidRPr="00BE01F4">
              <w:t>获得属性的值</w:t>
            </w:r>
          </w:p>
        </w:tc>
      </w:tr>
    </w:tbl>
    <w:p w:rsidR="006C30B7" w:rsidRDefault="006C30B7" w:rsidP="006C30B7">
      <w:bookmarkStart w:id="47" w:name="header-n525"/>
    </w:p>
    <w:p w:rsidR="006C30B7" w:rsidRDefault="006C30B7" w:rsidP="006C30B7">
      <w:pPr>
        <w:pStyle w:val="3"/>
        <w:spacing w:before="156"/>
        <w:rPr>
          <w:lang w:eastAsia="zh-CN"/>
        </w:rPr>
      </w:pPr>
      <w:r>
        <w:rPr>
          <w:rFonts w:hint="eastAsia"/>
          <w:lang w:eastAsia="zh-CN"/>
        </w:rPr>
        <w:t xml:space="preserve"> 结论：得到属性值的两种方式</w:t>
      </w:r>
    </w:p>
    <w:p w:rsidR="006C30B7" w:rsidRDefault="006C30B7" w:rsidP="00474138">
      <w:pPr>
        <w:pStyle w:val="a0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先得到</w:t>
      </w:r>
      <w:r>
        <w:rPr>
          <w:rFonts w:hint="eastAsia"/>
          <w:lang w:eastAsia="zh-CN"/>
        </w:rPr>
        <w:t>Attribute</w:t>
      </w:r>
      <w:r>
        <w:rPr>
          <w:rFonts w:hint="eastAsia"/>
          <w:lang w:eastAsia="zh-CN"/>
        </w:rPr>
        <w:t>对象，再通过对象的方法得到属性名和属性值</w:t>
      </w:r>
    </w:p>
    <w:p w:rsidR="006C30B7" w:rsidRDefault="006C30B7" w:rsidP="00474138">
      <w:pPr>
        <w:pStyle w:val="a0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直接通过属性的名字得到字符串类型的属性值。</w:t>
      </w:r>
    </w:p>
    <w:p w:rsidR="006C30B7" w:rsidRDefault="006C30B7" w:rsidP="006C30B7">
      <w:pPr>
        <w:rPr>
          <w:lang w:eastAsia="zh-CN"/>
        </w:rPr>
      </w:pPr>
    </w:p>
    <w:p w:rsidR="00BE1A29" w:rsidRDefault="00BE1A29" w:rsidP="00566CA6">
      <w:pPr>
        <w:pStyle w:val="3"/>
        <w:spacing w:before="156"/>
      </w:pPr>
      <w:r>
        <w:t>案例演示</w:t>
      </w:r>
      <w:bookmarkEnd w:id="47"/>
    </w:p>
    <w:p w:rsidR="006C30B7" w:rsidRPr="006C30B7" w:rsidRDefault="006C30B7" w:rsidP="006C30B7">
      <w:pPr>
        <w:pStyle w:val="10"/>
        <w:spacing w:before="156"/>
        <w:ind w:left="141"/>
      </w:pPr>
      <w:r>
        <w:t>需求</w:t>
      </w:r>
    </w:p>
    <w:p w:rsidR="00BE1A29" w:rsidRDefault="00BE1A29" w:rsidP="00474138">
      <w:pPr>
        <w:pStyle w:val="a0"/>
        <w:numPr>
          <w:ilvl w:val="0"/>
          <w:numId w:val="20"/>
        </w:numPr>
      </w:pPr>
      <w:r>
        <w:t>使用</w:t>
      </w:r>
      <w:r>
        <w:t>2</w:t>
      </w:r>
      <w:r>
        <w:t>种方式，得到</w:t>
      </w:r>
      <w:r>
        <w:t>contact</w:t>
      </w:r>
      <w:r>
        <w:t>上</w:t>
      </w:r>
      <w:r>
        <w:t>id</w:t>
      </w:r>
      <w:r>
        <w:t>属性值</w:t>
      </w:r>
    </w:p>
    <w:p w:rsidR="00BE1A29" w:rsidRDefault="00BE1A29" w:rsidP="00474138">
      <w:pPr>
        <w:pStyle w:val="a0"/>
        <w:numPr>
          <w:ilvl w:val="0"/>
          <w:numId w:val="20"/>
        </w:numPr>
      </w:pPr>
      <w:r>
        <w:t>在</w:t>
      </w:r>
      <w:r>
        <w:t>contact</w:t>
      </w:r>
      <w:r>
        <w:t>元素上添加一个</w:t>
      </w:r>
      <w:r>
        <w:t>vip</w:t>
      </w:r>
      <w:r>
        <w:t>的属性值为</w:t>
      </w:r>
      <w:r>
        <w:t>true/false</w:t>
      </w:r>
      <w:r w:rsidR="006C30B7">
        <w:t>，</w:t>
      </w:r>
      <w:r>
        <w:t>得到</w:t>
      </w:r>
      <w:r>
        <w:t>contact</w:t>
      </w:r>
      <w:r>
        <w:t>上所有的属性名和属性值</w:t>
      </w:r>
    </w:p>
    <w:p w:rsidR="006C30B7" w:rsidRDefault="006C30B7" w:rsidP="006C30B7">
      <w:pPr>
        <w:pStyle w:val="10"/>
        <w:spacing w:before="156"/>
        <w:ind w:left="141"/>
      </w:pPr>
      <w:r>
        <w:t>效果</w:t>
      </w:r>
    </w:p>
    <w:p w:rsidR="006C30B7" w:rsidRDefault="00951564" w:rsidP="006C30B7">
      <w:r>
        <w:rPr>
          <w:noProof/>
          <w:lang w:eastAsia="zh-CN"/>
        </w:rPr>
        <w:drawing>
          <wp:inline distT="0" distB="0" distL="0" distR="0" wp14:anchorId="2ED8CCE8" wp14:editId="0523A72F">
            <wp:extent cx="2479729" cy="1005073"/>
            <wp:effectExtent l="0" t="0" r="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6228" cy="100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7" w:rsidRPr="006C30B7" w:rsidRDefault="006C30B7" w:rsidP="006C30B7"/>
    <w:p w:rsidR="006C30B7" w:rsidRDefault="006C30B7" w:rsidP="006C30B7">
      <w:pPr>
        <w:pStyle w:val="10"/>
        <w:spacing w:before="156"/>
        <w:ind w:left="141"/>
      </w:pPr>
      <w:r>
        <w:t>步骤</w:t>
      </w:r>
    </w:p>
    <w:p w:rsidR="006C30B7" w:rsidRDefault="006C30B7" w:rsidP="00474138">
      <w:pPr>
        <w:pStyle w:val="a0"/>
        <w:numPr>
          <w:ilvl w:val="0"/>
          <w:numId w:val="21"/>
        </w:numPr>
      </w:pPr>
      <w:r>
        <w:rPr>
          <w:rFonts w:hint="eastAsia"/>
        </w:rPr>
        <w:t>创建</w:t>
      </w:r>
      <w:r>
        <w:rPr>
          <w:rFonts w:hint="eastAsia"/>
        </w:rPr>
        <w:t>SAXReader</w:t>
      </w:r>
    </w:p>
    <w:p w:rsidR="006C30B7" w:rsidRDefault="006C30B7" w:rsidP="00474138">
      <w:pPr>
        <w:pStyle w:val="a0"/>
        <w:numPr>
          <w:ilvl w:val="0"/>
          <w:numId w:val="21"/>
        </w:numPr>
      </w:pPr>
      <w:r>
        <w:rPr>
          <w:rFonts w:hint="eastAsia"/>
        </w:rPr>
        <w:t>调用</w:t>
      </w:r>
      <w:r>
        <w:rPr>
          <w:rFonts w:hint="eastAsia"/>
        </w:rPr>
        <w:t xml:space="preserve">read </w:t>
      </w:r>
      <w:r>
        <w:rPr>
          <w:rFonts w:hint="eastAsia"/>
        </w:rPr>
        <w:t>方法，读取</w:t>
      </w:r>
      <w:r>
        <w:rPr>
          <w:rFonts w:hint="eastAsia"/>
        </w:rPr>
        <w:t xml:space="preserve"> xml </w:t>
      </w:r>
      <w:r>
        <w:rPr>
          <w:rFonts w:hint="eastAsia"/>
        </w:rPr>
        <w:t>文件</w:t>
      </w:r>
    </w:p>
    <w:p w:rsidR="006C30B7" w:rsidRDefault="006C30B7" w:rsidP="00474138">
      <w:pPr>
        <w:pStyle w:val="a0"/>
        <w:numPr>
          <w:ilvl w:val="0"/>
          <w:numId w:val="21"/>
        </w:numPr>
      </w:pPr>
      <w:r>
        <w:rPr>
          <w:rFonts w:hint="eastAsia"/>
        </w:rPr>
        <w:t>得到根元素</w:t>
      </w:r>
    </w:p>
    <w:p w:rsidR="006C30B7" w:rsidRDefault="006C30B7" w:rsidP="00474138">
      <w:pPr>
        <w:pStyle w:val="a0"/>
        <w:numPr>
          <w:ilvl w:val="0"/>
          <w:numId w:val="21"/>
        </w:numPr>
      </w:pPr>
      <w:r>
        <w:rPr>
          <w:rFonts w:hint="eastAsia"/>
        </w:rPr>
        <w:t>获得第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contact</w:t>
      </w:r>
      <w:r>
        <w:rPr>
          <w:rFonts w:hint="eastAsia"/>
        </w:rPr>
        <w:t>元素对象</w:t>
      </w:r>
    </w:p>
    <w:p w:rsidR="006C30B7" w:rsidRDefault="006C30B7" w:rsidP="00474138">
      <w:pPr>
        <w:pStyle w:val="a0"/>
        <w:numPr>
          <w:ilvl w:val="0"/>
          <w:numId w:val="21"/>
        </w:numPr>
      </w:pPr>
      <w:r>
        <w:rPr>
          <w:rFonts w:hint="eastAsia"/>
        </w:rPr>
        <w:t>通过方式</w:t>
      </w:r>
      <w:r>
        <w:rPr>
          <w:rFonts w:hint="eastAsia"/>
        </w:rPr>
        <w:t>1</w:t>
      </w:r>
      <w:r>
        <w:rPr>
          <w:rFonts w:hint="eastAsia"/>
        </w:rPr>
        <w:t>：得到</w:t>
      </w:r>
      <w:r>
        <w:rPr>
          <w:rFonts w:hint="eastAsia"/>
        </w:rPr>
        <w:t>contact</w:t>
      </w:r>
      <w:r>
        <w:rPr>
          <w:rFonts w:hint="eastAsia"/>
        </w:rPr>
        <w:t>上</w:t>
      </w:r>
      <w:r>
        <w:rPr>
          <w:rFonts w:hint="eastAsia"/>
        </w:rPr>
        <w:t>id</w:t>
      </w:r>
      <w:r>
        <w:rPr>
          <w:rFonts w:hint="eastAsia"/>
        </w:rPr>
        <w:t>属性值</w:t>
      </w:r>
    </w:p>
    <w:p w:rsidR="006C30B7" w:rsidRDefault="006C30B7" w:rsidP="00474138">
      <w:pPr>
        <w:pStyle w:val="a0"/>
        <w:numPr>
          <w:ilvl w:val="0"/>
          <w:numId w:val="21"/>
        </w:numPr>
      </w:pPr>
      <w:r>
        <w:rPr>
          <w:rFonts w:hint="eastAsia"/>
        </w:rPr>
        <w:t>通过方式</w:t>
      </w:r>
      <w:r>
        <w:rPr>
          <w:rFonts w:hint="eastAsia"/>
        </w:rPr>
        <w:t>2</w:t>
      </w:r>
      <w:r>
        <w:rPr>
          <w:rFonts w:hint="eastAsia"/>
        </w:rPr>
        <w:t>：得到</w:t>
      </w:r>
      <w:r>
        <w:rPr>
          <w:rFonts w:hint="eastAsia"/>
        </w:rPr>
        <w:t>contact</w:t>
      </w:r>
      <w:r>
        <w:rPr>
          <w:rFonts w:hint="eastAsia"/>
        </w:rPr>
        <w:t>上</w:t>
      </w:r>
      <w:r>
        <w:rPr>
          <w:rFonts w:hint="eastAsia"/>
        </w:rPr>
        <w:t>id</w:t>
      </w:r>
      <w:r>
        <w:rPr>
          <w:rFonts w:hint="eastAsia"/>
        </w:rPr>
        <w:t>属性值</w:t>
      </w:r>
    </w:p>
    <w:p w:rsidR="006C30B7" w:rsidRDefault="006C30B7" w:rsidP="00474138">
      <w:pPr>
        <w:pStyle w:val="a0"/>
        <w:numPr>
          <w:ilvl w:val="0"/>
          <w:numId w:val="21"/>
        </w:numPr>
      </w:pPr>
      <w:r>
        <w:rPr>
          <w:rFonts w:hint="eastAsia"/>
        </w:rPr>
        <w:t>得到</w:t>
      </w:r>
      <w:r>
        <w:rPr>
          <w:rFonts w:hint="eastAsia"/>
        </w:rPr>
        <w:t>contact</w:t>
      </w:r>
      <w:r>
        <w:rPr>
          <w:rFonts w:hint="eastAsia"/>
        </w:rPr>
        <w:t>上所有的属性名和属性值</w:t>
      </w:r>
    </w:p>
    <w:p w:rsidR="006C30B7" w:rsidRDefault="006C30B7" w:rsidP="006C30B7"/>
    <w:p w:rsidR="006C30B7" w:rsidRDefault="006C30B7" w:rsidP="006C30B7">
      <w:pPr>
        <w:pStyle w:val="10"/>
        <w:spacing w:before="156"/>
        <w:ind w:left="141"/>
      </w:pPr>
      <w:r>
        <w:t>代码</w:t>
      </w:r>
    </w:p>
    <w:p w:rsidR="00CB3024" w:rsidRDefault="00CB3024" w:rsidP="00CB3024">
      <w:pPr>
        <w:pStyle w:val="af6"/>
      </w:pPr>
      <w:r>
        <w:t>/**</w:t>
      </w:r>
    </w:p>
    <w:p w:rsidR="00CB3024" w:rsidRDefault="00CB3024" w:rsidP="00CB3024">
      <w:pPr>
        <w:pStyle w:val="af6"/>
      </w:pPr>
      <w:r>
        <w:rPr>
          <w:rFonts w:hint="eastAsia"/>
        </w:rPr>
        <w:t xml:space="preserve"> * </w:t>
      </w:r>
      <w:r>
        <w:rPr>
          <w:rFonts w:hint="eastAsia"/>
        </w:rPr>
        <w:t>属性方法的使用</w:t>
      </w:r>
    </w:p>
    <w:p w:rsidR="00CB3024" w:rsidRDefault="00CB3024" w:rsidP="00CB3024">
      <w:pPr>
        <w:pStyle w:val="af6"/>
      </w:pPr>
      <w:r>
        <w:t xml:space="preserve"> */</w:t>
      </w:r>
    </w:p>
    <w:p w:rsidR="00CB3024" w:rsidRDefault="00CB3024" w:rsidP="00CB3024">
      <w:pPr>
        <w:pStyle w:val="af6"/>
      </w:pPr>
      <w:r>
        <w:t>@Test</w:t>
      </w:r>
    </w:p>
    <w:p w:rsidR="00CB3024" w:rsidRDefault="00CB3024" w:rsidP="00CB3024">
      <w:pPr>
        <w:pStyle w:val="af6"/>
      </w:pPr>
      <w:r>
        <w:t>public void attribute() throws DocumentException {</w:t>
      </w:r>
    </w:p>
    <w:p w:rsidR="00CB3024" w:rsidRDefault="00CB3024" w:rsidP="00CB3024">
      <w:pPr>
        <w:pStyle w:val="af6"/>
      </w:pP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SAXReader</w:t>
      </w:r>
    </w:p>
    <w:p w:rsidR="00CB3024" w:rsidRDefault="00CB3024" w:rsidP="00CB3024">
      <w:pPr>
        <w:pStyle w:val="af6"/>
      </w:pPr>
      <w:r>
        <w:tab/>
        <w:t>SAXReader reader = new SAXReader();</w:t>
      </w:r>
    </w:p>
    <w:p w:rsidR="00CB3024" w:rsidRDefault="00CB3024" w:rsidP="00CB3024">
      <w:pPr>
        <w:pStyle w:val="af6"/>
      </w:pPr>
      <w:r>
        <w:rPr>
          <w:rFonts w:hint="eastAsia"/>
        </w:rPr>
        <w:tab/>
        <w:t>//</w:t>
      </w:r>
      <w:r>
        <w:rPr>
          <w:rFonts w:hint="eastAsia"/>
        </w:rPr>
        <w:t>调用</w:t>
      </w:r>
      <w:r>
        <w:rPr>
          <w:rFonts w:hint="eastAsia"/>
        </w:rPr>
        <w:t xml:space="preserve">read </w:t>
      </w:r>
      <w:r>
        <w:rPr>
          <w:rFonts w:hint="eastAsia"/>
        </w:rPr>
        <w:t>方法，读取</w:t>
      </w:r>
      <w:r>
        <w:rPr>
          <w:rFonts w:hint="eastAsia"/>
        </w:rPr>
        <w:t xml:space="preserve"> xml </w:t>
      </w:r>
      <w:r>
        <w:rPr>
          <w:rFonts w:hint="eastAsia"/>
        </w:rPr>
        <w:t>文件</w:t>
      </w:r>
    </w:p>
    <w:p w:rsidR="00CB3024" w:rsidRDefault="00CB3024" w:rsidP="00CB3024">
      <w:pPr>
        <w:pStyle w:val="af6"/>
      </w:pPr>
      <w:r>
        <w:lastRenderedPageBreak/>
        <w:tab/>
        <w:t>Document document = reader.read(Demo1.class.getResourceAsStream("/Contact.xml"));</w:t>
      </w:r>
    </w:p>
    <w:p w:rsidR="00CB3024" w:rsidRDefault="00CB3024" w:rsidP="00CB3024">
      <w:pPr>
        <w:pStyle w:val="af6"/>
      </w:pPr>
      <w:r>
        <w:rPr>
          <w:rFonts w:hint="eastAsia"/>
        </w:rPr>
        <w:tab/>
        <w:t>//</w:t>
      </w:r>
      <w:r>
        <w:rPr>
          <w:rFonts w:hint="eastAsia"/>
        </w:rPr>
        <w:t>得到根元素</w:t>
      </w:r>
    </w:p>
    <w:p w:rsidR="00CB3024" w:rsidRDefault="00CB3024" w:rsidP="00CB3024">
      <w:pPr>
        <w:pStyle w:val="af6"/>
      </w:pPr>
      <w:r>
        <w:tab/>
        <w:t>Element rootElement = document.getRootElement();</w:t>
      </w:r>
    </w:p>
    <w:p w:rsidR="00CB3024" w:rsidRDefault="00CB3024" w:rsidP="00CB3024">
      <w:pPr>
        <w:pStyle w:val="af6"/>
      </w:pPr>
      <w:r>
        <w:rPr>
          <w:rFonts w:hint="eastAsia"/>
        </w:rPr>
        <w:tab/>
        <w:t>//</w:t>
      </w:r>
      <w:r>
        <w:rPr>
          <w:rFonts w:hint="eastAsia"/>
        </w:rPr>
        <w:t>获得第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contact</w:t>
      </w:r>
      <w:r>
        <w:rPr>
          <w:rFonts w:hint="eastAsia"/>
        </w:rPr>
        <w:t>元素对象</w:t>
      </w:r>
    </w:p>
    <w:p w:rsidR="00CB3024" w:rsidRDefault="00CB3024" w:rsidP="00CB3024">
      <w:pPr>
        <w:pStyle w:val="af6"/>
      </w:pPr>
      <w:r>
        <w:tab/>
        <w:t>Element contactElement = rootElement.element("contact");</w:t>
      </w:r>
    </w:p>
    <w:p w:rsidR="00CB3024" w:rsidRDefault="00CB3024" w:rsidP="00CB3024">
      <w:pPr>
        <w:pStyle w:val="af6"/>
      </w:pPr>
      <w:r>
        <w:rPr>
          <w:rFonts w:hint="eastAsia"/>
        </w:rPr>
        <w:tab/>
        <w:t>//</w:t>
      </w:r>
      <w:r>
        <w:rPr>
          <w:rFonts w:hint="eastAsia"/>
        </w:rPr>
        <w:t>通过方式</w:t>
      </w:r>
      <w:r>
        <w:rPr>
          <w:rFonts w:hint="eastAsia"/>
        </w:rPr>
        <w:t>1</w:t>
      </w:r>
      <w:r>
        <w:rPr>
          <w:rFonts w:hint="eastAsia"/>
        </w:rPr>
        <w:t>：得到</w:t>
      </w:r>
      <w:r>
        <w:rPr>
          <w:rFonts w:hint="eastAsia"/>
        </w:rPr>
        <w:t>contact</w:t>
      </w:r>
      <w:r>
        <w:rPr>
          <w:rFonts w:hint="eastAsia"/>
        </w:rPr>
        <w:t>上</w:t>
      </w:r>
      <w:r>
        <w:rPr>
          <w:rFonts w:hint="eastAsia"/>
        </w:rPr>
        <w:t>id</w:t>
      </w:r>
      <w:r>
        <w:rPr>
          <w:rFonts w:hint="eastAsia"/>
        </w:rPr>
        <w:t>属性值</w:t>
      </w:r>
    </w:p>
    <w:p w:rsidR="00CB3024" w:rsidRDefault="00CB3024" w:rsidP="00CB3024">
      <w:pPr>
        <w:pStyle w:val="af6"/>
      </w:pPr>
      <w:r>
        <w:tab/>
        <w:t>String id = contactElement.attributeValue("id");</w:t>
      </w:r>
    </w:p>
    <w:p w:rsidR="00CB3024" w:rsidRDefault="00CB3024" w:rsidP="00CB3024">
      <w:pPr>
        <w:pStyle w:val="af6"/>
      </w:pPr>
      <w:r>
        <w:rPr>
          <w:rFonts w:hint="eastAsia"/>
        </w:rPr>
        <w:tab/>
        <w:t>System.out.println("id</w:t>
      </w:r>
      <w:r>
        <w:rPr>
          <w:rFonts w:hint="eastAsia"/>
        </w:rPr>
        <w:t>属性值：</w:t>
      </w:r>
      <w:r>
        <w:rPr>
          <w:rFonts w:hint="eastAsia"/>
        </w:rPr>
        <w:t>" + id);</w:t>
      </w:r>
    </w:p>
    <w:p w:rsidR="00CB3024" w:rsidRDefault="00CB3024" w:rsidP="00CB3024">
      <w:pPr>
        <w:pStyle w:val="af6"/>
      </w:pPr>
      <w:r>
        <w:rPr>
          <w:rFonts w:hint="eastAsia"/>
        </w:rPr>
        <w:tab/>
        <w:t>//</w:t>
      </w:r>
      <w:r>
        <w:rPr>
          <w:rFonts w:hint="eastAsia"/>
        </w:rPr>
        <w:t>通过方式</w:t>
      </w:r>
      <w:r>
        <w:rPr>
          <w:rFonts w:hint="eastAsia"/>
        </w:rPr>
        <w:t>2</w:t>
      </w:r>
      <w:r>
        <w:rPr>
          <w:rFonts w:hint="eastAsia"/>
        </w:rPr>
        <w:t>：得到</w:t>
      </w:r>
      <w:r>
        <w:rPr>
          <w:rFonts w:hint="eastAsia"/>
        </w:rPr>
        <w:t>contact</w:t>
      </w:r>
      <w:r>
        <w:rPr>
          <w:rFonts w:hint="eastAsia"/>
        </w:rPr>
        <w:t>上</w:t>
      </w:r>
      <w:r>
        <w:rPr>
          <w:rFonts w:hint="eastAsia"/>
        </w:rPr>
        <w:t>id</w:t>
      </w:r>
      <w:r>
        <w:rPr>
          <w:rFonts w:hint="eastAsia"/>
        </w:rPr>
        <w:t>属性值</w:t>
      </w:r>
    </w:p>
    <w:p w:rsidR="00CB3024" w:rsidRDefault="00CB3024" w:rsidP="00CB3024">
      <w:pPr>
        <w:pStyle w:val="af6"/>
      </w:pPr>
      <w:r>
        <w:tab/>
        <w:t>Attribute idAttr = contactElement.attribute("id");</w:t>
      </w:r>
    </w:p>
    <w:p w:rsidR="00CB3024" w:rsidRDefault="00CB3024" w:rsidP="00CB3024">
      <w:pPr>
        <w:pStyle w:val="af6"/>
      </w:pPr>
      <w:r>
        <w:tab/>
        <w:t>String value = idAttr.getValue();</w:t>
      </w:r>
    </w:p>
    <w:p w:rsidR="00CB3024" w:rsidRDefault="00CB3024" w:rsidP="00CB3024">
      <w:pPr>
        <w:pStyle w:val="af6"/>
      </w:pPr>
      <w:r>
        <w:rPr>
          <w:rFonts w:hint="eastAsia"/>
        </w:rPr>
        <w:tab/>
        <w:t>System.out.println("id</w:t>
      </w:r>
      <w:r>
        <w:rPr>
          <w:rFonts w:hint="eastAsia"/>
        </w:rPr>
        <w:t>属性值：</w:t>
      </w:r>
      <w:r>
        <w:rPr>
          <w:rFonts w:hint="eastAsia"/>
        </w:rPr>
        <w:t>" + value);</w:t>
      </w:r>
    </w:p>
    <w:p w:rsidR="00CB3024" w:rsidRDefault="00CB3024" w:rsidP="00CB3024">
      <w:pPr>
        <w:pStyle w:val="af6"/>
      </w:pPr>
      <w:r>
        <w:rPr>
          <w:rFonts w:hint="eastAsia"/>
        </w:rPr>
        <w:tab/>
        <w:t>//</w:t>
      </w:r>
      <w:r>
        <w:rPr>
          <w:rFonts w:hint="eastAsia"/>
        </w:rPr>
        <w:t>得到</w:t>
      </w:r>
      <w:r>
        <w:rPr>
          <w:rFonts w:hint="eastAsia"/>
        </w:rPr>
        <w:t>contact</w:t>
      </w:r>
      <w:r>
        <w:rPr>
          <w:rFonts w:hint="eastAsia"/>
        </w:rPr>
        <w:t>上所有的属性名和属性值</w:t>
      </w:r>
    </w:p>
    <w:p w:rsidR="00CB3024" w:rsidRDefault="00CB3024" w:rsidP="00CB3024">
      <w:pPr>
        <w:pStyle w:val="af6"/>
      </w:pPr>
      <w:r>
        <w:tab/>
        <w:t>List&lt;Attribute&gt; attributes = contactElement.attributes();</w:t>
      </w:r>
    </w:p>
    <w:p w:rsidR="00CB3024" w:rsidRDefault="00CB3024" w:rsidP="00CB3024">
      <w:pPr>
        <w:pStyle w:val="af6"/>
      </w:pPr>
      <w:r>
        <w:tab/>
        <w:t>for (Attribute attribute : attributes) {</w:t>
      </w:r>
    </w:p>
    <w:p w:rsidR="00CB3024" w:rsidRDefault="00CB3024" w:rsidP="00CB3024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属性名：</w:t>
      </w:r>
      <w:r>
        <w:rPr>
          <w:rFonts w:hint="eastAsia"/>
        </w:rPr>
        <w:t>" + attribute.getName() + "</w:t>
      </w:r>
      <w:r>
        <w:rPr>
          <w:rFonts w:hint="eastAsia"/>
        </w:rPr>
        <w:t>，属性值：</w:t>
      </w:r>
      <w:r>
        <w:rPr>
          <w:rFonts w:hint="eastAsia"/>
        </w:rPr>
        <w:t>" + attribute.getValue());</w:t>
      </w:r>
    </w:p>
    <w:p w:rsidR="00CB3024" w:rsidRDefault="00CB3024" w:rsidP="00CB3024">
      <w:pPr>
        <w:pStyle w:val="af6"/>
      </w:pPr>
      <w:r>
        <w:tab/>
        <w:t>}</w:t>
      </w:r>
    </w:p>
    <w:p w:rsidR="006C30B7" w:rsidRDefault="00CB3024" w:rsidP="00CB3024">
      <w:pPr>
        <w:pStyle w:val="af6"/>
      </w:pPr>
      <w:r>
        <w:t>}</w:t>
      </w:r>
    </w:p>
    <w:p w:rsidR="006C30B7" w:rsidRDefault="006C30B7" w:rsidP="006C30B7"/>
    <w:p w:rsidR="00A70E23" w:rsidRDefault="005D3F28" w:rsidP="00A70E23">
      <w:pPr>
        <w:pStyle w:val="2"/>
        <w:widowControl w:val="0"/>
        <w:spacing w:before="156"/>
      </w:pPr>
      <w:r>
        <w:rPr>
          <w:rFonts w:hint="eastAsia"/>
        </w:rPr>
        <w:t>T</w:t>
      </w:r>
      <w:r>
        <w:t>ext</w:t>
      </w:r>
      <w:r w:rsidR="00A70E23">
        <w:rPr>
          <w:rFonts w:hint="eastAsia"/>
        </w:rPr>
        <w:t>文本元素</w:t>
      </w:r>
    </w:p>
    <w:p w:rsidR="00A70E23" w:rsidRDefault="00A70E23" w:rsidP="00A70E23">
      <w:pPr>
        <w:pStyle w:val="3"/>
        <w:spacing w:before="156"/>
      </w:pPr>
      <w:r>
        <w:t>概述：</w:t>
      </w:r>
    </w:p>
    <w:p w:rsidR="00A70E23" w:rsidRDefault="00A70E23" w:rsidP="00A70E23">
      <w:pPr>
        <w:ind w:left="284"/>
      </w:pPr>
      <w:r>
        <w:rPr>
          <w:rFonts w:hint="eastAsia"/>
        </w:rPr>
        <w:t>得到文本元素的前提：先得到元素</w:t>
      </w:r>
      <w:r>
        <w:rPr>
          <w:rFonts w:hint="eastAsia"/>
        </w:rPr>
        <w:t>Element</w:t>
      </w:r>
      <w:r>
        <w:rPr>
          <w:rFonts w:hint="eastAsia"/>
          <w:lang w:eastAsia="zh-CN"/>
        </w:rPr>
        <w:t>，</w:t>
      </w:r>
      <w:r>
        <w:t>再得到元素下的文本</w:t>
      </w:r>
      <w:r>
        <w:t xml:space="preserve"> </w:t>
      </w:r>
    </w:p>
    <w:p w:rsidR="00A70E23" w:rsidRDefault="00A70E23" w:rsidP="00A70E23">
      <w:pPr>
        <w:pStyle w:val="a"/>
        <w:rPr>
          <w:lang w:eastAsia="zh-CN"/>
        </w:rPr>
      </w:pPr>
      <w:r>
        <w:rPr>
          <w:rFonts w:hint="eastAsia"/>
          <w:lang w:eastAsia="zh-CN"/>
        </w:rPr>
        <w:t>注：空格、换行、制表符：也是属于文本的一部分，所以在解析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文件的时候，格式化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文件要注意。</w:t>
      </w:r>
      <w:r>
        <w:rPr>
          <w:lang w:eastAsia="zh-CN"/>
        </w:rPr>
        <w:t xml:space="preserve">    </w:t>
      </w:r>
    </w:p>
    <w:p w:rsidR="00A70E23" w:rsidRDefault="00A70E23" w:rsidP="00A70E23">
      <w:pPr>
        <w:pStyle w:val="3"/>
        <w:spacing w:before="156"/>
      </w:pPr>
      <w:r>
        <w:rPr>
          <w:rFonts w:hint="eastAsia"/>
          <w:lang w:eastAsia="zh-CN"/>
        </w:rPr>
        <w:t>得</w:t>
      </w:r>
      <w:r>
        <w:rPr>
          <w:rFonts w:hint="eastAsia"/>
        </w:rPr>
        <w:t>到文本信息的方法：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539"/>
        <w:gridCol w:w="6917"/>
      </w:tblGrid>
      <w:tr w:rsidR="00A70E23" w:rsidTr="00A70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70E23" w:rsidRDefault="00A70E23" w:rsidP="00A70E23">
            <w:r>
              <w:t>Element</w:t>
            </w:r>
            <w:r>
              <w:t>元素中的方法</w:t>
            </w:r>
          </w:p>
        </w:tc>
        <w:tc>
          <w:tcPr>
            <w:tcW w:w="6917" w:type="dxa"/>
          </w:tcPr>
          <w:p w:rsidR="00A70E23" w:rsidRDefault="00A70E23" w:rsidP="00A70E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A70E23" w:rsidTr="00A70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70E23" w:rsidRDefault="00A70E23" w:rsidP="00A70E23">
            <w:r>
              <w:rPr>
                <w:rFonts w:hint="eastAsia"/>
              </w:rPr>
              <w:t>S</w:t>
            </w:r>
            <w:r>
              <w:t xml:space="preserve">tring </w:t>
            </w:r>
            <w:r>
              <w:rPr>
                <w:rFonts w:hint="eastAsia"/>
              </w:rPr>
              <w:t>getText()</w:t>
            </w:r>
          </w:p>
        </w:tc>
        <w:tc>
          <w:tcPr>
            <w:tcW w:w="6917" w:type="dxa"/>
          </w:tcPr>
          <w:p w:rsidR="00A70E23" w:rsidRDefault="00A70E23" w:rsidP="00A70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得到当前元素内部的文本</w:t>
            </w:r>
          </w:p>
        </w:tc>
      </w:tr>
      <w:tr w:rsidR="00A70E23" w:rsidTr="00A7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70E23" w:rsidRDefault="00A70E23" w:rsidP="00A70E23">
            <w:pPr>
              <w:rPr>
                <w:lang w:eastAsia="zh-CN"/>
              </w:rPr>
            </w:pPr>
            <w:r>
              <w:t xml:space="preserve">String </w:t>
            </w:r>
            <w:r>
              <w:rPr>
                <w:rFonts w:hint="eastAsia"/>
              </w:rPr>
              <w:t>elementText(</w:t>
            </w:r>
            <w:r>
              <w:rPr>
                <w:rFonts w:hint="eastAsia"/>
              </w:rPr>
              <w:t>元素名</w:t>
            </w:r>
            <w:r>
              <w:rPr>
                <w:rFonts w:hint="eastAsia"/>
              </w:rPr>
              <w:t>)</w:t>
            </w:r>
          </w:p>
        </w:tc>
        <w:tc>
          <w:tcPr>
            <w:tcW w:w="6917" w:type="dxa"/>
          </w:tcPr>
          <w:p w:rsidR="00A70E23" w:rsidRDefault="00A70E23" w:rsidP="00A70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通过子元素名字得到子元素内部的文本</w:t>
            </w:r>
          </w:p>
        </w:tc>
      </w:tr>
      <w:tr w:rsidR="00A70E23" w:rsidTr="00A70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70E23" w:rsidRDefault="00A70E23" w:rsidP="00A70E23">
            <w:pPr>
              <w:rPr>
                <w:lang w:eastAsia="zh-CN"/>
              </w:rPr>
            </w:pPr>
            <w:r>
              <w:t xml:space="preserve">String </w:t>
            </w:r>
            <w:r>
              <w:rPr>
                <w:rFonts w:hint="eastAsia"/>
              </w:rPr>
              <w:t>elementTextTrim(</w:t>
            </w:r>
            <w:r>
              <w:rPr>
                <w:rFonts w:hint="eastAsia"/>
              </w:rPr>
              <w:t>元素名</w:t>
            </w:r>
            <w:r>
              <w:rPr>
                <w:rFonts w:hint="eastAsia"/>
              </w:rPr>
              <w:t>)</w:t>
            </w:r>
          </w:p>
        </w:tc>
        <w:tc>
          <w:tcPr>
            <w:tcW w:w="6917" w:type="dxa"/>
          </w:tcPr>
          <w:p w:rsidR="00A70E23" w:rsidRDefault="00A70E23" w:rsidP="00A70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通过子元素名字得到子元素内部的文本，并且去掉前后的空格</w:t>
            </w:r>
          </w:p>
        </w:tc>
      </w:tr>
    </w:tbl>
    <w:p w:rsidR="00A70E23" w:rsidRPr="00A70E23" w:rsidRDefault="00A70E23" w:rsidP="00A70E23">
      <w:pPr>
        <w:rPr>
          <w:lang w:eastAsia="zh-CN"/>
        </w:rPr>
      </w:pPr>
    </w:p>
    <w:p w:rsidR="00A70E23" w:rsidRDefault="00A70E23" w:rsidP="00A70E23">
      <w:pPr>
        <w:pStyle w:val="3"/>
        <w:spacing w:before="156"/>
      </w:pPr>
      <w:r>
        <w:t>案例：对文本的操作</w:t>
      </w:r>
    </w:p>
    <w:p w:rsidR="00A70E23" w:rsidRPr="00A70E23" w:rsidRDefault="00A70E23" w:rsidP="00A70E23">
      <w:pPr>
        <w:pStyle w:val="10"/>
        <w:spacing w:before="156"/>
        <w:ind w:left="141"/>
      </w:pPr>
      <w:r>
        <w:t>需求：</w:t>
      </w:r>
    </w:p>
    <w:p w:rsidR="00A70E23" w:rsidRDefault="00A70E23" w:rsidP="00A70E23">
      <w:pPr>
        <w:rPr>
          <w:lang w:eastAsia="zh-CN"/>
        </w:rPr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得到第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contact</w:t>
      </w:r>
      <w:r>
        <w:rPr>
          <w:rFonts w:hint="eastAsia"/>
        </w:rPr>
        <w:t>中的</w:t>
      </w:r>
      <w:r>
        <w:rPr>
          <w:rFonts w:hint="eastAsia"/>
        </w:rPr>
        <w:t>name</w:t>
      </w:r>
      <w:r>
        <w:rPr>
          <w:rFonts w:hint="eastAsia"/>
        </w:rPr>
        <w:t>元素，输出</w:t>
      </w:r>
      <w:r>
        <w:rPr>
          <w:rFonts w:hint="eastAsia"/>
        </w:rPr>
        <w:t>name</w:t>
      </w:r>
      <w:r>
        <w:rPr>
          <w:rFonts w:hint="eastAsia"/>
        </w:rPr>
        <w:t>元素的文本。</w:t>
      </w:r>
      <w:r>
        <w:rPr>
          <w:lang w:eastAsia="zh-CN"/>
        </w:rPr>
        <w:t>分别通过下面三个方法得到：</w:t>
      </w:r>
    </w:p>
    <w:p w:rsidR="00A70E23" w:rsidRDefault="00A70E23" w:rsidP="00474138">
      <w:pPr>
        <w:pStyle w:val="a0"/>
        <w:numPr>
          <w:ilvl w:val="0"/>
          <w:numId w:val="22"/>
        </w:numPr>
      </w:pPr>
      <w:r>
        <w:rPr>
          <w:rFonts w:hint="eastAsia"/>
        </w:rPr>
        <w:t>通过</w:t>
      </w:r>
      <w:r>
        <w:rPr>
          <w:rFonts w:hint="eastAsia"/>
        </w:rPr>
        <w:t>getText()</w:t>
      </w:r>
      <w:r>
        <w:rPr>
          <w:rFonts w:hint="eastAsia"/>
        </w:rPr>
        <w:t>方法得到</w:t>
      </w:r>
    </w:p>
    <w:p w:rsidR="00A70E23" w:rsidRDefault="00A70E23" w:rsidP="00474138">
      <w:pPr>
        <w:pStyle w:val="a0"/>
        <w:numPr>
          <w:ilvl w:val="0"/>
          <w:numId w:val="22"/>
        </w:numPr>
      </w:pPr>
      <w:r>
        <w:rPr>
          <w:rFonts w:hint="eastAsia"/>
        </w:rPr>
        <w:t>直接得到元素的内容</w:t>
      </w:r>
    </w:p>
    <w:p w:rsidR="00A70E23" w:rsidRDefault="00A70E23" w:rsidP="00474138">
      <w:pPr>
        <w:pStyle w:val="a0"/>
        <w:numPr>
          <w:ilvl w:val="0"/>
          <w:numId w:val="22"/>
        </w:numPr>
      </w:pPr>
      <w:r>
        <w:rPr>
          <w:rFonts w:hint="eastAsia"/>
        </w:rPr>
        <w:t>得到去掉空格的文本</w:t>
      </w:r>
    </w:p>
    <w:p w:rsidR="0010049D" w:rsidRDefault="0010049D" w:rsidP="00A70E23">
      <w:pPr>
        <w:pStyle w:val="10"/>
        <w:spacing w:before="156"/>
        <w:ind w:left="141"/>
      </w:pPr>
      <w:r>
        <w:t>效果</w:t>
      </w:r>
    </w:p>
    <w:p w:rsidR="0010049D" w:rsidRPr="0010049D" w:rsidRDefault="0010049D" w:rsidP="0010049D">
      <w:r>
        <w:rPr>
          <w:noProof/>
          <w:lang w:eastAsia="zh-CN"/>
        </w:rPr>
        <w:drawing>
          <wp:inline distT="0" distB="0" distL="0" distR="0" wp14:anchorId="36C4860A" wp14:editId="0DE9492B">
            <wp:extent cx="847725" cy="6191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23" w:rsidRDefault="00A70E23" w:rsidP="00A70E23">
      <w:pPr>
        <w:pStyle w:val="10"/>
        <w:spacing w:before="156"/>
        <w:ind w:left="141"/>
      </w:pPr>
      <w:r>
        <w:t>步骤</w:t>
      </w:r>
    </w:p>
    <w:p w:rsidR="007F78ED" w:rsidRDefault="007F78ED" w:rsidP="00474138">
      <w:pPr>
        <w:pStyle w:val="a0"/>
        <w:numPr>
          <w:ilvl w:val="0"/>
          <w:numId w:val="23"/>
        </w:numPr>
      </w:pPr>
      <w:r>
        <w:rPr>
          <w:rFonts w:hint="eastAsia"/>
        </w:rPr>
        <w:t>得到</w:t>
      </w:r>
      <w:r>
        <w:rPr>
          <w:rFonts w:hint="eastAsia"/>
        </w:rPr>
        <w:t>Document</w:t>
      </w:r>
      <w:r>
        <w:rPr>
          <w:rFonts w:hint="eastAsia"/>
        </w:rPr>
        <w:t>对象</w:t>
      </w:r>
    </w:p>
    <w:p w:rsidR="007F78ED" w:rsidRDefault="007F78ED" w:rsidP="00474138">
      <w:pPr>
        <w:pStyle w:val="a0"/>
        <w:numPr>
          <w:ilvl w:val="0"/>
          <w:numId w:val="23"/>
        </w:numPr>
      </w:pPr>
      <w:r>
        <w:rPr>
          <w:rFonts w:hint="eastAsia"/>
        </w:rPr>
        <w:lastRenderedPageBreak/>
        <w:t>得到根元素</w:t>
      </w:r>
    </w:p>
    <w:p w:rsidR="007F78ED" w:rsidRDefault="007F78ED" w:rsidP="00474138">
      <w:pPr>
        <w:pStyle w:val="a0"/>
        <w:numPr>
          <w:ilvl w:val="0"/>
          <w:numId w:val="23"/>
        </w:numPr>
      </w:pPr>
      <w:r>
        <w:rPr>
          <w:rFonts w:hint="eastAsia"/>
        </w:rPr>
        <w:t>得到</w:t>
      </w:r>
      <w:r>
        <w:rPr>
          <w:rFonts w:hint="eastAsia"/>
        </w:rPr>
        <w:t>contact</w:t>
      </w:r>
      <w:r>
        <w:rPr>
          <w:rFonts w:hint="eastAsia"/>
        </w:rPr>
        <w:t>标签</w:t>
      </w:r>
    </w:p>
    <w:p w:rsidR="007F78ED" w:rsidRDefault="007F78ED" w:rsidP="00474138">
      <w:pPr>
        <w:pStyle w:val="a0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得到</w:t>
      </w:r>
      <w:r>
        <w:rPr>
          <w:rFonts w:hint="eastAsia"/>
          <w:lang w:eastAsia="zh-CN"/>
        </w:rPr>
        <w:t>name</w:t>
      </w:r>
      <w:r>
        <w:rPr>
          <w:rFonts w:hint="eastAsia"/>
          <w:lang w:eastAsia="zh-CN"/>
        </w:rPr>
        <w:t>标签中的文本</w:t>
      </w:r>
    </w:p>
    <w:p w:rsidR="007F78ED" w:rsidRDefault="007F78ED" w:rsidP="00474138">
      <w:pPr>
        <w:pStyle w:val="a0"/>
        <w:numPr>
          <w:ilvl w:val="0"/>
          <w:numId w:val="23"/>
        </w:numPr>
      </w:pPr>
      <w:r>
        <w:rPr>
          <w:rFonts w:hint="eastAsia"/>
        </w:rPr>
        <w:t>得到</w:t>
      </w:r>
      <w:r>
        <w:rPr>
          <w:rFonts w:hint="eastAsia"/>
        </w:rPr>
        <w:t>name</w:t>
      </w:r>
      <w:r>
        <w:rPr>
          <w:rFonts w:hint="eastAsia"/>
        </w:rPr>
        <w:t>标签</w:t>
      </w:r>
    </w:p>
    <w:p w:rsidR="00A70E23" w:rsidRDefault="007F78ED" w:rsidP="00474138">
      <w:pPr>
        <w:pStyle w:val="a0"/>
        <w:numPr>
          <w:ilvl w:val="0"/>
          <w:numId w:val="23"/>
        </w:numPr>
      </w:pPr>
      <w:r>
        <w:rPr>
          <w:rFonts w:hint="eastAsia"/>
        </w:rPr>
        <w:t>再得到</w:t>
      </w:r>
      <w:r>
        <w:rPr>
          <w:rFonts w:hint="eastAsia"/>
        </w:rPr>
        <w:t>name</w:t>
      </w:r>
      <w:r>
        <w:rPr>
          <w:rFonts w:hint="eastAsia"/>
        </w:rPr>
        <w:t>中的文本</w:t>
      </w:r>
    </w:p>
    <w:p w:rsidR="00A70E23" w:rsidRPr="00A70E23" w:rsidRDefault="00A70E23" w:rsidP="00A70E23">
      <w:pPr>
        <w:pStyle w:val="10"/>
        <w:spacing w:before="156"/>
        <w:ind w:left="141"/>
      </w:pPr>
      <w:r>
        <w:t>代码</w:t>
      </w:r>
    </w:p>
    <w:p w:rsidR="0010049D" w:rsidRDefault="0010049D" w:rsidP="0010049D">
      <w:pPr>
        <w:pStyle w:val="af6"/>
        <w:rPr>
          <w:lang w:eastAsia="zh-CN"/>
        </w:rPr>
      </w:pPr>
      <w:r>
        <w:rPr>
          <w:lang w:eastAsia="zh-CN"/>
        </w:rPr>
        <w:t>/**</w:t>
      </w:r>
    </w:p>
    <w:p w:rsidR="0010049D" w:rsidRDefault="0010049D" w:rsidP="0010049D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* </w:t>
      </w:r>
      <w:r>
        <w:rPr>
          <w:rFonts w:hint="eastAsia"/>
          <w:lang w:eastAsia="zh-CN"/>
        </w:rPr>
        <w:t>文本内容的获取</w:t>
      </w:r>
    </w:p>
    <w:p w:rsidR="0010049D" w:rsidRDefault="0010049D" w:rsidP="0010049D">
      <w:pPr>
        <w:pStyle w:val="af6"/>
        <w:rPr>
          <w:lang w:eastAsia="zh-CN"/>
        </w:rPr>
      </w:pPr>
      <w:r>
        <w:rPr>
          <w:lang w:eastAsia="zh-CN"/>
        </w:rPr>
        <w:t xml:space="preserve"> */</w:t>
      </w:r>
    </w:p>
    <w:p w:rsidR="0010049D" w:rsidRDefault="0010049D" w:rsidP="0010049D">
      <w:pPr>
        <w:pStyle w:val="af6"/>
        <w:rPr>
          <w:lang w:eastAsia="zh-CN"/>
        </w:rPr>
      </w:pPr>
      <w:r>
        <w:rPr>
          <w:lang w:eastAsia="zh-CN"/>
        </w:rPr>
        <w:t>@Test</w:t>
      </w:r>
    </w:p>
    <w:p w:rsidR="0010049D" w:rsidRDefault="0010049D" w:rsidP="0010049D">
      <w:pPr>
        <w:pStyle w:val="af6"/>
      </w:pPr>
      <w:r>
        <w:t>public void text() throws DocumentException {</w:t>
      </w:r>
    </w:p>
    <w:p w:rsidR="0010049D" w:rsidRDefault="0010049D" w:rsidP="0010049D">
      <w:pPr>
        <w:pStyle w:val="af6"/>
      </w:pPr>
      <w:r>
        <w:rPr>
          <w:rFonts w:hint="eastAsia"/>
        </w:rPr>
        <w:t xml:space="preserve">    //1. </w:t>
      </w:r>
      <w:r>
        <w:rPr>
          <w:rFonts w:hint="eastAsia"/>
        </w:rPr>
        <w:t>得到</w:t>
      </w:r>
      <w:r>
        <w:rPr>
          <w:rFonts w:hint="eastAsia"/>
        </w:rPr>
        <w:t>Document</w:t>
      </w:r>
      <w:r>
        <w:rPr>
          <w:rFonts w:hint="eastAsia"/>
        </w:rPr>
        <w:t>对象</w:t>
      </w:r>
    </w:p>
    <w:p w:rsidR="0010049D" w:rsidRDefault="0010049D" w:rsidP="0010049D">
      <w:pPr>
        <w:pStyle w:val="af6"/>
      </w:pPr>
      <w:r>
        <w:t xml:space="preserve">    Document document = new SAXReader().read(Demo1.class.getResourceAsStream("/Contact.xml"));</w:t>
      </w:r>
    </w:p>
    <w:p w:rsidR="0010049D" w:rsidRDefault="0010049D" w:rsidP="0010049D">
      <w:pPr>
        <w:pStyle w:val="af6"/>
      </w:pPr>
      <w:r>
        <w:rPr>
          <w:rFonts w:hint="eastAsia"/>
        </w:rPr>
        <w:t xml:space="preserve">    //2. </w:t>
      </w:r>
      <w:r>
        <w:rPr>
          <w:rFonts w:hint="eastAsia"/>
        </w:rPr>
        <w:t>得到根元素</w:t>
      </w:r>
    </w:p>
    <w:p w:rsidR="0010049D" w:rsidRDefault="0010049D" w:rsidP="0010049D">
      <w:pPr>
        <w:pStyle w:val="af6"/>
      </w:pPr>
      <w:r>
        <w:t xml:space="preserve">    Element rootElement = document.getRootElement();</w:t>
      </w:r>
    </w:p>
    <w:p w:rsidR="0010049D" w:rsidRDefault="0010049D" w:rsidP="0010049D">
      <w:pPr>
        <w:pStyle w:val="af6"/>
      </w:pPr>
      <w:r>
        <w:rPr>
          <w:rFonts w:hint="eastAsia"/>
        </w:rPr>
        <w:t xml:space="preserve">    //3. </w:t>
      </w:r>
      <w:r>
        <w:rPr>
          <w:rFonts w:hint="eastAsia"/>
        </w:rPr>
        <w:t>得到</w:t>
      </w:r>
      <w:r>
        <w:rPr>
          <w:rFonts w:hint="eastAsia"/>
        </w:rPr>
        <w:t>contact</w:t>
      </w:r>
      <w:r>
        <w:rPr>
          <w:rFonts w:hint="eastAsia"/>
        </w:rPr>
        <w:t>标签</w:t>
      </w:r>
    </w:p>
    <w:p w:rsidR="0010049D" w:rsidRDefault="0010049D" w:rsidP="0010049D">
      <w:pPr>
        <w:pStyle w:val="af6"/>
      </w:pPr>
      <w:r>
        <w:t xml:space="preserve">    Element contactElement = rootElement.element("contact");</w:t>
      </w:r>
    </w:p>
    <w:p w:rsidR="0010049D" w:rsidRDefault="0010049D" w:rsidP="0010049D">
      <w:pPr>
        <w:pStyle w:val="af6"/>
        <w:rPr>
          <w:lang w:eastAsia="zh-CN"/>
        </w:rPr>
      </w:pPr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 xml:space="preserve">//4. </w:t>
      </w:r>
      <w:r>
        <w:rPr>
          <w:rFonts w:hint="eastAsia"/>
          <w:lang w:eastAsia="zh-CN"/>
        </w:rPr>
        <w:t>得到</w:t>
      </w:r>
      <w:r>
        <w:rPr>
          <w:rFonts w:hint="eastAsia"/>
          <w:lang w:eastAsia="zh-CN"/>
        </w:rPr>
        <w:t>name</w:t>
      </w:r>
      <w:r>
        <w:rPr>
          <w:rFonts w:hint="eastAsia"/>
          <w:lang w:eastAsia="zh-CN"/>
        </w:rPr>
        <w:t>标签中的文本</w:t>
      </w:r>
    </w:p>
    <w:p w:rsidR="0010049D" w:rsidRDefault="0010049D" w:rsidP="0010049D">
      <w:pPr>
        <w:pStyle w:val="af6"/>
      </w:pPr>
      <w:r>
        <w:rPr>
          <w:lang w:eastAsia="zh-CN"/>
        </w:rPr>
        <w:t xml:space="preserve">    </w:t>
      </w:r>
      <w:r>
        <w:t>System.out.println(contactElement.elementText("name"));</w:t>
      </w:r>
    </w:p>
    <w:p w:rsidR="0010049D" w:rsidRDefault="0010049D" w:rsidP="0010049D">
      <w:pPr>
        <w:pStyle w:val="af6"/>
      </w:pPr>
      <w:r>
        <w:rPr>
          <w:rFonts w:hint="eastAsia"/>
        </w:rPr>
        <w:t xml:space="preserve">    //5. </w:t>
      </w:r>
      <w:r>
        <w:rPr>
          <w:rFonts w:hint="eastAsia"/>
        </w:rPr>
        <w:t>得到</w:t>
      </w:r>
      <w:r>
        <w:rPr>
          <w:rFonts w:hint="eastAsia"/>
        </w:rPr>
        <w:t>name</w:t>
      </w:r>
      <w:r>
        <w:rPr>
          <w:rFonts w:hint="eastAsia"/>
        </w:rPr>
        <w:t>标签</w:t>
      </w:r>
    </w:p>
    <w:p w:rsidR="0010049D" w:rsidRDefault="0010049D" w:rsidP="0010049D">
      <w:pPr>
        <w:pStyle w:val="af6"/>
      </w:pPr>
      <w:r>
        <w:t xml:space="preserve">    Element nameElement = contactElement.element("name");</w:t>
      </w:r>
    </w:p>
    <w:p w:rsidR="0010049D" w:rsidRDefault="0010049D" w:rsidP="0010049D">
      <w:pPr>
        <w:pStyle w:val="af6"/>
      </w:pPr>
      <w:r>
        <w:rPr>
          <w:rFonts w:hint="eastAsia"/>
        </w:rPr>
        <w:t xml:space="preserve">    //6. </w:t>
      </w:r>
      <w:r>
        <w:rPr>
          <w:rFonts w:hint="eastAsia"/>
        </w:rPr>
        <w:t>再得到</w:t>
      </w:r>
      <w:r>
        <w:rPr>
          <w:rFonts w:hint="eastAsia"/>
        </w:rPr>
        <w:t>name</w:t>
      </w:r>
      <w:r>
        <w:rPr>
          <w:rFonts w:hint="eastAsia"/>
        </w:rPr>
        <w:t>中的文本</w:t>
      </w:r>
    </w:p>
    <w:p w:rsidR="0010049D" w:rsidRDefault="0010049D" w:rsidP="0010049D">
      <w:pPr>
        <w:pStyle w:val="af6"/>
      </w:pPr>
      <w:r>
        <w:t xml:space="preserve">    System.out.println(nameElement.getText());</w:t>
      </w:r>
    </w:p>
    <w:p w:rsidR="00A70E23" w:rsidRPr="006C30B7" w:rsidRDefault="0010049D" w:rsidP="0010049D">
      <w:pPr>
        <w:pStyle w:val="af6"/>
      </w:pPr>
      <w:r>
        <w:t>}</w:t>
      </w:r>
    </w:p>
    <w:p w:rsidR="005D3F28" w:rsidRDefault="005D3F28" w:rsidP="00AB7740">
      <w:pPr>
        <w:pStyle w:val="2"/>
        <w:spacing w:before="156"/>
        <w:rPr>
          <w:lang w:eastAsia="zh-CN"/>
        </w:rPr>
      </w:pPr>
      <w:bookmarkStart w:id="48" w:name="header-n690"/>
      <w:bookmarkStart w:id="49" w:name="header-n535"/>
      <w:r>
        <w:rPr>
          <w:lang w:eastAsia="zh-CN"/>
        </w:rPr>
        <w:t>XML</w:t>
      </w:r>
      <w:r w:rsidR="00705242">
        <w:rPr>
          <w:lang w:eastAsia="zh-CN"/>
        </w:rPr>
        <w:t>解析</w:t>
      </w:r>
      <w:r>
        <w:rPr>
          <w:lang w:eastAsia="zh-CN"/>
        </w:rPr>
        <w:t>案例</w:t>
      </w:r>
      <w:bookmarkEnd w:id="48"/>
    </w:p>
    <w:p w:rsidR="005D3F28" w:rsidRDefault="005D3F28" w:rsidP="00AB7740">
      <w:pPr>
        <w:pStyle w:val="3"/>
        <w:spacing w:before="156"/>
      </w:pPr>
      <w:bookmarkStart w:id="50" w:name="header-n691"/>
      <w:r>
        <w:t>需求说明</w:t>
      </w:r>
      <w:bookmarkEnd w:id="50"/>
    </w:p>
    <w:p w:rsidR="005408A9" w:rsidRDefault="005D3F28" w:rsidP="00AB7740">
      <w:pPr>
        <w:ind w:firstLine="420"/>
      </w:pPr>
      <w:r>
        <w:t>利用</w:t>
      </w:r>
      <w:r>
        <w:t xml:space="preserve"> Dom4j </w:t>
      </w:r>
      <w:r>
        <w:t>的知识，将</w:t>
      </w:r>
      <w:r w:rsidR="00CF41E1">
        <w:t xml:space="preserve"> C</w:t>
      </w:r>
      <w:r>
        <w:t xml:space="preserve">ontact.xml </w:t>
      </w:r>
      <w:r>
        <w:t>文件中的联系人数据封装成集合，其中每个元素是实体类</w:t>
      </w:r>
      <w:r>
        <w:t xml:space="preserve"> Contact</w:t>
      </w:r>
      <w:r>
        <w:t>。打印输出</w:t>
      </w:r>
      <w:r>
        <w:t xml:space="preserve"> List </w:t>
      </w:r>
      <w:r w:rsidR="005408A9">
        <w:t>中的每个元素</w:t>
      </w:r>
    </w:p>
    <w:p w:rsidR="005408A9" w:rsidRDefault="005408A9" w:rsidP="00AB7740">
      <w:pPr>
        <w:pStyle w:val="3"/>
        <w:spacing w:before="156"/>
      </w:pPr>
      <w:r>
        <w:t>运行效果</w:t>
      </w:r>
    </w:p>
    <w:p w:rsidR="005408A9" w:rsidRDefault="006C5253" w:rsidP="00AB7740">
      <w:r>
        <w:rPr>
          <w:noProof/>
          <w:lang w:eastAsia="zh-CN"/>
        </w:rPr>
        <w:drawing>
          <wp:inline distT="0" distB="0" distL="0" distR="0" wp14:anchorId="76718482" wp14:editId="6724FD02">
            <wp:extent cx="5016285" cy="59767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3948" cy="59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A9" w:rsidRPr="005408A9" w:rsidRDefault="005408A9" w:rsidP="00AB7740"/>
    <w:p w:rsidR="005D3F28" w:rsidRDefault="005D3F28" w:rsidP="00AB7740">
      <w:pPr>
        <w:pStyle w:val="3"/>
        <w:spacing w:before="156"/>
      </w:pPr>
      <w:bookmarkStart w:id="51" w:name="header-n695"/>
      <w:r>
        <w:t>数据准备</w:t>
      </w:r>
      <w:bookmarkEnd w:id="51"/>
    </w:p>
    <w:p w:rsidR="00E73C8C" w:rsidRPr="00E73C8C" w:rsidRDefault="00E73C8C" w:rsidP="00AB7740">
      <w:pPr>
        <w:pStyle w:val="10"/>
        <w:spacing w:before="156"/>
        <w:ind w:left="141"/>
        <w:rPr>
          <w:lang w:eastAsia="zh-CN"/>
        </w:rPr>
      </w:pPr>
      <w:r>
        <w:rPr>
          <w:rFonts w:hint="eastAsia"/>
          <w:lang w:eastAsia="zh-CN"/>
        </w:rPr>
        <w:t>Contact.xml</w:t>
      </w:r>
    </w:p>
    <w:p w:rsidR="00E73C8C" w:rsidRDefault="00E73C8C" w:rsidP="00AB7740">
      <w:pPr>
        <w:pStyle w:val="af6"/>
      </w:pPr>
      <w:r>
        <w:t>&lt;?xml version="1.0" encoding="UTF-8"?&gt;</w:t>
      </w:r>
    </w:p>
    <w:p w:rsidR="00E73C8C" w:rsidRDefault="00E73C8C" w:rsidP="00AB7740">
      <w:pPr>
        <w:pStyle w:val="af6"/>
      </w:pPr>
      <w:r>
        <w:t>&lt;contactList&gt;</w:t>
      </w:r>
    </w:p>
    <w:p w:rsidR="00E73C8C" w:rsidRDefault="00E73C8C" w:rsidP="00AB7740">
      <w:pPr>
        <w:pStyle w:val="af6"/>
      </w:pPr>
      <w:r>
        <w:t xml:space="preserve">    &lt;contact id="1"&gt;</w:t>
      </w:r>
    </w:p>
    <w:p w:rsidR="00E73C8C" w:rsidRDefault="00E73C8C" w:rsidP="00AB7740">
      <w:pPr>
        <w:pStyle w:val="af6"/>
      </w:pPr>
      <w:r>
        <w:rPr>
          <w:rFonts w:hint="eastAsia"/>
        </w:rPr>
        <w:t xml:space="preserve">        &lt;name&gt;</w:t>
      </w:r>
      <w:r>
        <w:rPr>
          <w:rFonts w:hint="eastAsia"/>
        </w:rPr>
        <w:t>潘金莲</w:t>
      </w:r>
      <w:r>
        <w:rPr>
          <w:rFonts w:hint="eastAsia"/>
        </w:rPr>
        <w:t>&lt;/name&gt;</w:t>
      </w:r>
    </w:p>
    <w:p w:rsidR="00E73C8C" w:rsidRDefault="00E73C8C" w:rsidP="00AB7740">
      <w:pPr>
        <w:pStyle w:val="af6"/>
      </w:pPr>
      <w:r>
        <w:rPr>
          <w:rFonts w:hint="eastAsia"/>
        </w:rPr>
        <w:t xml:space="preserve">        &lt;gender&gt;</w:t>
      </w:r>
      <w:r>
        <w:rPr>
          <w:rFonts w:hint="eastAsia"/>
        </w:rPr>
        <w:t>女</w:t>
      </w:r>
      <w:r>
        <w:rPr>
          <w:rFonts w:hint="eastAsia"/>
        </w:rPr>
        <w:t>&lt;/gender&gt;</w:t>
      </w:r>
    </w:p>
    <w:p w:rsidR="00E73C8C" w:rsidRDefault="00E73C8C" w:rsidP="00AB7740">
      <w:pPr>
        <w:pStyle w:val="af6"/>
      </w:pPr>
      <w:r>
        <w:t xml:space="preserve">        &lt;email&gt;panpan@itcast.cn&lt;/email&gt;</w:t>
      </w:r>
    </w:p>
    <w:p w:rsidR="00E73C8C" w:rsidRDefault="00E73C8C" w:rsidP="00AB7740">
      <w:pPr>
        <w:pStyle w:val="af6"/>
      </w:pPr>
      <w:r>
        <w:t xml:space="preserve">    &lt;/contact&gt;</w:t>
      </w:r>
    </w:p>
    <w:p w:rsidR="00E73C8C" w:rsidRDefault="00E73C8C" w:rsidP="00AB7740">
      <w:pPr>
        <w:pStyle w:val="af6"/>
      </w:pPr>
      <w:r>
        <w:t xml:space="preserve">    &lt;contact id="2"&gt;</w:t>
      </w:r>
    </w:p>
    <w:p w:rsidR="00E73C8C" w:rsidRDefault="00E73C8C" w:rsidP="00AB7740">
      <w:pPr>
        <w:pStyle w:val="af6"/>
      </w:pPr>
      <w:r>
        <w:rPr>
          <w:rFonts w:hint="eastAsia"/>
        </w:rPr>
        <w:t xml:space="preserve">        &lt;name&gt;</w:t>
      </w:r>
      <w:r>
        <w:rPr>
          <w:rFonts w:hint="eastAsia"/>
        </w:rPr>
        <w:t>武松</w:t>
      </w:r>
      <w:r>
        <w:rPr>
          <w:rFonts w:hint="eastAsia"/>
        </w:rPr>
        <w:t>&lt;/name&gt;</w:t>
      </w:r>
    </w:p>
    <w:p w:rsidR="00E73C8C" w:rsidRDefault="00E73C8C" w:rsidP="00AB7740">
      <w:pPr>
        <w:pStyle w:val="af6"/>
      </w:pPr>
      <w:r>
        <w:rPr>
          <w:rFonts w:hint="eastAsia"/>
        </w:rPr>
        <w:t xml:space="preserve">        &lt;gender&gt;</w:t>
      </w:r>
      <w:r>
        <w:rPr>
          <w:rFonts w:hint="eastAsia"/>
        </w:rPr>
        <w:t>男</w:t>
      </w:r>
      <w:r>
        <w:rPr>
          <w:rFonts w:hint="eastAsia"/>
        </w:rPr>
        <w:t>&lt;/gender&gt;</w:t>
      </w:r>
    </w:p>
    <w:p w:rsidR="00E73C8C" w:rsidRDefault="00E73C8C" w:rsidP="00AB7740">
      <w:pPr>
        <w:pStyle w:val="af6"/>
      </w:pPr>
      <w:r>
        <w:lastRenderedPageBreak/>
        <w:t xml:space="preserve">        &lt;email&gt;wusong@itcast.cn&lt;/email&gt;</w:t>
      </w:r>
    </w:p>
    <w:p w:rsidR="00E73C8C" w:rsidRDefault="00E73C8C" w:rsidP="00AB7740">
      <w:pPr>
        <w:pStyle w:val="af6"/>
      </w:pPr>
      <w:r>
        <w:t xml:space="preserve">    &lt;/contact&gt;</w:t>
      </w:r>
    </w:p>
    <w:p w:rsidR="00E73C8C" w:rsidRDefault="00E73C8C" w:rsidP="00AB7740">
      <w:pPr>
        <w:pStyle w:val="af6"/>
      </w:pPr>
      <w:r>
        <w:t xml:space="preserve">    &lt;contact id="3"&gt;</w:t>
      </w:r>
    </w:p>
    <w:p w:rsidR="00E73C8C" w:rsidRDefault="00E73C8C" w:rsidP="00AB7740">
      <w:pPr>
        <w:pStyle w:val="af6"/>
      </w:pPr>
      <w:r>
        <w:rPr>
          <w:rFonts w:hint="eastAsia"/>
        </w:rPr>
        <w:t xml:space="preserve">        &lt;name&gt;</w:t>
      </w:r>
      <w:r>
        <w:rPr>
          <w:rFonts w:hint="eastAsia"/>
        </w:rPr>
        <w:t>武大狼</w:t>
      </w:r>
      <w:r>
        <w:rPr>
          <w:rFonts w:hint="eastAsia"/>
        </w:rPr>
        <w:t>&lt;/name&gt;</w:t>
      </w:r>
    </w:p>
    <w:p w:rsidR="00E73C8C" w:rsidRDefault="00E73C8C" w:rsidP="00AB7740">
      <w:pPr>
        <w:pStyle w:val="af6"/>
      </w:pPr>
      <w:r>
        <w:rPr>
          <w:rFonts w:hint="eastAsia"/>
        </w:rPr>
        <w:t xml:space="preserve">        &lt;gender&gt;</w:t>
      </w:r>
      <w:r>
        <w:rPr>
          <w:rFonts w:hint="eastAsia"/>
        </w:rPr>
        <w:t>男</w:t>
      </w:r>
      <w:r>
        <w:rPr>
          <w:rFonts w:hint="eastAsia"/>
        </w:rPr>
        <w:t>&lt;/gender&gt;</w:t>
      </w:r>
    </w:p>
    <w:p w:rsidR="00E73C8C" w:rsidRDefault="00E73C8C" w:rsidP="00AB7740">
      <w:pPr>
        <w:pStyle w:val="af6"/>
      </w:pPr>
      <w:r>
        <w:t xml:space="preserve">        &lt;email&gt;wuda@itcast.cn&lt;/email&gt;</w:t>
      </w:r>
    </w:p>
    <w:p w:rsidR="00E73C8C" w:rsidRDefault="00E73C8C" w:rsidP="00AB7740">
      <w:pPr>
        <w:pStyle w:val="af6"/>
      </w:pPr>
      <w:r>
        <w:t xml:space="preserve">    &lt;/contact&gt;</w:t>
      </w:r>
    </w:p>
    <w:p w:rsidR="005D3F28" w:rsidRDefault="00E73C8C" w:rsidP="00AB7740">
      <w:pPr>
        <w:pStyle w:val="af6"/>
      </w:pPr>
      <w:r>
        <w:t>&lt;/contactList&gt;</w:t>
      </w:r>
    </w:p>
    <w:p w:rsidR="00E73C8C" w:rsidRPr="00E73C8C" w:rsidRDefault="00E73C8C" w:rsidP="00AB7740"/>
    <w:p w:rsidR="005D3F28" w:rsidRDefault="00E73C8C" w:rsidP="00AB7740">
      <w:pPr>
        <w:pStyle w:val="10"/>
        <w:spacing w:before="156"/>
        <w:ind w:left="141"/>
        <w:rPr>
          <w:lang w:eastAsia="zh-CN"/>
        </w:rPr>
      </w:pPr>
      <w:r>
        <w:rPr>
          <w:rFonts w:hint="eastAsia"/>
          <w:lang w:eastAsia="zh-CN"/>
        </w:rPr>
        <w:t>Contact.java</w:t>
      </w:r>
      <w:r>
        <w:rPr>
          <w:rFonts w:hint="eastAsia"/>
          <w:lang w:eastAsia="zh-CN"/>
        </w:rPr>
        <w:t>实体类</w:t>
      </w: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>package com.itheima.entity;</w:t>
      </w:r>
    </w:p>
    <w:p w:rsidR="005408A9" w:rsidRDefault="005408A9" w:rsidP="00AB7740">
      <w:pPr>
        <w:pStyle w:val="af6"/>
        <w:rPr>
          <w:lang w:eastAsia="zh-CN"/>
        </w:rPr>
      </w:pP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>/**</w:t>
      </w:r>
    </w:p>
    <w:p w:rsidR="005408A9" w:rsidRDefault="005408A9" w:rsidP="00AB7740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* </w:t>
      </w:r>
      <w:r>
        <w:rPr>
          <w:rFonts w:hint="eastAsia"/>
          <w:lang w:eastAsia="zh-CN"/>
        </w:rPr>
        <w:t>联系人实体类</w:t>
      </w: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*/</w:t>
      </w: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>public class Contact {</w:t>
      </w: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private int id;</w:t>
      </w: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private String name;</w:t>
      </w: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private String gender;</w:t>
      </w: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private String email;</w:t>
      </w:r>
    </w:p>
    <w:p w:rsidR="005408A9" w:rsidRDefault="005408A9" w:rsidP="00AB7740">
      <w:pPr>
        <w:pStyle w:val="af6"/>
        <w:rPr>
          <w:lang w:eastAsia="zh-CN"/>
        </w:rPr>
      </w:pP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@Override</w:t>
      </w: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public String toString() {</w:t>
      </w: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    return "Contact{" +</w:t>
      </w: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            "id=" + id +</w:t>
      </w: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            ", name='" + name + '\'' +</w:t>
      </w: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            ", gender='" + gender + '\'' +</w:t>
      </w: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            ", email='" + email + '\'' +</w:t>
      </w: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            '}';</w:t>
      </w: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}</w:t>
      </w:r>
    </w:p>
    <w:p w:rsidR="005408A9" w:rsidRDefault="005408A9" w:rsidP="00AB7740">
      <w:pPr>
        <w:pStyle w:val="af6"/>
        <w:rPr>
          <w:lang w:eastAsia="zh-CN"/>
        </w:rPr>
      </w:pP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public int getId() {</w:t>
      </w: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    return id;</w:t>
      </w: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}</w:t>
      </w:r>
    </w:p>
    <w:p w:rsidR="005408A9" w:rsidRDefault="005408A9" w:rsidP="00AB7740">
      <w:pPr>
        <w:pStyle w:val="af6"/>
        <w:rPr>
          <w:lang w:eastAsia="zh-CN"/>
        </w:rPr>
      </w:pP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public void setId(int id) {</w:t>
      </w: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    this.id = id;</w:t>
      </w: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}</w:t>
      </w:r>
    </w:p>
    <w:p w:rsidR="005408A9" w:rsidRDefault="005408A9" w:rsidP="00AB7740">
      <w:pPr>
        <w:pStyle w:val="af6"/>
        <w:rPr>
          <w:lang w:eastAsia="zh-CN"/>
        </w:rPr>
      </w:pP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public String getName() {</w:t>
      </w: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    return name;</w:t>
      </w: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}</w:t>
      </w:r>
    </w:p>
    <w:p w:rsidR="005408A9" w:rsidRDefault="005408A9" w:rsidP="00AB7740">
      <w:pPr>
        <w:pStyle w:val="af6"/>
        <w:rPr>
          <w:lang w:eastAsia="zh-CN"/>
        </w:rPr>
      </w:pP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public void setName(String name) {</w:t>
      </w: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    this.name = name;</w:t>
      </w: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}</w:t>
      </w:r>
    </w:p>
    <w:p w:rsidR="005408A9" w:rsidRDefault="005408A9" w:rsidP="00AB7740">
      <w:pPr>
        <w:pStyle w:val="af6"/>
        <w:rPr>
          <w:lang w:eastAsia="zh-CN"/>
        </w:rPr>
      </w:pP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public String getGender() {</w:t>
      </w: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    return gender;</w:t>
      </w: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}</w:t>
      </w:r>
    </w:p>
    <w:p w:rsidR="005408A9" w:rsidRDefault="005408A9" w:rsidP="00AB7740">
      <w:pPr>
        <w:pStyle w:val="af6"/>
        <w:rPr>
          <w:lang w:eastAsia="zh-CN"/>
        </w:rPr>
      </w:pP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public void setGender(String gender) {</w:t>
      </w: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    this.gender = gender;</w:t>
      </w: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}</w:t>
      </w:r>
    </w:p>
    <w:p w:rsidR="005408A9" w:rsidRDefault="005408A9" w:rsidP="00AB7740">
      <w:pPr>
        <w:pStyle w:val="af6"/>
        <w:rPr>
          <w:lang w:eastAsia="zh-CN"/>
        </w:rPr>
      </w:pP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public String getEmail() {</w:t>
      </w: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lastRenderedPageBreak/>
        <w:t xml:space="preserve">        return email;</w:t>
      </w: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}</w:t>
      </w:r>
    </w:p>
    <w:p w:rsidR="005408A9" w:rsidRDefault="005408A9" w:rsidP="00AB7740">
      <w:pPr>
        <w:pStyle w:val="af6"/>
        <w:rPr>
          <w:lang w:eastAsia="zh-CN"/>
        </w:rPr>
      </w:pP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public void setEmail(String email) {</w:t>
      </w: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    this.email = email;</w:t>
      </w:r>
    </w:p>
    <w:p w:rsidR="005408A9" w:rsidRDefault="005408A9" w:rsidP="00AB7740">
      <w:pPr>
        <w:pStyle w:val="af6"/>
        <w:rPr>
          <w:lang w:eastAsia="zh-CN"/>
        </w:rPr>
      </w:pPr>
      <w:r>
        <w:rPr>
          <w:lang w:eastAsia="zh-CN"/>
        </w:rPr>
        <w:t xml:space="preserve">    }</w:t>
      </w:r>
    </w:p>
    <w:p w:rsidR="00E73C8C" w:rsidRDefault="005408A9" w:rsidP="00AB7740">
      <w:pPr>
        <w:pStyle w:val="af6"/>
        <w:rPr>
          <w:lang w:eastAsia="zh-CN"/>
        </w:rPr>
      </w:pPr>
      <w:r>
        <w:rPr>
          <w:lang w:eastAsia="zh-CN"/>
        </w:rPr>
        <w:t>}</w:t>
      </w:r>
    </w:p>
    <w:p w:rsidR="005408A9" w:rsidRDefault="005408A9" w:rsidP="00AB7740">
      <w:pPr>
        <w:rPr>
          <w:lang w:eastAsia="zh-CN"/>
        </w:rPr>
      </w:pPr>
    </w:p>
    <w:p w:rsidR="00AB7740" w:rsidRDefault="00AB7740" w:rsidP="00AB7740">
      <w:pPr>
        <w:pStyle w:val="3"/>
        <w:spacing w:before="156"/>
        <w:rPr>
          <w:lang w:eastAsia="zh-CN"/>
        </w:rPr>
      </w:pPr>
      <w:r>
        <w:rPr>
          <w:rFonts w:hint="eastAsia"/>
          <w:lang w:eastAsia="zh-CN"/>
        </w:rPr>
        <w:t>开发步骤</w:t>
      </w:r>
    </w:p>
    <w:p w:rsidR="00AB7740" w:rsidRDefault="00AB7740" w:rsidP="00474138">
      <w:pPr>
        <w:pStyle w:val="a0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创建集合对象用于封装所有的联系人</w:t>
      </w:r>
    </w:p>
    <w:p w:rsidR="00AB7740" w:rsidRDefault="00AB7740" w:rsidP="00474138">
      <w:pPr>
        <w:pStyle w:val="a0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获得文档对象</w:t>
      </w:r>
    </w:p>
    <w:p w:rsidR="00AB7740" w:rsidRDefault="00AB7740" w:rsidP="00474138">
      <w:pPr>
        <w:pStyle w:val="a0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获取根元素</w:t>
      </w:r>
    </w:p>
    <w:p w:rsidR="00AB7740" w:rsidRDefault="00AB7740" w:rsidP="00474138">
      <w:pPr>
        <w:pStyle w:val="a0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获得所有的</w:t>
      </w:r>
      <w:r>
        <w:rPr>
          <w:rFonts w:hint="eastAsia"/>
          <w:lang w:eastAsia="zh-CN"/>
        </w:rPr>
        <w:t>contact</w:t>
      </w:r>
      <w:r>
        <w:rPr>
          <w:rFonts w:hint="eastAsia"/>
          <w:lang w:eastAsia="zh-CN"/>
        </w:rPr>
        <w:t>元素</w:t>
      </w:r>
    </w:p>
    <w:p w:rsidR="00AB7740" w:rsidRDefault="00AB7740" w:rsidP="00474138">
      <w:pPr>
        <w:pStyle w:val="a0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遍历</w:t>
      </w:r>
      <w:r>
        <w:rPr>
          <w:rFonts w:hint="eastAsia"/>
          <w:lang w:eastAsia="zh-CN"/>
        </w:rPr>
        <w:t>contact</w:t>
      </w:r>
      <w:r>
        <w:rPr>
          <w:rFonts w:hint="eastAsia"/>
          <w:lang w:eastAsia="zh-CN"/>
        </w:rPr>
        <w:t>元素集合</w:t>
      </w:r>
    </w:p>
    <w:p w:rsidR="00AB7740" w:rsidRDefault="00AB7740" w:rsidP="00474138">
      <w:pPr>
        <w:pStyle w:val="a0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每个</w:t>
      </w:r>
      <w:r>
        <w:rPr>
          <w:rFonts w:hint="eastAsia"/>
          <w:lang w:eastAsia="zh-CN"/>
        </w:rPr>
        <w:t>contact</w:t>
      </w:r>
      <w:r>
        <w:rPr>
          <w:rFonts w:hint="eastAsia"/>
          <w:lang w:eastAsia="zh-CN"/>
        </w:rPr>
        <w:t>创建一个联系人对象</w:t>
      </w:r>
    </w:p>
    <w:p w:rsidR="00AB7740" w:rsidRDefault="00AB7740" w:rsidP="00474138">
      <w:pPr>
        <w:pStyle w:val="a0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获得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属性值，封装到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属性中</w:t>
      </w:r>
    </w:p>
    <w:p w:rsidR="00AB7740" w:rsidRDefault="00AB7740" w:rsidP="00474138">
      <w:pPr>
        <w:pStyle w:val="a0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得到</w:t>
      </w:r>
      <w:r>
        <w:rPr>
          <w:rFonts w:hint="eastAsia"/>
          <w:lang w:eastAsia="zh-CN"/>
        </w:rPr>
        <w:t>contact</w:t>
      </w:r>
      <w:r>
        <w:rPr>
          <w:rFonts w:hint="eastAsia"/>
          <w:lang w:eastAsia="zh-CN"/>
        </w:rPr>
        <w:t>下的子元素的文本封装其它的属性</w:t>
      </w:r>
    </w:p>
    <w:p w:rsidR="00AB7740" w:rsidRDefault="00AB7740" w:rsidP="00474138">
      <w:pPr>
        <w:pStyle w:val="a0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将联系人对象添加到集合中</w:t>
      </w:r>
    </w:p>
    <w:p w:rsidR="00AB7740" w:rsidRPr="00AB7740" w:rsidRDefault="00AB7740" w:rsidP="00474138">
      <w:pPr>
        <w:pStyle w:val="a0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遍历输出每一个联系人对象</w:t>
      </w:r>
    </w:p>
    <w:p w:rsidR="005D3F28" w:rsidRDefault="005D3F28" w:rsidP="00AB7740">
      <w:pPr>
        <w:pStyle w:val="3"/>
        <w:spacing w:before="156"/>
      </w:pPr>
      <w:bookmarkStart w:id="52" w:name="header-n704"/>
      <w:r>
        <w:t>代码实现</w:t>
      </w:r>
      <w:bookmarkEnd w:id="52"/>
    </w:p>
    <w:p w:rsidR="00AB7740" w:rsidRDefault="00AB7740" w:rsidP="00AB7740">
      <w:pPr>
        <w:pStyle w:val="af6"/>
        <w:rPr>
          <w:lang w:eastAsia="zh-CN"/>
        </w:rPr>
      </w:pPr>
      <w:r>
        <w:rPr>
          <w:lang w:eastAsia="zh-CN"/>
        </w:rPr>
        <w:t>package com.itheima.xml;</w:t>
      </w:r>
    </w:p>
    <w:p w:rsidR="00AB7740" w:rsidRDefault="00AB7740" w:rsidP="00AB7740">
      <w:pPr>
        <w:pStyle w:val="af6"/>
        <w:rPr>
          <w:lang w:eastAsia="zh-CN"/>
        </w:rPr>
      </w:pPr>
    </w:p>
    <w:p w:rsidR="00AB7740" w:rsidRDefault="00AB7740" w:rsidP="00AB7740">
      <w:pPr>
        <w:pStyle w:val="af6"/>
        <w:rPr>
          <w:lang w:eastAsia="zh-CN"/>
        </w:rPr>
      </w:pPr>
      <w:r>
        <w:rPr>
          <w:lang w:eastAsia="zh-CN"/>
        </w:rPr>
        <w:t>import com.itheima.entity.Contact;</w:t>
      </w:r>
    </w:p>
    <w:p w:rsidR="00AB7740" w:rsidRDefault="00AB7740" w:rsidP="00AB7740">
      <w:pPr>
        <w:pStyle w:val="af6"/>
        <w:rPr>
          <w:lang w:eastAsia="zh-CN"/>
        </w:rPr>
      </w:pPr>
      <w:r>
        <w:rPr>
          <w:lang w:eastAsia="zh-CN"/>
        </w:rPr>
        <w:t>import org.dom4j.Document;</w:t>
      </w:r>
    </w:p>
    <w:p w:rsidR="00AB7740" w:rsidRDefault="00AB7740" w:rsidP="00AB7740">
      <w:pPr>
        <w:pStyle w:val="af6"/>
        <w:rPr>
          <w:lang w:eastAsia="zh-CN"/>
        </w:rPr>
      </w:pPr>
      <w:r>
        <w:rPr>
          <w:lang w:eastAsia="zh-CN"/>
        </w:rPr>
        <w:t>import org.dom4j.DocumentException;</w:t>
      </w:r>
    </w:p>
    <w:p w:rsidR="00AB7740" w:rsidRDefault="00AB7740" w:rsidP="00AB7740">
      <w:pPr>
        <w:pStyle w:val="af6"/>
        <w:rPr>
          <w:lang w:eastAsia="zh-CN"/>
        </w:rPr>
      </w:pPr>
      <w:r>
        <w:rPr>
          <w:lang w:eastAsia="zh-CN"/>
        </w:rPr>
        <w:t>import org.dom4j.Element;</w:t>
      </w:r>
    </w:p>
    <w:p w:rsidR="00AB7740" w:rsidRDefault="00AB7740" w:rsidP="00AB7740">
      <w:pPr>
        <w:pStyle w:val="af6"/>
        <w:rPr>
          <w:lang w:eastAsia="zh-CN"/>
        </w:rPr>
      </w:pPr>
      <w:r>
        <w:rPr>
          <w:lang w:eastAsia="zh-CN"/>
        </w:rPr>
        <w:t>import org.dom4j.io.SAXReader;</w:t>
      </w:r>
    </w:p>
    <w:p w:rsidR="00AB7740" w:rsidRDefault="00AB7740" w:rsidP="00AB7740">
      <w:pPr>
        <w:pStyle w:val="af6"/>
        <w:rPr>
          <w:lang w:eastAsia="zh-CN"/>
        </w:rPr>
      </w:pPr>
    </w:p>
    <w:p w:rsidR="00AB7740" w:rsidRDefault="00AB7740" w:rsidP="00AB7740">
      <w:pPr>
        <w:pStyle w:val="af6"/>
        <w:rPr>
          <w:lang w:eastAsia="zh-CN"/>
        </w:rPr>
      </w:pPr>
      <w:r>
        <w:rPr>
          <w:lang w:eastAsia="zh-CN"/>
        </w:rPr>
        <w:t>import java.util.ArrayList;</w:t>
      </w:r>
    </w:p>
    <w:p w:rsidR="00AB7740" w:rsidRDefault="00AB7740" w:rsidP="00AB7740">
      <w:pPr>
        <w:pStyle w:val="af6"/>
        <w:rPr>
          <w:lang w:eastAsia="zh-CN"/>
        </w:rPr>
      </w:pPr>
      <w:r>
        <w:rPr>
          <w:lang w:eastAsia="zh-CN"/>
        </w:rPr>
        <w:t>import java.util.List;</w:t>
      </w:r>
    </w:p>
    <w:p w:rsidR="00AB7740" w:rsidRDefault="00AB7740" w:rsidP="00AB7740">
      <w:pPr>
        <w:pStyle w:val="af6"/>
        <w:rPr>
          <w:lang w:eastAsia="zh-CN"/>
        </w:rPr>
      </w:pPr>
    </w:p>
    <w:p w:rsidR="00AB7740" w:rsidRDefault="00AB7740" w:rsidP="00AB7740">
      <w:pPr>
        <w:pStyle w:val="af6"/>
        <w:rPr>
          <w:lang w:eastAsia="zh-CN"/>
        </w:rPr>
      </w:pPr>
      <w:r>
        <w:rPr>
          <w:lang w:eastAsia="zh-CN"/>
        </w:rPr>
        <w:t>public class Demo2Contact {</w:t>
      </w:r>
    </w:p>
    <w:p w:rsidR="00AB7740" w:rsidRDefault="00AB7740" w:rsidP="00AB7740">
      <w:pPr>
        <w:pStyle w:val="af6"/>
        <w:rPr>
          <w:lang w:eastAsia="zh-CN"/>
        </w:rPr>
      </w:pPr>
    </w:p>
    <w:p w:rsidR="00AB7740" w:rsidRDefault="00AB7740" w:rsidP="00AB7740">
      <w:pPr>
        <w:pStyle w:val="af6"/>
        <w:rPr>
          <w:lang w:eastAsia="zh-CN"/>
        </w:rPr>
      </w:pPr>
      <w:r>
        <w:rPr>
          <w:lang w:eastAsia="zh-CN"/>
        </w:rPr>
        <w:t xml:space="preserve">    public static void main(String[] args) throws DocumentException {</w:t>
      </w:r>
    </w:p>
    <w:p w:rsidR="00AB7740" w:rsidRDefault="00AB7740" w:rsidP="00AB7740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    //1)</w:t>
      </w:r>
      <w:r>
        <w:rPr>
          <w:rFonts w:hint="eastAsia"/>
          <w:lang w:eastAsia="zh-CN"/>
        </w:rPr>
        <w:t>创建集合对象用于封装所有的联系人</w:t>
      </w:r>
    </w:p>
    <w:p w:rsidR="00AB7740" w:rsidRDefault="00AB7740" w:rsidP="00AB7740">
      <w:pPr>
        <w:pStyle w:val="af6"/>
        <w:rPr>
          <w:lang w:eastAsia="zh-CN"/>
        </w:rPr>
      </w:pPr>
      <w:r>
        <w:rPr>
          <w:lang w:eastAsia="zh-CN"/>
        </w:rPr>
        <w:t xml:space="preserve">        List&lt;Contact&gt; contactList = new ArrayList&lt;&gt;();</w:t>
      </w:r>
    </w:p>
    <w:p w:rsidR="00AB7740" w:rsidRDefault="00AB7740" w:rsidP="00AB7740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    //2)</w:t>
      </w:r>
      <w:r>
        <w:rPr>
          <w:rFonts w:hint="eastAsia"/>
          <w:lang w:eastAsia="zh-CN"/>
        </w:rPr>
        <w:t>获得文档对象</w:t>
      </w:r>
    </w:p>
    <w:p w:rsidR="00AB7740" w:rsidRDefault="00AB7740" w:rsidP="00AB7740">
      <w:pPr>
        <w:pStyle w:val="af6"/>
        <w:rPr>
          <w:lang w:eastAsia="zh-CN"/>
        </w:rPr>
      </w:pPr>
      <w:r>
        <w:rPr>
          <w:lang w:eastAsia="zh-CN"/>
        </w:rPr>
        <w:t xml:space="preserve">        Document document = new SAXReader().read(Demo2Contact.class.getResourceAsStream("/Contact.xml"));</w:t>
      </w:r>
    </w:p>
    <w:p w:rsidR="00AB7740" w:rsidRDefault="00AB7740" w:rsidP="00AB7740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    //3)</w:t>
      </w:r>
      <w:r>
        <w:rPr>
          <w:rFonts w:hint="eastAsia"/>
          <w:lang w:eastAsia="zh-CN"/>
        </w:rPr>
        <w:t>获取根元素</w:t>
      </w:r>
    </w:p>
    <w:p w:rsidR="00AB7740" w:rsidRDefault="00AB7740" w:rsidP="00AB7740">
      <w:pPr>
        <w:pStyle w:val="af6"/>
        <w:rPr>
          <w:lang w:eastAsia="zh-CN"/>
        </w:rPr>
      </w:pPr>
      <w:r>
        <w:rPr>
          <w:lang w:eastAsia="zh-CN"/>
        </w:rPr>
        <w:t xml:space="preserve">        Element rootElement = document.getRootElement();</w:t>
      </w:r>
    </w:p>
    <w:p w:rsidR="00AB7740" w:rsidRDefault="00AB7740" w:rsidP="00AB7740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    //4)</w:t>
      </w:r>
      <w:r>
        <w:rPr>
          <w:rFonts w:hint="eastAsia"/>
          <w:lang w:eastAsia="zh-CN"/>
        </w:rPr>
        <w:t>获得所有的</w:t>
      </w:r>
      <w:r>
        <w:rPr>
          <w:rFonts w:hint="eastAsia"/>
          <w:lang w:eastAsia="zh-CN"/>
        </w:rPr>
        <w:t>contact</w:t>
      </w:r>
      <w:r>
        <w:rPr>
          <w:rFonts w:hint="eastAsia"/>
          <w:lang w:eastAsia="zh-CN"/>
        </w:rPr>
        <w:t>元素</w:t>
      </w:r>
    </w:p>
    <w:p w:rsidR="00AB7740" w:rsidRDefault="00AB7740" w:rsidP="00AB7740">
      <w:pPr>
        <w:pStyle w:val="af6"/>
        <w:rPr>
          <w:lang w:eastAsia="zh-CN"/>
        </w:rPr>
      </w:pPr>
      <w:r>
        <w:rPr>
          <w:lang w:eastAsia="zh-CN"/>
        </w:rPr>
        <w:t xml:space="preserve">        List&lt;Element&gt; contactElements = rootElement.elements("contact");</w:t>
      </w:r>
    </w:p>
    <w:p w:rsidR="00AB7740" w:rsidRDefault="00AB7740" w:rsidP="00AB7740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    //5)</w:t>
      </w:r>
      <w:r>
        <w:rPr>
          <w:rFonts w:hint="eastAsia"/>
          <w:lang w:eastAsia="zh-CN"/>
        </w:rPr>
        <w:t>遍历</w:t>
      </w:r>
      <w:r>
        <w:rPr>
          <w:rFonts w:hint="eastAsia"/>
          <w:lang w:eastAsia="zh-CN"/>
        </w:rPr>
        <w:t>contact</w:t>
      </w:r>
      <w:r>
        <w:rPr>
          <w:rFonts w:hint="eastAsia"/>
          <w:lang w:eastAsia="zh-CN"/>
        </w:rPr>
        <w:t>元素集合</w:t>
      </w:r>
    </w:p>
    <w:p w:rsidR="00AB7740" w:rsidRDefault="00AB7740" w:rsidP="00AB7740">
      <w:pPr>
        <w:pStyle w:val="af6"/>
        <w:rPr>
          <w:lang w:eastAsia="zh-CN"/>
        </w:rPr>
      </w:pPr>
      <w:r>
        <w:rPr>
          <w:lang w:eastAsia="zh-CN"/>
        </w:rPr>
        <w:t xml:space="preserve">        for (Element contactElement : contactElements) {</w:t>
      </w:r>
    </w:p>
    <w:p w:rsidR="00AB7740" w:rsidRDefault="00AB7740" w:rsidP="00AB7740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        //6)</w:t>
      </w:r>
      <w:r>
        <w:rPr>
          <w:rFonts w:hint="eastAsia"/>
          <w:lang w:eastAsia="zh-CN"/>
        </w:rPr>
        <w:t>每个</w:t>
      </w:r>
      <w:r>
        <w:rPr>
          <w:rFonts w:hint="eastAsia"/>
          <w:lang w:eastAsia="zh-CN"/>
        </w:rPr>
        <w:t>contact</w:t>
      </w:r>
      <w:r>
        <w:rPr>
          <w:rFonts w:hint="eastAsia"/>
          <w:lang w:eastAsia="zh-CN"/>
        </w:rPr>
        <w:t>创建一个联系人对象</w:t>
      </w:r>
    </w:p>
    <w:p w:rsidR="00AB7740" w:rsidRDefault="00AB7740" w:rsidP="00AB7740">
      <w:pPr>
        <w:pStyle w:val="af6"/>
        <w:rPr>
          <w:lang w:eastAsia="zh-CN"/>
        </w:rPr>
      </w:pPr>
      <w:r>
        <w:rPr>
          <w:lang w:eastAsia="zh-CN"/>
        </w:rPr>
        <w:t xml:space="preserve">            Contact contact = new Contact();</w:t>
      </w:r>
    </w:p>
    <w:p w:rsidR="00AB7740" w:rsidRDefault="00AB7740" w:rsidP="00AB7740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        //7)</w:t>
      </w:r>
      <w:r>
        <w:rPr>
          <w:rFonts w:hint="eastAsia"/>
          <w:lang w:eastAsia="zh-CN"/>
        </w:rPr>
        <w:t>获得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属性值，封装到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属性中</w:t>
      </w:r>
    </w:p>
    <w:p w:rsidR="00AB7740" w:rsidRDefault="00AB7740" w:rsidP="00AB7740">
      <w:pPr>
        <w:pStyle w:val="af6"/>
        <w:rPr>
          <w:lang w:eastAsia="zh-CN"/>
        </w:rPr>
      </w:pPr>
      <w:r>
        <w:rPr>
          <w:lang w:eastAsia="zh-CN"/>
        </w:rPr>
        <w:t xml:space="preserve">            contact.setId(Integer.parseInt(contactElement.attributeValue("id")));</w:t>
      </w:r>
    </w:p>
    <w:p w:rsidR="00AB7740" w:rsidRDefault="00AB7740" w:rsidP="00AB7740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        //8)</w:t>
      </w:r>
      <w:r>
        <w:rPr>
          <w:rFonts w:hint="eastAsia"/>
          <w:lang w:eastAsia="zh-CN"/>
        </w:rPr>
        <w:t>得到</w:t>
      </w:r>
      <w:r>
        <w:rPr>
          <w:rFonts w:hint="eastAsia"/>
          <w:lang w:eastAsia="zh-CN"/>
        </w:rPr>
        <w:t>contact</w:t>
      </w:r>
      <w:r>
        <w:rPr>
          <w:rFonts w:hint="eastAsia"/>
          <w:lang w:eastAsia="zh-CN"/>
        </w:rPr>
        <w:t>下的子元素的文本封装其它的属性</w:t>
      </w:r>
    </w:p>
    <w:p w:rsidR="00AB7740" w:rsidRDefault="00AB7740" w:rsidP="00AB7740">
      <w:pPr>
        <w:pStyle w:val="af6"/>
        <w:rPr>
          <w:lang w:eastAsia="zh-CN"/>
        </w:rPr>
      </w:pPr>
      <w:r>
        <w:rPr>
          <w:lang w:eastAsia="zh-CN"/>
        </w:rPr>
        <w:lastRenderedPageBreak/>
        <w:t xml:space="preserve">            contact.setName(contactElement.elementText("name"));</w:t>
      </w:r>
    </w:p>
    <w:p w:rsidR="00AB7740" w:rsidRDefault="00AB7740" w:rsidP="00AB7740">
      <w:pPr>
        <w:pStyle w:val="af6"/>
        <w:rPr>
          <w:lang w:eastAsia="zh-CN"/>
        </w:rPr>
      </w:pPr>
      <w:r>
        <w:rPr>
          <w:lang w:eastAsia="zh-CN"/>
        </w:rPr>
        <w:t xml:space="preserve">            contact.setGender(contactElement.elementText("gender"));</w:t>
      </w:r>
    </w:p>
    <w:p w:rsidR="00AB7740" w:rsidRDefault="00AB7740" w:rsidP="00AB7740">
      <w:pPr>
        <w:pStyle w:val="af6"/>
        <w:rPr>
          <w:lang w:eastAsia="zh-CN"/>
        </w:rPr>
      </w:pPr>
      <w:r>
        <w:rPr>
          <w:lang w:eastAsia="zh-CN"/>
        </w:rPr>
        <w:t xml:space="preserve">            contact.setEmail(contactElement.elementText("email"));</w:t>
      </w:r>
    </w:p>
    <w:p w:rsidR="00AB7740" w:rsidRDefault="00AB7740" w:rsidP="00AB7740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        //9)</w:t>
      </w:r>
      <w:r>
        <w:rPr>
          <w:rFonts w:hint="eastAsia"/>
          <w:lang w:eastAsia="zh-CN"/>
        </w:rPr>
        <w:t>将联系人对象添加到集合中</w:t>
      </w:r>
    </w:p>
    <w:p w:rsidR="00AB7740" w:rsidRDefault="00AB7740" w:rsidP="00AB7740">
      <w:pPr>
        <w:pStyle w:val="af6"/>
        <w:rPr>
          <w:lang w:eastAsia="zh-CN"/>
        </w:rPr>
      </w:pPr>
      <w:r>
        <w:rPr>
          <w:lang w:eastAsia="zh-CN"/>
        </w:rPr>
        <w:t xml:space="preserve">            contactList.add(contact);</w:t>
      </w:r>
    </w:p>
    <w:p w:rsidR="00AB7740" w:rsidRDefault="00AB7740" w:rsidP="00AB7740">
      <w:pPr>
        <w:pStyle w:val="af6"/>
        <w:rPr>
          <w:lang w:eastAsia="zh-CN"/>
        </w:rPr>
      </w:pPr>
      <w:r>
        <w:rPr>
          <w:lang w:eastAsia="zh-CN"/>
        </w:rPr>
        <w:t xml:space="preserve">        }</w:t>
      </w:r>
    </w:p>
    <w:p w:rsidR="00AB7740" w:rsidRDefault="00AB7740" w:rsidP="00AB7740">
      <w:pPr>
        <w:pStyle w:val="af6"/>
        <w:rPr>
          <w:lang w:eastAsia="zh-CN"/>
        </w:rPr>
      </w:pPr>
      <w:r>
        <w:rPr>
          <w:rFonts w:hint="eastAsia"/>
          <w:lang w:eastAsia="zh-CN"/>
        </w:rPr>
        <w:t xml:space="preserve">        //10)</w:t>
      </w:r>
      <w:r>
        <w:rPr>
          <w:rFonts w:hint="eastAsia"/>
          <w:lang w:eastAsia="zh-CN"/>
        </w:rPr>
        <w:t>遍历输出每一个联系人对象</w:t>
      </w:r>
    </w:p>
    <w:p w:rsidR="00AB7740" w:rsidRDefault="00AB7740" w:rsidP="00AB7740">
      <w:pPr>
        <w:pStyle w:val="af6"/>
        <w:rPr>
          <w:lang w:eastAsia="zh-CN"/>
        </w:rPr>
      </w:pPr>
      <w:r>
        <w:rPr>
          <w:lang w:eastAsia="zh-CN"/>
        </w:rPr>
        <w:t xml:space="preserve">        for (Contact contact : contactList) {</w:t>
      </w:r>
    </w:p>
    <w:p w:rsidR="00AB7740" w:rsidRDefault="00AB7740" w:rsidP="00AB7740">
      <w:pPr>
        <w:pStyle w:val="af6"/>
        <w:rPr>
          <w:lang w:eastAsia="zh-CN"/>
        </w:rPr>
      </w:pPr>
      <w:r>
        <w:rPr>
          <w:lang w:eastAsia="zh-CN"/>
        </w:rPr>
        <w:t xml:space="preserve">            System.out.println(contact);</w:t>
      </w:r>
    </w:p>
    <w:p w:rsidR="00AB7740" w:rsidRDefault="00AB7740" w:rsidP="00AB7740">
      <w:pPr>
        <w:pStyle w:val="af6"/>
        <w:rPr>
          <w:lang w:eastAsia="zh-CN"/>
        </w:rPr>
      </w:pPr>
      <w:r>
        <w:rPr>
          <w:lang w:eastAsia="zh-CN"/>
        </w:rPr>
        <w:t xml:space="preserve">        }</w:t>
      </w:r>
    </w:p>
    <w:p w:rsidR="00AB7740" w:rsidRDefault="00AB7740" w:rsidP="00AB7740">
      <w:pPr>
        <w:pStyle w:val="af6"/>
        <w:rPr>
          <w:lang w:eastAsia="zh-CN"/>
        </w:rPr>
      </w:pPr>
      <w:r>
        <w:rPr>
          <w:lang w:eastAsia="zh-CN"/>
        </w:rPr>
        <w:t xml:space="preserve">    }</w:t>
      </w:r>
    </w:p>
    <w:p w:rsidR="005D3F28" w:rsidRPr="00BE1A29" w:rsidRDefault="00AB7740" w:rsidP="00AB7740">
      <w:pPr>
        <w:pStyle w:val="af6"/>
        <w:rPr>
          <w:lang w:eastAsia="zh-CN"/>
        </w:rPr>
      </w:pPr>
      <w:r>
        <w:rPr>
          <w:lang w:eastAsia="zh-CN"/>
        </w:rPr>
        <w:t>}</w:t>
      </w:r>
    </w:p>
    <w:p w:rsidR="00BE1A29" w:rsidRDefault="009838A1" w:rsidP="00BE1A29">
      <w:pPr>
        <w:pStyle w:val="1"/>
        <w:spacing w:before="156"/>
      </w:pPr>
      <w:r>
        <w:t>XP</w:t>
      </w:r>
      <w:r w:rsidR="00BE1A29">
        <w:t>ath表达式</w:t>
      </w:r>
      <w:bookmarkEnd w:id="49"/>
    </w:p>
    <w:p w:rsidR="00BE1A29" w:rsidRDefault="00BE1A29" w:rsidP="00BE1A29">
      <w:pPr>
        <w:pStyle w:val="2"/>
        <w:spacing w:before="156"/>
      </w:pPr>
      <w:bookmarkStart w:id="53" w:name="header-n536"/>
      <w:r>
        <w:t>Xpath概述</w:t>
      </w:r>
      <w:bookmarkEnd w:id="53"/>
    </w:p>
    <w:p w:rsidR="00BE1A29" w:rsidRPr="005D3F28" w:rsidRDefault="00BE1A29" w:rsidP="005D3F28">
      <w:pPr>
        <w:ind w:leftChars="200" w:left="420"/>
      </w:pPr>
      <w:r w:rsidRPr="005D3F28">
        <w:t>XPath</w:t>
      </w:r>
      <w:r w:rsidRPr="005D3F28">
        <w:t>即为</w:t>
      </w:r>
      <w:hyperlink r:id="rId29">
        <w:r w:rsidRPr="005D3F28">
          <w:t>XML</w:t>
        </w:r>
      </w:hyperlink>
      <w:r w:rsidRPr="005D3F28">
        <w:t>路径语言：</w:t>
      </w:r>
      <w:r w:rsidRPr="005D3F28">
        <w:t>XML Path Language</w:t>
      </w:r>
    </w:p>
    <w:p w:rsidR="00BE1A29" w:rsidRPr="005D3F28" w:rsidRDefault="00BE1A29" w:rsidP="005D3F28">
      <w:pPr>
        <w:ind w:leftChars="200" w:left="420"/>
        <w:rPr>
          <w:lang w:eastAsia="zh-CN"/>
        </w:rPr>
      </w:pPr>
      <w:r w:rsidRPr="005D3F28">
        <w:rPr>
          <w:lang w:eastAsia="zh-CN"/>
        </w:rPr>
        <w:t>XPath</w:t>
      </w:r>
      <w:r w:rsidRPr="005D3F28">
        <w:rPr>
          <w:lang w:eastAsia="zh-CN"/>
        </w:rPr>
        <w:t>使用路径表达式来选取</w:t>
      </w:r>
      <w:r w:rsidRPr="005D3F28">
        <w:rPr>
          <w:lang w:eastAsia="zh-CN"/>
        </w:rPr>
        <w:t>HTML</w:t>
      </w:r>
      <w:r w:rsidRPr="005D3F28">
        <w:rPr>
          <w:lang w:eastAsia="zh-CN"/>
        </w:rPr>
        <w:t>或</w:t>
      </w:r>
      <w:r w:rsidRPr="005D3F28">
        <w:rPr>
          <w:lang w:eastAsia="zh-CN"/>
        </w:rPr>
        <w:t>XML</w:t>
      </w:r>
      <w:r w:rsidRPr="005D3F28">
        <w:rPr>
          <w:lang w:eastAsia="zh-CN"/>
        </w:rPr>
        <w:t>文档中的元素节点或属性节点。</w:t>
      </w:r>
    </w:p>
    <w:p w:rsidR="00F30231" w:rsidRPr="005D3F28" w:rsidRDefault="00F30231" w:rsidP="00F30231">
      <w:pPr>
        <w:pStyle w:val="3"/>
        <w:spacing w:before="156"/>
        <w:rPr>
          <w:lang w:eastAsia="zh-CN"/>
        </w:rPr>
      </w:pPr>
      <w:bookmarkStart w:id="54" w:name="header-n550"/>
      <w:bookmarkStart w:id="55" w:name="header-n539"/>
      <w:r>
        <w:rPr>
          <w:lang w:eastAsia="zh-CN"/>
        </w:rPr>
        <w:t>Xpath表达式</w:t>
      </w:r>
      <w:bookmarkEnd w:id="54"/>
      <w:r>
        <w:rPr>
          <w:lang w:eastAsia="zh-CN"/>
        </w:rPr>
        <w:t>分类</w:t>
      </w:r>
    </w:p>
    <w:p w:rsidR="00F30231" w:rsidRDefault="00F30231" w:rsidP="00474138">
      <w:pPr>
        <w:pStyle w:val="a0"/>
        <w:numPr>
          <w:ilvl w:val="0"/>
          <w:numId w:val="24"/>
        </w:numPr>
      </w:pPr>
      <w:r>
        <w:t>绝对路径表达式</w:t>
      </w:r>
    </w:p>
    <w:p w:rsidR="00F30231" w:rsidRDefault="00F30231" w:rsidP="00474138">
      <w:pPr>
        <w:pStyle w:val="a0"/>
        <w:numPr>
          <w:ilvl w:val="0"/>
          <w:numId w:val="24"/>
        </w:numPr>
      </w:pPr>
      <w:r>
        <w:t>相对路径表达式</w:t>
      </w:r>
    </w:p>
    <w:p w:rsidR="00F30231" w:rsidRDefault="00F30231" w:rsidP="00474138">
      <w:pPr>
        <w:pStyle w:val="a0"/>
        <w:numPr>
          <w:ilvl w:val="0"/>
          <w:numId w:val="24"/>
        </w:numPr>
      </w:pPr>
      <w:r>
        <w:t>全文搜索表达式</w:t>
      </w:r>
    </w:p>
    <w:p w:rsidR="00F30231" w:rsidRDefault="00F30231" w:rsidP="00474138">
      <w:pPr>
        <w:pStyle w:val="a0"/>
        <w:numPr>
          <w:ilvl w:val="0"/>
          <w:numId w:val="24"/>
        </w:numPr>
      </w:pPr>
      <w:r>
        <w:t>属性查找表达式</w:t>
      </w:r>
    </w:p>
    <w:p w:rsidR="00BE1A29" w:rsidRDefault="00BE1A29" w:rsidP="00F30231">
      <w:pPr>
        <w:pStyle w:val="2"/>
        <w:spacing w:before="156"/>
      </w:pPr>
      <w:r>
        <w:t>dom4j与Xpath相关的方法</w:t>
      </w:r>
      <w:bookmarkEnd w:id="55"/>
    </w:p>
    <w:tbl>
      <w:tblPr>
        <w:tblStyle w:val="4-1"/>
        <w:tblW w:w="0" w:type="pct"/>
        <w:tblLook w:val="07E0" w:firstRow="1" w:lastRow="1" w:firstColumn="1" w:lastColumn="1" w:noHBand="1" w:noVBand="1"/>
      </w:tblPr>
      <w:tblGrid>
        <w:gridCol w:w="3915"/>
        <w:gridCol w:w="4644"/>
      </w:tblGrid>
      <w:tr w:rsidR="00BE1A29" w:rsidRPr="00F901FB" w:rsidTr="00F90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Pr="00F901FB" w:rsidRDefault="00BE1A29" w:rsidP="008A0A44">
            <w:pPr>
              <w:pStyle w:val="Compact"/>
            </w:pPr>
            <w:r w:rsidRPr="00F901FB">
              <w:t>Node</w:t>
            </w:r>
            <w:r w:rsidRPr="00F901FB">
              <w:t>节点的方法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Pr="00F901FB" w:rsidRDefault="00BE1A29" w:rsidP="008A0A44">
            <w:pPr>
              <w:pStyle w:val="Compact"/>
            </w:pPr>
            <w:r w:rsidRPr="00F901FB">
              <w:t>功能说明</w:t>
            </w:r>
          </w:p>
        </w:tc>
      </w:tr>
      <w:tr w:rsidR="00BE1A29" w:rsidRPr="00F901FB" w:rsidTr="00F90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Pr="00F901FB" w:rsidRDefault="00BE1A29" w:rsidP="008A0A44">
            <w:pPr>
              <w:pStyle w:val="Compact"/>
            </w:pPr>
            <w:r w:rsidRPr="00F901FB">
              <w:t>Node</w:t>
            </w:r>
            <w:r w:rsidR="006C5253">
              <w:t xml:space="preserve"> selectSingleNode(String xpath)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Pr="00F901FB" w:rsidRDefault="00BE1A29" w:rsidP="005D3F28">
            <w:pPr>
              <w:pStyle w:val="Compact"/>
              <w:rPr>
                <w:lang w:eastAsia="zh-CN"/>
              </w:rPr>
            </w:pPr>
            <w:r w:rsidRPr="00F901FB">
              <w:rPr>
                <w:lang w:eastAsia="zh-CN"/>
              </w:rPr>
              <w:t>根据路径查找节点对象，如果有多个返回第一个</w:t>
            </w:r>
          </w:p>
        </w:tc>
      </w:tr>
      <w:tr w:rsidR="00BE1A29" w:rsidRPr="00F901FB" w:rsidTr="00F901F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Pr="00F901FB" w:rsidRDefault="006C5253" w:rsidP="008A0A44">
            <w:pPr>
              <w:pStyle w:val="Compact"/>
            </w:pPr>
            <w:r>
              <w:t>List selectNodes(String xpath)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Pr="00F901FB" w:rsidRDefault="00BE1A29" w:rsidP="008A0A44">
            <w:pPr>
              <w:pStyle w:val="Compact"/>
              <w:rPr>
                <w:lang w:eastAsia="zh-CN"/>
              </w:rPr>
            </w:pPr>
            <w:r w:rsidRPr="00F901FB">
              <w:rPr>
                <w:lang w:eastAsia="zh-CN"/>
              </w:rPr>
              <w:t>根据路径查找节点对象，返回集合</w:t>
            </w:r>
          </w:p>
        </w:tc>
      </w:tr>
    </w:tbl>
    <w:p w:rsidR="00F30231" w:rsidRDefault="00F30231" w:rsidP="00F30231">
      <w:pPr>
        <w:pStyle w:val="3"/>
        <w:spacing w:before="156"/>
      </w:pPr>
      <w:bookmarkStart w:id="56" w:name="header-n444"/>
      <w:bookmarkStart w:id="57" w:name="header-n560"/>
      <w:r>
        <w:t>Node对象</w:t>
      </w:r>
      <w:bookmarkEnd w:id="56"/>
    </w:p>
    <w:p w:rsidR="00F30231" w:rsidRDefault="00F30231" w:rsidP="00F30231">
      <w:pPr>
        <w:rPr>
          <w:lang w:eastAsia="zh-CN"/>
        </w:rPr>
      </w:pPr>
      <w:r>
        <w:rPr>
          <w:lang w:eastAsia="zh-CN"/>
        </w:rPr>
        <w:tab/>
        <w:t>DOM</w:t>
      </w:r>
      <w:r>
        <w:rPr>
          <w:lang w:eastAsia="zh-CN"/>
        </w:rPr>
        <w:t>树中每个元素都抽象成一个节点对象，节点是所有元素的父元素。</w:t>
      </w:r>
    </w:p>
    <w:p w:rsidR="00F30231" w:rsidRDefault="00F30231" w:rsidP="00F3023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FF2AD74" wp14:editId="0BF50759">
            <wp:extent cx="6645910" cy="120586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80" w:rsidRDefault="005F5480" w:rsidP="005F5480">
      <w:pPr>
        <w:pStyle w:val="a"/>
        <w:rPr>
          <w:lang w:eastAsia="zh-CN"/>
        </w:rPr>
      </w:pPr>
      <w:r>
        <w:rPr>
          <w:lang w:eastAsia="zh-CN"/>
        </w:rPr>
        <w:t>注：使用</w:t>
      </w:r>
      <w:r>
        <w:rPr>
          <w:rFonts w:hint="eastAsia"/>
          <w:lang w:eastAsia="zh-CN"/>
        </w:rPr>
        <w:t>XPath</w:t>
      </w:r>
      <w:r>
        <w:rPr>
          <w:rFonts w:hint="eastAsia"/>
          <w:lang w:eastAsia="zh-CN"/>
        </w:rPr>
        <w:t>必须导入</w:t>
      </w:r>
      <w:r>
        <w:rPr>
          <w:rFonts w:hint="eastAsia"/>
          <w:lang w:eastAsia="zh-CN"/>
        </w:rPr>
        <w:t>:</w:t>
      </w:r>
      <w:r w:rsidRPr="005F5480">
        <w:t xml:space="preserve"> </w:t>
      </w:r>
      <w:r w:rsidRPr="005F5480">
        <w:rPr>
          <w:lang w:eastAsia="zh-CN"/>
        </w:rPr>
        <w:t>jaxen-1.1.2.jar</w:t>
      </w:r>
      <w:r>
        <w:rPr>
          <w:lang w:eastAsia="zh-CN"/>
        </w:rPr>
        <w:t>包</w:t>
      </w:r>
    </w:p>
    <w:p w:rsidR="00BE1A29" w:rsidRDefault="00BE1A29" w:rsidP="005D3F28">
      <w:pPr>
        <w:pStyle w:val="2"/>
        <w:spacing w:before="156"/>
      </w:pPr>
      <w:r>
        <w:t>绝对路径表达式</w:t>
      </w:r>
      <w:bookmarkEnd w:id="57"/>
    </w:p>
    <w:p w:rsidR="00BE1A29" w:rsidRDefault="00BE1A29" w:rsidP="00B23DCC">
      <w:pPr>
        <w:pStyle w:val="3"/>
        <w:spacing w:before="156"/>
      </w:pPr>
      <w:bookmarkStart w:id="58" w:name="header-n561"/>
      <w:r>
        <w:t>语法</w:t>
      </w:r>
      <w:bookmarkEnd w:id="58"/>
    </w:p>
    <w:tbl>
      <w:tblPr>
        <w:tblStyle w:val="4-1"/>
        <w:tblW w:w="0" w:type="pct"/>
        <w:tblLook w:val="07E0" w:firstRow="1" w:lastRow="1" w:firstColumn="1" w:lastColumn="1" w:noHBand="1" w:noVBand="1"/>
      </w:tblPr>
      <w:tblGrid>
        <w:gridCol w:w="2078"/>
        <w:gridCol w:w="4513"/>
      </w:tblGrid>
      <w:tr w:rsidR="00BE1A29" w:rsidTr="00B23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Default="00BE1A29" w:rsidP="008A0A44">
            <w:pPr>
              <w:pStyle w:val="Compact"/>
            </w:pPr>
            <w:r>
              <w:t>语法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Default="00BE1A29" w:rsidP="008A0A44">
            <w:pPr>
              <w:pStyle w:val="Compact"/>
            </w:pPr>
            <w:r>
              <w:t>说明</w:t>
            </w:r>
          </w:p>
        </w:tc>
      </w:tr>
      <w:tr w:rsidR="00BE1A29" w:rsidTr="00B23DC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Default="00BE1A29" w:rsidP="008A0A44">
            <w:pPr>
              <w:pStyle w:val="Compact"/>
            </w:pPr>
            <w:r>
              <w:t>/</w:t>
            </w:r>
            <w:r>
              <w:t>元素</w:t>
            </w:r>
            <w:r>
              <w:t>/</w:t>
            </w:r>
            <w:r>
              <w:t>子元素</w:t>
            </w:r>
            <w:r>
              <w:t>/</w:t>
            </w:r>
            <w:r>
              <w:t>孙元素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Default="00BE1A29" w:rsidP="008A0A44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 xml:space="preserve">/ </w:t>
            </w:r>
            <w:r>
              <w:rPr>
                <w:lang w:eastAsia="zh-CN"/>
              </w:rPr>
              <w:t>代表</w:t>
            </w:r>
            <w:r>
              <w:rPr>
                <w:lang w:eastAsia="zh-CN"/>
              </w:rPr>
              <w:t>XML</w:t>
            </w:r>
            <w:r>
              <w:rPr>
                <w:lang w:eastAsia="zh-CN"/>
              </w:rPr>
              <w:t>文档对象，表示一级一级往下查找</w:t>
            </w:r>
          </w:p>
        </w:tc>
      </w:tr>
    </w:tbl>
    <w:p w:rsidR="00BE1A29" w:rsidRDefault="00BE1A29" w:rsidP="00B23DCC">
      <w:pPr>
        <w:pStyle w:val="3"/>
        <w:spacing w:before="156"/>
      </w:pPr>
      <w:bookmarkStart w:id="59" w:name="header-n569"/>
      <w:r>
        <w:lastRenderedPageBreak/>
        <w:t>示例</w:t>
      </w:r>
      <w:bookmarkEnd w:id="59"/>
    </w:p>
    <w:p w:rsidR="00B23DCC" w:rsidRPr="00B23DCC" w:rsidRDefault="00B23DCC" w:rsidP="00B23DCC">
      <w:pPr>
        <w:ind w:left="141" w:firstLine="279"/>
        <w:rPr>
          <w:lang w:eastAsia="zh-CN"/>
        </w:rPr>
      </w:pPr>
      <w:r>
        <w:t>使用</w:t>
      </w:r>
      <w:r>
        <w:rPr>
          <w:rFonts w:hint="eastAsia"/>
          <w:lang w:eastAsia="zh-CN"/>
        </w:rPr>
        <w:t>JUnit</w:t>
      </w:r>
      <w:r>
        <w:rPr>
          <w:rFonts w:hint="eastAsia"/>
          <w:lang w:eastAsia="zh-CN"/>
        </w:rPr>
        <w:t>，在</w:t>
      </w:r>
      <w:r>
        <w:rPr>
          <w:rFonts w:hint="eastAsia"/>
          <w:lang w:eastAsia="zh-CN"/>
        </w:rPr>
        <w:t>@before</w:t>
      </w:r>
      <w:r>
        <w:rPr>
          <w:rFonts w:hint="eastAsia"/>
          <w:lang w:eastAsia="zh-CN"/>
        </w:rPr>
        <w:t>方法中创建一个全局文档对象即可</w:t>
      </w:r>
    </w:p>
    <w:p w:rsidR="00B23DCC" w:rsidRDefault="00BE1A29" w:rsidP="00B23DCC">
      <w:pPr>
        <w:pStyle w:val="10"/>
        <w:spacing w:before="156"/>
        <w:ind w:left="141"/>
      </w:pPr>
      <w:r>
        <w:t>需求：</w:t>
      </w:r>
    </w:p>
    <w:p w:rsidR="00F30231" w:rsidRDefault="00BE1A29" w:rsidP="00F30231">
      <w:pPr>
        <w:ind w:firstLine="420"/>
      </w:pPr>
      <w:r>
        <w:t>采用绝对路径获取从根节点开始逐层的查找</w:t>
      </w:r>
      <w:r>
        <w:t xml:space="preserve">/contactList/contact/name/ </w:t>
      </w:r>
      <w:r>
        <w:t>节点列表并打印信息</w:t>
      </w:r>
    </w:p>
    <w:p w:rsidR="00F30231" w:rsidRDefault="00F30231" w:rsidP="00F30231">
      <w:pPr>
        <w:pStyle w:val="10"/>
        <w:spacing w:before="156"/>
        <w:ind w:left="141"/>
        <w:rPr>
          <w:lang w:eastAsia="zh-CN"/>
        </w:rPr>
      </w:pPr>
      <w:r>
        <w:rPr>
          <w:rFonts w:hint="eastAsia"/>
          <w:lang w:eastAsia="zh-CN"/>
        </w:rPr>
        <w:t>效果</w:t>
      </w:r>
    </w:p>
    <w:p w:rsidR="00F30231" w:rsidRPr="00F30231" w:rsidRDefault="00F30231" w:rsidP="00F3023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9003C4A" wp14:editId="7523217F">
            <wp:extent cx="6645910" cy="737870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29" w:rsidRDefault="00BE1A29" w:rsidP="00B23DCC">
      <w:pPr>
        <w:pStyle w:val="10"/>
        <w:spacing w:before="156"/>
        <w:ind w:left="141"/>
      </w:pPr>
      <w:r>
        <w:t>步骤</w:t>
      </w:r>
    </w:p>
    <w:p w:rsidR="00BE1A29" w:rsidRDefault="00BE1A29" w:rsidP="00474138">
      <w:pPr>
        <w:pStyle w:val="a0"/>
        <w:numPr>
          <w:ilvl w:val="0"/>
          <w:numId w:val="26"/>
        </w:numPr>
      </w:pPr>
      <w:r>
        <w:t>创建</w:t>
      </w:r>
      <w:r>
        <w:t xml:space="preserve"> XML </w:t>
      </w:r>
      <w:r>
        <w:t>解析器对象</w:t>
      </w:r>
    </w:p>
    <w:p w:rsidR="00BE1A29" w:rsidRDefault="00BE1A29" w:rsidP="00474138">
      <w:pPr>
        <w:pStyle w:val="a0"/>
        <w:numPr>
          <w:ilvl w:val="0"/>
          <w:numId w:val="26"/>
        </w:numPr>
      </w:pPr>
      <w:r>
        <w:t>读取</w:t>
      </w:r>
      <w:r>
        <w:t xml:space="preserve"> XML </w:t>
      </w:r>
      <w:r>
        <w:t>文档并获得</w:t>
      </w:r>
      <w:r>
        <w:t>Document</w:t>
      </w:r>
      <w:r>
        <w:t>对象</w:t>
      </w:r>
    </w:p>
    <w:p w:rsidR="00BE1A29" w:rsidRPr="00B23DCC" w:rsidRDefault="00BE1A29" w:rsidP="00474138">
      <w:pPr>
        <w:pStyle w:val="a0"/>
        <w:numPr>
          <w:ilvl w:val="0"/>
          <w:numId w:val="26"/>
        </w:numPr>
      </w:pPr>
      <w:r w:rsidRPr="00B23DCC">
        <w:t>定义</w:t>
      </w:r>
      <w:r w:rsidRPr="00B23DCC">
        <w:t xml:space="preserve"> Xpath </w:t>
      </w:r>
      <w:r w:rsidRPr="00B23DCC">
        <w:t>表达式：</w:t>
      </w:r>
      <w:r w:rsidR="00F30231">
        <w:t>/contactList/contact/name</w:t>
      </w:r>
    </w:p>
    <w:p w:rsidR="00BE1A29" w:rsidRPr="00B23DCC" w:rsidRDefault="00BE1A29" w:rsidP="00474138">
      <w:pPr>
        <w:pStyle w:val="a0"/>
        <w:numPr>
          <w:ilvl w:val="0"/>
          <w:numId w:val="26"/>
        </w:numPr>
      </w:pPr>
      <w:r w:rsidRPr="00B23DCC">
        <w:t>调用</w:t>
      </w:r>
      <w:r w:rsidRPr="00B23DCC">
        <w:t>Document</w:t>
      </w:r>
      <w:r w:rsidRPr="00B23DCC">
        <w:t>对象的</w:t>
      </w:r>
      <w:r w:rsidRPr="00B23DCC">
        <w:t>selectNodes</w:t>
      </w:r>
      <w:r w:rsidR="00B23DCC">
        <w:t>()</w:t>
      </w:r>
      <w:r w:rsidRPr="00B23DCC">
        <w:t>方法执行</w:t>
      </w:r>
      <w:r w:rsidRPr="00B23DCC">
        <w:t>Xpath</w:t>
      </w:r>
      <w:r w:rsidRPr="00B23DCC">
        <w:t>获得节点集合</w:t>
      </w:r>
    </w:p>
    <w:p w:rsidR="00BE1A29" w:rsidRDefault="00BE1A29" w:rsidP="00474138">
      <w:pPr>
        <w:pStyle w:val="a0"/>
        <w:numPr>
          <w:ilvl w:val="0"/>
          <w:numId w:val="26"/>
        </w:numPr>
      </w:pPr>
      <w:r>
        <w:t>遍历输出每个节点</w:t>
      </w:r>
    </w:p>
    <w:p w:rsidR="00BE1A29" w:rsidRDefault="00BE1A29" w:rsidP="00B23DCC">
      <w:pPr>
        <w:pStyle w:val="10"/>
        <w:spacing w:before="156"/>
        <w:ind w:left="141"/>
      </w:pPr>
      <w:r>
        <w:t>代码</w:t>
      </w:r>
    </w:p>
    <w:p w:rsidR="00F30231" w:rsidRDefault="00F30231" w:rsidP="00F30231">
      <w:pPr>
        <w:pStyle w:val="af6"/>
      </w:pPr>
      <w:r>
        <w:t>package com.itheima.xml;</w:t>
      </w:r>
    </w:p>
    <w:p w:rsidR="00F30231" w:rsidRDefault="00F30231" w:rsidP="00F30231">
      <w:pPr>
        <w:pStyle w:val="af6"/>
      </w:pPr>
    </w:p>
    <w:p w:rsidR="00F30231" w:rsidRDefault="00F30231" w:rsidP="00F30231">
      <w:pPr>
        <w:pStyle w:val="af6"/>
      </w:pPr>
      <w:r>
        <w:t>import org.dom4j.Document;</w:t>
      </w:r>
    </w:p>
    <w:p w:rsidR="00F30231" w:rsidRDefault="00F30231" w:rsidP="00F30231">
      <w:pPr>
        <w:pStyle w:val="af6"/>
      </w:pPr>
      <w:r>
        <w:t>import org.dom4j.DocumentException;</w:t>
      </w:r>
    </w:p>
    <w:p w:rsidR="00F30231" w:rsidRDefault="00F30231" w:rsidP="00F30231">
      <w:pPr>
        <w:pStyle w:val="af6"/>
      </w:pPr>
      <w:r>
        <w:t>import org.dom4j.Node;</w:t>
      </w:r>
    </w:p>
    <w:p w:rsidR="00F30231" w:rsidRDefault="00F30231" w:rsidP="00F30231">
      <w:pPr>
        <w:pStyle w:val="af6"/>
      </w:pPr>
      <w:r>
        <w:t>import org.dom4j.io.SAXReader;</w:t>
      </w:r>
    </w:p>
    <w:p w:rsidR="00F30231" w:rsidRDefault="00F30231" w:rsidP="00F30231">
      <w:pPr>
        <w:pStyle w:val="af6"/>
      </w:pPr>
      <w:r>
        <w:t>import org.junit.Before;</w:t>
      </w:r>
    </w:p>
    <w:p w:rsidR="00F30231" w:rsidRDefault="00F30231" w:rsidP="00F30231">
      <w:pPr>
        <w:pStyle w:val="af6"/>
      </w:pPr>
      <w:r>
        <w:t>import org.junit.Test;</w:t>
      </w:r>
    </w:p>
    <w:p w:rsidR="00F30231" w:rsidRDefault="00F30231" w:rsidP="00F30231">
      <w:pPr>
        <w:pStyle w:val="af6"/>
      </w:pPr>
    </w:p>
    <w:p w:rsidR="00F30231" w:rsidRDefault="00F30231" w:rsidP="00F30231">
      <w:pPr>
        <w:pStyle w:val="af6"/>
      </w:pPr>
      <w:r>
        <w:t>import java.util.List;</w:t>
      </w:r>
    </w:p>
    <w:p w:rsidR="00F30231" w:rsidRDefault="00F30231" w:rsidP="00F30231">
      <w:pPr>
        <w:pStyle w:val="af6"/>
      </w:pPr>
    </w:p>
    <w:p w:rsidR="00F30231" w:rsidRDefault="00F30231" w:rsidP="00F30231">
      <w:pPr>
        <w:pStyle w:val="af6"/>
      </w:pPr>
      <w:r>
        <w:t>/**</w:t>
      </w:r>
    </w:p>
    <w:p w:rsidR="00F30231" w:rsidRDefault="00F30231" w:rsidP="00F30231">
      <w:pPr>
        <w:pStyle w:val="af6"/>
      </w:pPr>
      <w:r>
        <w:rPr>
          <w:rFonts w:hint="eastAsia"/>
        </w:rPr>
        <w:t xml:space="preserve"> * XPath</w:t>
      </w:r>
      <w:r>
        <w:rPr>
          <w:rFonts w:hint="eastAsia"/>
        </w:rPr>
        <w:t>的使用</w:t>
      </w:r>
    </w:p>
    <w:p w:rsidR="00F30231" w:rsidRDefault="00F30231" w:rsidP="00F30231">
      <w:pPr>
        <w:pStyle w:val="af6"/>
      </w:pPr>
      <w:r>
        <w:t xml:space="preserve"> */</w:t>
      </w:r>
    </w:p>
    <w:p w:rsidR="00F30231" w:rsidRDefault="00F30231" w:rsidP="00F30231">
      <w:pPr>
        <w:pStyle w:val="af6"/>
      </w:pPr>
      <w:r>
        <w:t>public class Demo3XPath {</w:t>
      </w:r>
    </w:p>
    <w:p w:rsidR="00F30231" w:rsidRDefault="00F30231" w:rsidP="00F30231">
      <w:pPr>
        <w:pStyle w:val="af6"/>
      </w:pPr>
    </w:p>
    <w:p w:rsidR="00F30231" w:rsidRDefault="00F30231" w:rsidP="00F30231">
      <w:pPr>
        <w:pStyle w:val="af6"/>
      </w:pPr>
      <w:r>
        <w:t xml:space="preserve">    private Document document;</w:t>
      </w:r>
    </w:p>
    <w:p w:rsidR="00F30231" w:rsidRDefault="00F30231" w:rsidP="00F30231">
      <w:pPr>
        <w:pStyle w:val="af6"/>
      </w:pPr>
    </w:p>
    <w:p w:rsidR="00F30231" w:rsidRDefault="00F30231" w:rsidP="00F30231">
      <w:pPr>
        <w:pStyle w:val="af6"/>
        <w:rPr>
          <w:lang w:eastAsia="zh-CN"/>
        </w:rPr>
      </w:pPr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在每个测试方法前运行：得到文档对象</w:t>
      </w:r>
    </w:p>
    <w:p w:rsidR="00F30231" w:rsidRDefault="00F30231" w:rsidP="00F30231">
      <w:pPr>
        <w:pStyle w:val="af6"/>
      </w:pPr>
      <w:r>
        <w:rPr>
          <w:lang w:eastAsia="zh-CN"/>
        </w:rPr>
        <w:t xml:space="preserve">    </w:t>
      </w:r>
      <w:r>
        <w:t>@Before</w:t>
      </w:r>
    </w:p>
    <w:p w:rsidR="00F30231" w:rsidRDefault="00F30231" w:rsidP="00F30231">
      <w:pPr>
        <w:pStyle w:val="af6"/>
      </w:pPr>
      <w:r>
        <w:t xml:space="preserve">    public void init() throws DocumentException {</w:t>
      </w:r>
    </w:p>
    <w:p w:rsidR="00F30231" w:rsidRDefault="00F30231" w:rsidP="00F30231">
      <w:pPr>
        <w:pStyle w:val="af6"/>
      </w:pPr>
      <w:r>
        <w:t xml:space="preserve">        document = new SAXReader().read(Demo3XPath.class.getResourceAsStream("/Contact.xml"));</w:t>
      </w:r>
    </w:p>
    <w:p w:rsidR="00F30231" w:rsidRDefault="00F30231" w:rsidP="00F30231">
      <w:pPr>
        <w:pStyle w:val="af6"/>
      </w:pPr>
      <w:r>
        <w:t xml:space="preserve">    }</w:t>
      </w:r>
    </w:p>
    <w:p w:rsidR="00F30231" w:rsidRDefault="00F30231" w:rsidP="00F30231">
      <w:pPr>
        <w:pStyle w:val="af6"/>
      </w:pPr>
    </w:p>
    <w:p w:rsidR="00F30231" w:rsidRDefault="00F30231" w:rsidP="00F30231">
      <w:pPr>
        <w:pStyle w:val="af6"/>
      </w:pPr>
      <w:r>
        <w:t xml:space="preserve">    /**</w:t>
      </w:r>
    </w:p>
    <w:p w:rsidR="00F30231" w:rsidRDefault="00F30231" w:rsidP="00F30231">
      <w:pPr>
        <w:pStyle w:val="af6"/>
      </w:pPr>
      <w:r>
        <w:rPr>
          <w:rFonts w:hint="eastAsia"/>
        </w:rPr>
        <w:t xml:space="preserve">     * </w:t>
      </w:r>
      <w:r>
        <w:rPr>
          <w:rFonts w:hint="eastAsia"/>
        </w:rPr>
        <w:t>绝对路径</w:t>
      </w:r>
    </w:p>
    <w:p w:rsidR="00F30231" w:rsidRDefault="00F30231" w:rsidP="00F30231">
      <w:pPr>
        <w:pStyle w:val="af6"/>
      </w:pPr>
      <w:r>
        <w:t xml:space="preserve">     */</w:t>
      </w:r>
    </w:p>
    <w:p w:rsidR="00F30231" w:rsidRDefault="00F30231" w:rsidP="00F30231">
      <w:pPr>
        <w:pStyle w:val="af6"/>
      </w:pPr>
      <w:r>
        <w:t xml:space="preserve">    @Test</w:t>
      </w:r>
    </w:p>
    <w:p w:rsidR="00F30231" w:rsidRDefault="00F30231" w:rsidP="00F30231">
      <w:pPr>
        <w:pStyle w:val="af6"/>
      </w:pPr>
      <w:r>
        <w:t xml:space="preserve">    public void absolutePath() {</w:t>
      </w:r>
    </w:p>
    <w:p w:rsidR="00F30231" w:rsidRDefault="00F30231" w:rsidP="00F30231">
      <w:pPr>
        <w:pStyle w:val="af6"/>
      </w:pPr>
      <w:r>
        <w:rPr>
          <w:rFonts w:hint="eastAsia"/>
        </w:rPr>
        <w:t xml:space="preserve">        //</w:t>
      </w:r>
      <w:r>
        <w:rPr>
          <w:rFonts w:hint="eastAsia"/>
        </w:rPr>
        <w:t>定义</w:t>
      </w:r>
      <w:r>
        <w:rPr>
          <w:rFonts w:hint="eastAsia"/>
        </w:rPr>
        <w:t xml:space="preserve"> Xpath </w:t>
      </w:r>
      <w:r>
        <w:rPr>
          <w:rFonts w:hint="eastAsia"/>
        </w:rPr>
        <w:t>表达式</w:t>
      </w:r>
    </w:p>
    <w:p w:rsidR="00F30231" w:rsidRDefault="00F30231" w:rsidP="00F30231">
      <w:pPr>
        <w:pStyle w:val="af6"/>
      </w:pPr>
      <w:r>
        <w:t xml:space="preserve">        String xpath = "/contactList/contact/name";</w:t>
      </w:r>
    </w:p>
    <w:p w:rsidR="00F30231" w:rsidRDefault="00F30231" w:rsidP="00F30231">
      <w:pPr>
        <w:pStyle w:val="af6"/>
      </w:pPr>
      <w:r>
        <w:rPr>
          <w:rFonts w:hint="eastAsia"/>
        </w:rPr>
        <w:t xml:space="preserve">        //</w:t>
      </w:r>
      <w:r>
        <w:rPr>
          <w:rFonts w:hint="eastAsia"/>
        </w:rPr>
        <w:t>执行</w:t>
      </w:r>
      <w:r>
        <w:rPr>
          <w:rFonts w:hint="eastAsia"/>
        </w:rPr>
        <w:t>Xpath</w:t>
      </w:r>
      <w:r>
        <w:rPr>
          <w:rFonts w:hint="eastAsia"/>
        </w:rPr>
        <w:t>获得节点集合</w:t>
      </w:r>
    </w:p>
    <w:p w:rsidR="00F30231" w:rsidRDefault="00F30231" w:rsidP="00F30231">
      <w:pPr>
        <w:pStyle w:val="af6"/>
      </w:pPr>
      <w:r>
        <w:t xml:space="preserve">        List&lt;Node&gt; nodeList = document.selectNodes(xpath);</w:t>
      </w:r>
    </w:p>
    <w:p w:rsidR="00F30231" w:rsidRDefault="00F30231" w:rsidP="00F30231">
      <w:pPr>
        <w:pStyle w:val="af6"/>
      </w:pPr>
      <w:r>
        <w:lastRenderedPageBreak/>
        <w:t xml:space="preserve">        for (Node node : nodeList) {</w:t>
      </w:r>
    </w:p>
    <w:p w:rsidR="00F30231" w:rsidRDefault="00F30231" w:rsidP="00F30231">
      <w:pPr>
        <w:pStyle w:val="af6"/>
      </w:pPr>
      <w:r>
        <w:t xml:space="preserve">            System.out.println(node);</w:t>
      </w:r>
    </w:p>
    <w:p w:rsidR="00F30231" w:rsidRDefault="00F30231" w:rsidP="00F30231">
      <w:pPr>
        <w:pStyle w:val="af6"/>
      </w:pPr>
      <w:r>
        <w:t xml:space="preserve">        }</w:t>
      </w:r>
    </w:p>
    <w:p w:rsidR="00F30231" w:rsidRDefault="00F30231" w:rsidP="00F30231">
      <w:pPr>
        <w:pStyle w:val="af6"/>
      </w:pPr>
      <w:r>
        <w:t xml:space="preserve">    }</w:t>
      </w:r>
    </w:p>
    <w:p w:rsidR="00F30231" w:rsidRDefault="00F30231" w:rsidP="00F30231">
      <w:pPr>
        <w:pStyle w:val="af6"/>
      </w:pPr>
    </w:p>
    <w:p w:rsidR="00B23DCC" w:rsidRDefault="00F30231" w:rsidP="00F30231">
      <w:pPr>
        <w:pStyle w:val="af6"/>
      </w:pPr>
      <w:r>
        <w:t>}</w:t>
      </w:r>
    </w:p>
    <w:p w:rsidR="00B23DCC" w:rsidRPr="00B23DCC" w:rsidRDefault="00B23DCC" w:rsidP="00B23DCC"/>
    <w:p w:rsidR="00BE1A29" w:rsidRDefault="00BE1A29" w:rsidP="005D3F28">
      <w:pPr>
        <w:pStyle w:val="2"/>
        <w:spacing w:before="156"/>
      </w:pPr>
      <w:bookmarkStart w:id="60" w:name="header-n589"/>
      <w:r>
        <w:t>相对路径表达式</w:t>
      </w:r>
      <w:bookmarkEnd w:id="60"/>
    </w:p>
    <w:p w:rsidR="00BE1A29" w:rsidRDefault="00BE1A29" w:rsidP="005D3F28">
      <w:pPr>
        <w:pStyle w:val="3"/>
        <w:spacing w:before="156"/>
      </w:pPr>
      <w:bookmarkStart w:id="61" w:name="header-n590"/>
      <w:r>
        <w:t>语法</w:t>
      </w:r>
      <w:bookmarkEnd w:id="61"/>
    </w:p>
    <w:tbl>
      <w:tblPr>
        <w:tblStyle w:val="4-1"/>
        <w:tblW w:w="2667" w:type="pct"/>
        <w:tblLook w:val="07E0" w:firstRow="1" w:lastRow="1" w:firstColumn="1" w:lastColumn="1" w:noHBand="1" w:noVBand="1"/>
      </w:tblPr>
      <w:tblGrid>
        <w:gridCol w:w="2002"/>
        <w:gridCol w:w="3575"/>
      </w:tblGrid>
      <w:tr w:rsidR="00BE1A29" w:rsidTr="00172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Default="00BE1A29" w:rsidP="005D3F28">
            <w:pPr>
              <w:pStyle w:val="Compact"/>
            </w:pPr>
            <w:r>
              <w:t>格式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Default="00BE1A29" w:rsidP="005D3F28">
            <w:pPr>
              <w:pStyle w:val="Compact"/>
            </w:pPr>
            <w:r>
              <w:t>说明</w:t>
            </w:r>
          </w:p>
        </w:tc>
      </w:tr>
      <w:tr w:rsidR="00BE1A29" w:rsidTr="0017286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Default="0089599D" w:rsidP="005D3F2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./</w:t>
            </w:r>
            <w:r w:rsidR="00BE1A29">
              <w:rPr>
                <w:lang w:eastAsia="zh-CN"/>
              </w:rPr>
              <w:t>子元素</w:t>
            </w:r>
            <w:r w:rsidR="00BE1A29">
              <w:rPr>
                <w:lang w:eastAsia="zh-CN"/>
              </w:rPr>
              <w:t>/</w:t>
            </w:r>
            <w:r w:rsidR="00BE1A29">
              <w:rPr>
                <w:lang w:eastAsia="zh-CN"/>
              </w:rPr>
              <w:t>孙元素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Default="00BE1A29" w:rsidP="005D3F2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相对当前节点元素位置下查找</w:t>
            </w:r>
          </w:p>
        </w:tc>
      </w:tr>
    </w:tbl>
    <w:p w:rsidR="00BE1A29" w:rsidRDefault="00BE1A29" w:rsidP="005D3F28">
      <w:pPr>
        <w:pStyle w:val="3"/>
        <w:spacing w:before="156"/>
        <w:rPr>
          <w:lang w:eastAsia="zh-CN"/>
        </w:rPr>
      </w:pPr>
      <w:bookmarkStart w:id="62" w:name="header-n601"/>
      <w:r>
        <w:rPr>
          <w:lang w:eastAsia="zh-CN"/>
        </w:rPr>
        <w:t>示例</w:t>
      </w:r>
      <w:bookmarkEnd w:id="62"/>
    </w:p>
    <w:p w:rsidR="00172865" w:rsidRDefault="00BE1A29" w:rsidP="00172865">
      <w:pPr>
        <w:pStyle w:val="10"/>
        <w:spacing w:before="156"/>
        <w:ind w:left="141"/>
        <w:rPr>
          <w:lang w:eastAsia="zh-CN"/>
        </w:rPr>
      </w:pPr>
      <w:r>
        <w:rPr>
          <w:lang w:eastAsia="zh-CN"/>
        </w:rPr>
        <w:t>需求：</w:t>
      </w:r>
    </w:p>
    <w:p w:rsidR="00BE1A29" w:rsidRDefault="00BE1A29" w:rsidP="00172865">
      <w:pPr>
        <w:ind w:firstLine="141"/>
        <w:rPr>
          <w:lang w:eastAsia="zh-CN"/>
        </w:rPr>
      </w:pPr>
      <w:r>
        <w:rPr>
          <w:lang w:eastAsia="zh-CN"/>
        </w:rPr>
        <w:t>先采用绝对路径获取</w:t>
      </w:r>
      <w:r>
        <w:rPr>
          <w:lang w:eastAsia="zh-CN"/>
        </w:rPr>
        <w:t xml:space="preserve"> contactList </w:t>
      </w:r>
      <w:r>
        <w:rPr>
          <w:lang w:eastAsia="zh-CN"/>
        </w:rPr>
        <w:t>节点，再采用相对路径获取下一级</w:t>
      </w:r>
      <w:r>
        <w:rPr>
          <w:lang w:eastAsia="zh-CN"/>
        </w:rPr>
        <w:t xml:space="preserve">contact </w:t>
      </w:r>
      <w:r>
        <w:rPr>
          <w:lang w:eastAsia="zh-CN"/>
        </w:rPr>
        <w:t>节点的</w:t>
      </w:r>
      <w:r>
        <w:rPr>
          <w:lang w:eastAsia="zh-CN"/>
        </w:rPr>
        <w:t>name</w:t>
      </w:r>
      <w:r>
        <w:rPr>
          <w:lang w:eastAsia="zh-CN"/>
        </w:rPr>
        <w:t>子节点并打印信息。</w:t>
      </w:r>
    </w:p>
    <w:p w:rsidR="00BE1A29" w:rsidRDefault="00BE1A29" w:rsidP="00172865">
      <w:pPr>
        <w:pStyle w:val="10"/>
        <w:spacing w:before="156"/>
        <w:ind w:left="141"/>
        <w:rPr>
          <w:lang w:eastAsia="zh-CN"/>
        </w:rPr>
      </w:pPr>
      <w:r>
        <w:rPr>
          <w:lang w:eastAsia="zh-CN"/>
        </w:rPr>
        <w:t>步骤</w:t>
      </w:r>
    </w:p>
    <w:p w:rsidR="00BE1A29" w:rsidRDefault="00BE1A29" w:rsidP="00474138">
      <w:pPr>
        <w:pStyle w:val="a0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创建</w:t>
      </w:r>
      <w:r>
        <w:rPr>
          <w:lang w:eastAsia="zh-CN"/>
        </w:rPr>
        <w:t xml:space="preserve"> XML </w:t>
      </w:r>
      <w:r>
        <w:rPr>
          <w:lang w:eastAsia="zh-CN"/>
        </w:rPr>
        <w:t>解析器对象</w:t>
      </w:r>
    </w:p>
    <w:p w:rsidR="00BE1A29" w:rsidRDefault="00BE1A29" w:rsidP="00474138">
      <w:pPr>
        <w:pStyle w:val="a0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读取</w:t>
      </w:r>
      <w:r>
        <w:rPr>
          <w:lang w:eastAsia="zh-CN"/>
        </w:rPr>
        <w:t xml:space="preserve"> XML </w:t>
      </w:r>
      <w:r>
        <w:rPr>
          <w:lang w:eastAsia="zh-CN"/>
        </w:rPr>
        <w:t>文档并获得</w:t>
      </w:r>
      <w:r>
        <w:rPr>
          <w:lang w:eastAsia="zh-CN"/>
        </w:rPr>
        <w:t>Document</w:t>
      </w:r>
      <w:r>
        <w:rPr>
          <w:lang w:eastAsia="zh-CN"/>
        </w:rPr>
        <w:t>对象</w:t>
      </w:r>
    </w:p>
    <w:p w:rsidR="00BE1A29" w:rsidRPr="00172865" w:rsidRDefault="00BE1A29" w:rsidP="00474138">
      <w:pPr>
        <w:pStyle w:val="a0"/>
        <w:numPr>
          <w:ilvl w:val="0"/>
          <w:numId w:val="27"/>
        </w:numPr>
      </w:pPr>
      <w:r w:rsidRPr="00172865">
        <w:rPr>
          <w:lang w:eastAsia="zh-CN"/>
        </w:rPr>
        <w:t>定义</w:t>
      </w:r>
      <w:r w:rsidRPr="00172865">
        <w:rPr>
          <w:lang w:eastAsia="zh-CN"/>
        </w:rPr>
        <w:t xml:space="preserve"> </w:t>
      </w:r>
      <w:r w:rsidRPr="00172865">
        <w:t xml:space="preserve">Xpath </w:t>
      </w:r>
      <w:r w:rsidRPr="00172865">
        <w:t>表达式：</w:t>
      </w:r>
      <w:r w:rsidRPr="00172865">
        <w:t>/contactList</w:t>
      </w:r>
    </w:p>
    <w:p w:rsidR="00BE1A29" w:rsidRPr="00172865" w:rsidRDefault="00BE1A29" w:rsidP="00474138">
      <w:pPr>
        <w:pStyle w:val="a0"/>
        <w:numPr>
          <w:ilvl w:val="0"/>
          <w:numId w:val="27"/>
        </w:numPr>
      </w:pPr>
      <w:r w:rsidRPr="00172865">
        <w:t>调用</w:t>
      </w:r>
      <w:r w:rsidRPr="00172865">
        <w:t>Document</w:t>
      </w:r>
      <w:r w:rsidRPr="00172865">
        <w:t>对象的</w:t>
      </w:r>
      <w:r w:rsidRPr="00172865">
        <w:t xml:space="preserve"> selectSingleNode </w:t>
      </w:r>
      <w:r w:rsidRPr="00172865">
        <w:t>方法执行</w:t>
      </w:r>
      <w:r w:rsidRPr="00172865">
        <w:t>Xpath</w:t>
      </w:r>
      <w:r w:rsidRPr="00172865">
        <w:t>获得根节点对象</w:t>
      </w:r>
    </w:p>
    <w:p w:rsidR="00BE1A29" w:rsidRPr="00172865" w:rsidRDefault="00BE1A29" w:rsidP="00474138">
      <w:pPr>
        <w:pStyle w:val="a0"/>
        <w:numPr>
          <w:ilvl w:val="0"/>
          <w:numId w:val="27"/>
        </w:numPr>
      </w:pPr>
      <w:r w:rsidRPr="00172865">
        <w:t>通过根节点对象调用</w:t>
      </w:r>
      <w:r w:rsidRPr="00172865">
        <w:t>selectNodes</w:t>
      </w:r>
      <w:r w:rsidRPr="00172865">
        <w:t>方法执行相对路径表达式：</w:t>
      </w:r>
      <w:r w:rsidRPr="00172865">
        <w:t>./contact/name</w:t>
      </w:r>
    </w:p>
    <w:p w:rsidR="00BE1A29" w:rsidRDefault="00BE1A29" w:rsidP="00474138">
      <w:pPr>
        <w:pStyle w:val="a0"/>
        <w:numPr>
          <w:ilvl w:val="0"/>
          <w:numId w:val="27"/>
        </w:numPr>
      </w:pPr>
      <w:r>
        <w:t>打印输出所有的节点</w:t>
      </w:r>
    </w:p>
    <w:p w:rsidR="00BE1A29" w:rsidRDefault="00BE1A29" w:rsidP="00172865">
      <w:pPr>
        <w:pStyle w:val="10"/>
        <w:spacing w:before="156"/>
        <w:ind w:left="141"/>
      </w:pPr>
      <w:r>
        <w:t>代码</w:t>
      </w:r>
    </w:p>
    <w:p w:rsidR="0089599D" w:rsidRDefault="0089599D" w:rsidP="0089599D">
      <w:pPr>
        <w:pStyle w:val="af6"/>
      </w:pPr>
      <w:r>
        <w:rPr>
          <w:rFonts w:hint="eastAsia"/>
        </w:rPr>
        <w:t xml:space="preserve">// </w:t>
      </w:r>
      <w:r>
        <w:rPr>
          <w:rFonts w:hint="eastAsia"/>
        </w:rPr>
        <w:t>相对路径表达式</w:t>
      </w:r>
    </w:p>
    <w:p w:rsidR="0089599D" w:rsidRDefault="0089599D" w:rsidP="0089599D">
      <w:pPr>
        <w:pStyle w:val="af6"/>
      </w:pPr>
      <w:r>
        <w:t>@Test</w:t>
      </w:r>
    </w:p>
    <w:p w:rsidR="0089599D" w:rsidRDefault="0089599D" w:rsidP="0089599D">
      <w:pPr>
        <w:pStyle w:val="af6"/>
      </w:pPr>
      <w:r>
        <w:t>public void relativePath()throws Exception{</w:t>
      </w:r>
    </w:p>
    <w:p w:rsidR="0089599D" w:rsidRDefault="0089599D" w:rsidP="0089599D">
      <w:pPr>
        <w:pStyle w:val="af6"/>
      </w:pPr>
      <w:r>
        <w:rPr>
          <w:rFonts w:hint="eastAsia"/>
        </w:rPr>
        <w:t xml:space="preserve">    // </w:t>
      </w:r>
      <w:r>
        <w:rPr>
          <w:rFonts w:hint="eastAsia"/>
        </w:rPr>
        <w:t>绝对路径表达式</w:t>
      </w:r>
    </w:p>
    <w:p w:rsidR="0089599D" w:rsidRDefault="0089599D" w:rsidP="0089599D">
      <w:pPr>
        <w:pStyle w:val="af6"/>
      </w:pPr>
      <w:r>
        <w:t xml:space="preserve">    String xpath = "/contactList";</w:t>
      </w:r>
    </w:p>
    <w:p w:rsidR="0089599D" w:rsidRDefault="0089599D" w:rsidP="0089599D">
      <w:pPr>
        <w:pStyle w:val="af6"/>
      </w:pPr>
      <w:r>
        <w:rPr>
          <w:rFonts w:hint="eastAsia"/>
        </w:rPr>
        <w:t xml:space="preserve">    // </w:t>
      </w:r>
      <w:r>
        <w:rPr>
          <w:rFonts w:hint="eastAsia"/>
        </w:rPr>
        <w:t>使用</w:t>
      </w:r>
      <w:r>
        <w:rPr>
          <w:rFonts w:hint="eastAsia"/>
        </w:rPr>
        <w:t>Xpath</w:t>
      </w:r>
      <w:r>
        <w:rPr>
          <w:rFonts w:hint="eastAsia"/>
        </w:rPr>
        <w:t>查找节点</w:t>
      </w:r>
    </w:p>
    <w:p w:rsidR="0089599D" w:rsidRDefault="0089599D" w:rsidP="0089599D">
      <w:pPr>
        <w:pStyle w:val="af6"/>
      </w:pPr>
      <w:r>
        <w:t xml:space="preserve">    Element rootElement = (Element) document.selectSingleNode(xpath);</w:t>
      </w:r>
    </w:p>
    <w:p w:rsidR="0089599D" w:rsidRDefault="0089599D" w:rsidP="0089599D">
      <w:pPr>
        <w:pStyle w:val="af6"/>
      </w:pPr>
      <w:r>
        <w:rPr>
          <w:rFonts w:hint="eastAsia"/>
        </w:rPr>
        <w:t xml:space="preserve">    // </w:t>
      </w:r>
      <w:r>
        <w:rPr>
          <w:rFonts w:hint="eastAsia"/>
        </w:rPr>
        <w:t>相对路径表达式：查询</w:t>
      </w:r>
      <w:r>
        <w:rPr>
          <w:rFonts w:hint="eastAsia"/>
        </w:rPr>
        <w:t>rootElement</w:t>
      </w:r>
      <w:r>
        <w:rPr>
          <w:rFonts w:hint="eastAsia"/>
        </w:rPr>
        <w:t>节点下所有</w:t>
      </w:r>
      <w:r>
        <w:rPr>
          <w:rFonts w:hint="eastAsia"/>
        </w:rPr>
        <w:t>name</w:t>
      </w:r>
      <w:r>
        <w:rPr>
          <w:rFonts w:hint="eastAsia"/>
        </w:rPr>
        <w:t>子节点</w:t>
      </w:r>
    </w:p>
    <w:p w:rsidR="0089599D" w:rsidRDefault="0089599D" w:rsidP="0089599D">
      <w:pPr>
        <w:pStyle w:val="af6"/>
      </w:pPr>
      <w:r>
        <w:t xml:space="preserve">    List&lt;Node&gt; contactNodes = rootElement.selectNodes("./contact/name");</w:t>
      </w:r>
    </w:p>
    <w:p w:rsidR="0089599D" w:rsidRDefault="0089599D" w:rsidP="0089599D">
      <w:pPr>
        <w:pStyle w:val="af6"/>
      </w:pPr>
      <w:r>
        <w:t xml:space="preserve">    for (Node node : contactNodes) {</w:t>
      </w:r>
    </w:p>
    <w:p w:rsidR="0089599D" w:rsidRDefault="0089599D" w:rsidP="0089599D">
      <w:pPr>
        <w:pStyle w:val="af6"/>
      </w:pPr>
      <w:r>
        <w:t xml:space="preserve">        System.out.println(node);</w:t>
      </w:r>
    </w:p>
    <w:p w:rsidR="0089599D" w:rsidRDefault="0089599D" w:rsidP="0089599D">
      <w:pPr>
        <w:pStyle w:val="af6"/>
      </w:pPr>
      <w:r>
        <w:t xml:space="preserve">    }</w:t>
      </w:r>
    </w:p>
    <w:p w:rsidR="0089599D" w:rsidRPr="0089599D" w:rsidRDefault="0089599D" w:rsidP="0089599D">
      <w:pPr>
        <w:pStyle w:val="af6"/>
      </w:pPr>
      <w:r>
        <w:t>}</w:t>
      </w:r>
    </w:p>
    <w:p w:rsidR="00BE1A29" w:rsidRDefault="00BE1A29" w:rsidP="005D3F28">
      <w:pPr>
        <w:pStyle w:val="2"/>
        <w:spacing w:before="156"/>
      </w:pPr>
      <w:bookmarkStart w:id="63" w:name="header-n623"/>
      <w:r>
        <w:t>全文搜索表达式</w:t>
      </w:r>
      <w:bookmarkEnd w:id="63"/>
    </w:p>
    <w:p w:rsidR="00BE1A29" w:rsidRDefault="00BE1A29" w:rsidP="005D3F28">
      <w:pPr>
        <w:pStyle w:val="3"/>
        <w:spacing w:before="156"/>
      </w:pPr>
      <w:bookmarkStart w:id="64" w:name="header-n624"/>
      <w:r>
        <w:t>语法</w:t>
      </w:r>
      <w:bookmarkEnd w:id="64"/>
    </w:p>
    <w:tbl>
      <w:tblPr>
        <w:tblStyle w:val="4-1"/>
        <w:tblW w:w="0" w:type="pct"/>
        <w:tblLook w:val="07E0" w:firstRow="1" w:lastRow="1" w:firstColumn="1" w:lastColumn="1" w:noHBand="1" w:noVBand="1"/>
      </w:tblPr>
      <w:tblGrid>
        <w:gridCol w:w="755"/>
        <w:gridCol w:w="4233"/>
      </w:tblGrid>
      <w:tr w:rsidR="00BE1A29" w:rsidTr="00895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Default="00BE1A29" w:rsidP="005D3F28">
            <w:pPr>
              <w:pStyle w:val="Compact"/>
            </w:pPr>
            <w:r>
              <w:t>语法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Default="00BE1A29" w:rsidP="005D3F28">
            <w:pPr>
              <w:pStyle w:val="Compact"/>
            </w:pPr>
            <w:r>
              <w:t>说明</w:t>
            </w:r>
          </w:p>
        </w:tc>
      </w:tr>
      <w:tr w:rsidR="00BE1A29" w:rsidTr="0089599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Default="00BE1A29" w:rsidP="005D3F28">
            <w:pPr>
              <w:pStyle w:val="Compact"/>
            </w:pPr>
            <w:r>
              <w:t>//</w:t>
            </w:r>
            <w:r>
              <w:t>元素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Default="00BE1A29" w:rsidP="005D3F2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 xml:space="preserve">// </w:t>
            </w:r>
            <w:r>
              <w:rPr>
                <w:lang w:eastAsia="zh-CN"/>
              </w:rPr>
              <w:t>表示直接选取对应的节点，无论在哪一级</w:t>
            </w:r>
          </w:p>
        </w:tc>
      </w:tr>
    </w:tbl>
    <w:p w:rsidR="00BE1A29" w:rsidRDefault="00BE1A29" w:rsidP="005D3F28">
      <w:pPr>
        <w:pStyle w:val="3"/>
        <w:spacing w:before="156"/>
      </w:pPr>
      <w:bookmarkStart w:id="65" w:name="header-n632"/>
      <w:r>
        <w:lastRenderedPageBreak/>
        <w:t>语法举例</w:t>
      </w:r>
      <w:bookmarkEnd w:id="65"/>
    </w:p>
    <w:tbl>
      <w:tblPr>
        <w:tblStyle w:val="4-1"/>
        <w:tblW w:w="0" w:type="pct"/>
        <w:tblLook w:val="07E0" w:firstRow="1" w:lastRow="1" w:firstColumn="1" w:lastColumn="1" w:noHBand="1" w:noVBand="1"/>
      </w:tblPr>
      <w:tblGrid>
        <w:gridCol w:w="1745"/>
        <w:gridCol w:w="4253"/>
      </w:tblGrid>
      <w:tr w:rsidR="00BE1A29" w:rsidRPr="0089599D" w:rsidTr="00895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Pr="0089599D" w:rsidRDefault="00BE1A29" w:rsidP="005D3F28">
            <w:pPr>
              <w:pStyle w:val="Compact"/>
            </w:pPr>
            <w:r w:rsidRPr="0089599D">
              <w:t>举例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Pr="0089599D" w:rsidRDefault="00BE1A29" w:rsidP="005D3F28">
            <w:pPr>
              <w:pStyle w:val="Compact"/>
            </w:pPr>
            <w:r w:rsidRPr="0089599D">
              <w:t>说明</w:t>
            </w:r>
          </w:p>
        </w:tc>
      </w:tr>
      <w:tr w:rsidR="00BE1A29" w:rsidRPr="0089599D" w:rsidTr="00895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Pr="0089599D" w:rsidRDefault="00BE1A29" w:rsidP="005D3F28">
            <w:pPr>
              <w:pStyle w:val="Compact"/>
            </w:pPr>
            <w:r w:rsidRPr="0089599D">
              <w:t>//contact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Pr="0089599D" w:rsidRDefault="00BE1A29" w:rsidP="005D3F28">
            <w:pPr>
              <w:pStyle w:val="Compact"/>
            </w:pPr>
            <w:r w:rsidRPr="0089599D">
              <w:t>查找</w:t>
            </w:r>
            <w:r w:rsidRPr="0089599D">
              <w:t>XML</w:t>
            </w:r>
            <w:r w:rsidRPr="0089599D">
              <w:t>文档中的所有</w:t>
            </w:r>
            <w:r w:rsidRPr="0089599D">
              <w:t>contact</w:t>
            </w:r>
            <w:r w:rsidRPr="0089599D">
              <w:t>节点</w:t>
            </w:r>
          </w:p>
        </w:tc>
      </w:tr>
      <w:tr w:rsidR="00BE1A29" w:rsidRPr="0089599D" w:rsidTr="00895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Pr="0089599D" w:rsidRDefault="00BE1A29" w:rsidP="005D3F28">
            <w:pPr>
              <w:pStyle w:val="Compact"/>
            </w:pPr>
            <w:r w:rsidRPr="0089599D">
              <w:t>//contact/name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Pr="0089599D" w:rsidRDefault="00BE1A29" w:rsidP="005D3F28">
            <w:pPr>
              <w:pStyle w:val="Compact"/>
            </w:pPr>
            <w:r w:rsidRPr="0089599D">
              <w:t>查询所有</w:t>
            </w:r>
            <w:r w:rsidRPr="0089599D">
              <w:t>contact</w:t>
            </w:r>
            <w:r w:rsidRPr="0089599D">
              <w:t>节点下的</w:t>
            </w:r>
            <w:r w:rsidRPr="0089599D">
              <w:t>name</w:t>
            </w:r>
            <w:r w:rsidRPr="0089599D">
              <w:t>子节点</w:t>
            </w:r>
          </w:p>
        </w:tc>
      </w:tr>
      <w:tr w:rsidR="00BE1A29" w:rsidRPr="0089599D" w:rsidTr="0089599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Pr="0089599D" w:rsidRDefault="00BE1A29" w:rsidP="005D3F28">
            <w:pPr>
              <w:pStyle w:val="Compact"/>
            </w:pPr>
            <w:r w:rsidRPr="0089599D">
              <w:t>//contact//name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Pr="0089599D" w:rsidRDefault="00BE1A29" w:rsidP="005D3F28">
            <w:pPr>
              <w:pStyle w:val="Compact"/>
              <w:rPr>
                <w:lang w:eastAsia="zh-CN"/>
              </w:rPr>
            </w:pPr>
            <w:r w:rsidRPr="0089599D">
              <w:rPr>
                <w:lang w:eastAsia="zh-CN"/>
              </w:rPr>
              <w:t>查询所有</w:t>
            </w:r>
            <w:r w:rsidRPr="0089599D">
              <w:rPr>
                <w:lang w:eastAsia="zh-CN"/>
              </w:rPr>
              <w:t>contact</w:t>
            </w:r>
            <w:r w:rsidRPr="0089599D">
              <w:rPr>
                <w:lang w:eastAsia="zh-CN"/>
              </w:rPr>
              <w:t>节点下的</w:t>
            </w:r>
            <w:r w:rsidRPr="0089599D">
              <w:rPr>
                <w:lang w:eastAsia="zh-CN"/>
              </w:rPr>
              <w:t>name</w:t>
            </w:r>
            <w:r w:rsidRPr="0089599D">
              <w:rPr>
                <w:lang w:eastAsia="zh-CN"/>
              </w:rPr>
              <w:t>子孙节点</w:t>
            </w:r>
          </w:p>
        </w:tc>
      </w:tr>
    </w:tbl>
    <w:p w:rsidR="00BE1A29" w:rsidRDefault="00BE1A29" w:rsidP="005D3F28">
      <w:pPr>
        <w:pStyle w:val="3"/>
        <w:spacing w:before="156"/>
      </w:pPr>
      <w:bookmarkStart w:id="66" w:name="header-n646"/>
      <w:r>
        <w:t>示例</w:t>
      </w:r>
      <w:bookmarkEnd w:id="66"/>
    </w:p>
    <w:p w:rsidR="00BE1A29" w:rsidRDefault="00BE1A29" w:rsidP="0089599D">
      <w:pPr>
        <w:pStyle w:val="10"/>
        <w:spacing w:before="156"/>
        <w:ind w:left="141"/>
      </w:pPr>
      <w:r>
        <w:t>需求</w:t>
      </w:r>
    </w:p>
    <w:p w:rsidR="00BE1A29" w:rsidRDefault="00BE1A29" w:rsidP="0089599D">
      <w:pPr>
        <w:ind w:firstLine="420"/>
      </w:pPr>
      <w:r w:rsidRPr="0089599D">
        <w:t>直接全文搜索所有的</w:t>
      </w:r>
      <w:r w:rsidRPr="0089599D">
        <w:t xml:space="preserve"> </w:t>
      </w:r>
      <w:r w:rsidR="0089599D">
        <w:rPr>
          <w:rFonts w:hint="eastAsia"/>
          <w:lang w:eastAsia="zh-CN"/>
        </w:rPr>
        <w:t>name</w:t>
      </w:r>
      <w:r w:rsidR="0089599D">
        <w:t>元素</w:t>
      </w:r>
      <w:r w:rsidRPr="0089599D">
        <w:t>并打印</w:t>
      </w:r>
    </w:p>
    <w:p w:rsidR="0089599D" w:rsidRDefault="0089599D" w:rsidP="0089599D">
      <w:pPr>
        <w:pStyle w:val="10"/>
        <w:spacing w:before="156"/>
        <w:ind w:left="141"/>
      </w:pPr>
      <w:r>
        <w:t>步骤</w:t>
      </w:r>
    </w:p>
    <w:p w:rsidR="0089599D" w:rsidRDefault="003D4185" w:rsidP="00474138">
      <w:pPr>
        <w:pStyle w:val="a0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Xpath</w:t>
      </w:r>
      <w:r>
        <w:rPr>
          <w:rFonts w:hint="eastAsia"/>
          <w:lang w:eastAsia="zh-CN"/>
        </w:rPr>
        <w:t>表达式</w:t>
      </w:r>
      <w:r>
        <w:rPr>
          <w:rFonts w:hint="eastAsia"/>
          <w:lang w:eastAsia="zh-CN"/>
        </w:rPr>
        <w:t xml:space="preserve"> //name</w:t>
      </w:r>
    </w:p>
    <w:p w:rsidR="003D4185" w:rsidRPr="0089599D" w:rsidRDefault="003D4185" w:rsidP="00474138">
      <w:pPr>
        <w:pStyle w:val="a0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使用</w:t>
      </w:r>
      <w:r>
        <w:rPr>
          <w:rFonts w:hint="eastAsia"/>
          <w:lang w:eastAsia="zh-CN"/>
        </w:rPr>
        <w:t>selectNodes()</w:t>
      </w:r>
      <w:r>
        <w:rPr>
          <w:rFonts w:hint="eastAsia"/>
          <w:lang w:eastAsia="zh-CN"/>
        </w:rPr>
        <w:t>方法查询所有的</w:t>
      </w:r>
      <w:r>
        <w:rPr>
          <w:rFonts w:hint="eastAsia"/>
          <w:lang w:eastAsia="zh-CN"/>
        </w:rPr>
        <w:t>name</w:t>
      </w:r>
      <w:r>
        <w:rPr>
          <w:rFonts w:hint="eastAsia"/>
          <w:lang w:eastAsia="zh-CN"/>
        </w:rPr>
        <w:t>节点</w:t>
      </w:r>
    </w:p>
    <w:p w:rsidR="00BE1A29" w:rsidRDefault="00BE1A29" w:rsidP="0089599D">
      <w:pPr>
        <w:pStyle w:val="10"/>
        <w:spacing w:before="156"/>
        <w:ind w:left="141"/>
      </w:pPr>
      <w:r>
        <w:t>代码</w:t>
      </w:r>
    </w:p>
    <w:p w:rsidR="0089599D" w:rsidRDefault="0089599D" w:rsidP="0089599D">
      <w:pPr>
        <w:pStyle w:val="af6"/>
      </w:pPr>
      <w:r>
        <w:rPr>
          <w:rFonts w:hint="eastAsia"/>
        </w:rPr>
        <w:t xml:space="preserve">// </w:t>
      </w:r>
      <w:r>
        <w:rPr>
          <w:rFonts w:hint="eastAsia"/>
        </w:rPr>
        <w:t>全文搜索表达式</w:t>
      </w:r>
    </w:p>
    <w:p w:rsidR="0089599D" w:rsidRDefault="0089599D" w:rsidP="0089599D">
      <w:pPr>
        <w:pStyle w:val="af6"/>
      </w:pPr>
      <w:r>
        <w:t>@Test</w:t>
      </w:r>
    </w:p>
    <w:p w:rsidR="0089599D" w:rsidRDefault="0089599D" w:rsidP="0089599D">
      <w:pPr>
        <w:pStyle w:val="af6"/>
      </w:pPr>
      <w:r>
        <w:t>public void globalSearch() throws DocumentException {</w:t>
      </w:r>
    </w:p>
    <w:p w:rsidR="0089599D" w:rsidRDefault="0089599D" w:rsidP="0089599D">
      <w:pPr>
        <w:pStyle w:val="af6"/>
        <w:rPr>
          <w:lang w:eastAsia="zh-CN"/>
        </w:rPr>
      </w:pPr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>// Xpath</w:t>
      </w:r>
      <w:r>
        <w:rPr>
          <w:rFonts w:hint="eastAsia"/>
          <w:lang w:eastAsia="zh-CN"/>
        </w:rPr>
        <w:t>表达式</w:t>
      </w:r>
      <w:r>
        <w:rPr>
          <w:rFonts w:hint="eastAsia"/>
          <w:lang w:eastAsia="zh-CN"/>
        </w:rPr>
        <w:t xml:space="preserve">: // </w:t>
      </w:r>
      <w:r>
        <w:rPr>
          <w:rFonts w:hint="eastAsia"/>
          <w:lang w:eastAsia="zh-CN"/>
        </w:rPr>
        <w:t>表示全文搜索，不管在哪一级</w:t>
      </w:r>
    </w:p>
    <w:p w:rsidR="0089599D" w:rsidRDefault="0089599D" w:rsidP="0089599D">
      <w:pPr>
        <w:pStyle w:val="af6"/>
      </w:pPr>
      <w:r>
        <w:rPr>
          <w:lang w:eastAsia="zh-CN"/>
        </w:rPr>
        <w:t xml:space="preserve">    </w:t>
      </w:r>
      <w:r>
        <w:t>String xpath = "//name";</w:t>
      </w:r>
    </w:p>
    <w:p w:rsidR="0089599D" w:rsidRDefault="0089599D" w:rsidP="0089599D">
      <w:pPr>
        <w:pStyle w:val="af6"/>
      </w:pPr>
      <w:r>
        <w:rPr>
          <w:rFonts w:hint="eastAsia"/>
        </w:rPr>
        <w:t xml:space="preserve">    // </w:t>
      </w:r>
      <w:r>
        <w:rPr>
          <w:rFonts w:hint="eastAsia"/>
        </w:rPr>
        <w:t>使用</w:t>
      </w:r>
      <w:r>
        <w:rPr>
          <w:rFonts w:hint="eastAsia"/>
        </w:rPr>
        <w:t>Xpath</w:t>
      </w:r>
      <w:r>
        <w:rPr>
          <w:rFonts w:hint="eastAsia"/>
        </w:rPr>
        <w:t>查找节点</w:t>
      </w:r>
    </w:p>
    <w:p w:rsidR="0089599D" w:rsidRDefault="0089599D" w:rsidP="0089599D">
      <w:pPr>
        <w:pStyle w:val="af6"/>
      </w:pPr>
      <w:r>
        <w:t xml:space="preserve">    List&lt;Node&gt; nodes = document.selectNodes(xpath);</w:t>
      </w:r>
    </w:p>
    <w:p w:rsidR="0089599D" w:rsidRDefault="0089599D" w:rsidP="0089599D">
      <w:pPr>
        <w:pStyle w:val="af6"/>
      </w:pPr>
      <w:r>
        <w:t xml:space="preserve">    for (Node node : nodes) {</w:t>
      </w:r>
    </w:p>
    <w:p w:rsidR="0089599D" w:rsidRDefault="0089599D" w:rsidP="0089599D">
      <w:pPr>
        <w:pStyle w:val="af6"/>
      </w:pPr>
      <w:r>
        <w:t xml:space="preserve">        System.out.println(node);</w:t>
      </w:r>
    </w:p>
    <w:p w:rsidR="0089599D" w:rsidRDefault="0089599D" w:rsidP="0089599D">
      <w:pPr>
        <w:pStyle w:val="af6"/>
      </w:pPr>
      <w:r>
        <w:t xml:space="preserve">    }</w:t>
      </w:r>
    </w:p>
    <w:p w:rsidR="0089599D" w:rsidRDefault="0089599D" w:rsidP="0089599D">
      <w:pPr>
        <w:pStyle w:val="af6"/>
      </w:pPr>
      <w:r>
        <w:t>}</w:t>
      </w:r>
    </w:p>
    <w:p w:rsidR="00627F3E" w:rsidRPr="00627F3E" w:rsidRDefault="00627F3E" w:rsidP="00627F3E"/>
    <w:p w:rsidR="00BE1A29" w:rsidRDefault="00BE1A29" w:rsidP="005D3F28">
      <w:pPr>
        <w:pStyle w:val="2"/>
        <w:spacing w:before="156"/>
      </w:pPr>
      <w:bookmarkStart w:id="67" w:name="header-n656"/>
      <w:r>
        <w:t>属性查找表达式</w:t>
      </w:r>
      <w:bookmarkEnd w:id="67"/>
    </w:p>
    <w:p w:rsidR="00BE1A29" w:rsidRDefault="00BE1A29" w:rsidP="005D3F28">
      <w:pPr>
        <w:pStyle w:val="3"/>
        <w:spacing w:before="156"/>
      </w:pPr>
      <w:bookmarkStart w:id="68" w:name="header-n657"/>
      <w:r>
        <w:t>语法</w:t>
      </w:r>
      <w:bookmarkEnd w:id="68"/>
    </w:p>
    <w:tbl>
      <w:tblPr>
        <w:tblStyle w:val="4-1"/>
        <w:tblW w:w="2821" w:type="pct"/>
        <w:tblLook w:val="07E0" w:firstRow="1" w:lastRow="1" w:firstColumn="1" w:lastColumn="1" w:noHBand="1" w:noVBand="1"/>
      </w:tblPr>
      <w:tblGrid>
        <w:gridCol w:w="2177"/>
        <w:gridCol w:w="3722"/>
      </w:tblGrid>
      <w:tr w:rsidR="00BE1A29" w:rsidRPr="00627F3E" w:rsidTr="00627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Pr="00627F3E" w:rsidRDefault="00BE1A29" w:rsidP="005D3F28">
            <w:pPr>
              <w:pStyle w:val="Compact"/>
            </w:pPr>
            <w:r w:rsidRPr="00627F3E">
              <w:t>格式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Pr="00627F3E" w:rsidRDefault="00BE1A29" w:rsidP="005D3F28">
            <w:pPr>
              <w:pStyle w:val="Compact"/>
            </w:pPr>
            <w:r w:rsidRPr="00627F3E">
              <w:t>说明</w:t>
            </w:r>
          </w:p>
        </w:tc>
      </w:tr>
      <w:tr w:rsidR="00BE1A29" w:rsidRPr="00627F3E" w:rsidTr="00627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Pr="00627F3E" w:rsidRDefault="00BE1A29" w:rsidP="005D3F28">
            <w:pPr>
              <w:pStyle w:val="Compact"/>
            </w:pPr>
            <w:r w:rsidRPr="00627F3E">
              <w:t>//@</w:t>
            </w:r>
            <w:r w:rsidRPr="00627F3E">
              <w:t>属性名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Pr="00627F3E" w:rsidRDefault="00BE1A29" w:rsidP="005D3F28">
            <w:pPr>
              <w:pStyle w:val="Compact"/>
              <w:rPr>
                <w:lang w:eastAsia="zh-CN"/>
              </w:rPr>
            </w:pPr>
            <w:r w:rsidRPr="00627F3E">
              <w:rPr>
                <w:lang w:eastAsia="zh-CN"/>
              </w:rPr>
              <w:t>获得指定属性名的所有属性节点</w:t>
            </w:r>
          </w:p>
        </w:tc>
      </w:tr>
      <w:tr w:rsidR="00BE1A29" w:rsidRPr="00627F3E" w:rsidTr="00627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Pr="00627F3E" w:rsidRDefault="00BE1A29" w:rsidP="005D3F28">
            <w:pPr>
              <w:pStyle w:val="Compact"/>
            </w:pPr>
            <w:r w:rsidRPr="00627F3E">
              <w:t>//</w:t>
            </w:r>
            <w:r w:rsidRPr="00627F3E">
              <w:t>元素</w:t>
            </w:r>
            <w:r w:rsidRPr="00627F3E">
              <w:t>[@</w:t>
            </w:r>
            <w:r w:rsidRPr="00627F3E">
              <w:t>属性名</w:t>
            </w:r>
            <w:r w:rsidRPr="00627F3E"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Pr="00627F3E" w:rsidRDefault="00BE1A29" w:rsidP="005D3F28">
            <w:pPr>
              <w:pStyle w:val="Compact"/>
              <w:rPr>
                <w:lang w:eastAsia="zh-CN"/>
              </w:rPr>
            </w:pPr>
            <w:r w:rsidRPr="00627F3E">
              <w:rPr>
                <w:lang w:eastAsia="zh-CN"/>
              </w:rPr>
              <w:t>获取元素包含</w:t>
            </w:r>
            <w:r w:rsidRPr="00627F3E">
              <w:rPr>
                <w:lang w:eastAsia="zh-CN"/>
              </w:rPr>
              <w:t>"</w:t>
            </w:r>
            <w:r w:rsidRPr="00627F3E">
              <w:rPr>
                <w:lang w:eastAsia="zh-CN"/>
              </w:rPr>
              <w:t>属性名</w:t>
            </w:r>
            <w:r w:rsidRPr="00627F3E">
              <w:rPr>
                <w:lang w:eastAsia="zh-CN"/>
              </w:rPr>
              <w:t>"</w:t>
            </w:r>
            <w:r w:rsidRPr="00627F3E">
              <w:rPr>
                <w:lang w:eastAsia="zh-CN"/>
              </w:rPr>
              <w:t>的所有元素</w:t>
            </w:r>
          </w:p>
        </w:tc>
      </w:tr>
      <w:tr w:rsidR="00BE1A29" w:rsidRPr="00627F3E" w:rsidTr="00627F3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A29" w:rsidRPr="00627F3E" w:rsidRDefault="00BE1A29" w:rsidP="005D3F28">
            <w:pPr>
              <w:pStyle w:val="Compact"/>
            </w:pPr>
            <w:r w:rsidRPr="00627F3E">
              <w:t>//</w:t>
            </w:r>
            <w:r w:rsidRPr="00627F3E">
              <w:t>元素</w:t>
            </w:r>
            <w:r w:rsidRPr="00627F3E">
              <w:t>[@</w:t>
            </w:r>
            <w:r w:rsidRPr="00627F3E">
              <w:t>属性名</w:t>
            </w:r>
            <w:r w:rsidRPr="00627F3E">
              <w:t>=</w:t>
            </w:r>
            <w:r w:rsidR="003A6BA5">
              <w:t>'</w:t>
            </w:r>
            <w:r w:rsidRPr="00627F3E">
              <w:t>值</w:t>
            </w:r>
            <w:r w:rsidR="003A6BA5">
              <w:rPr>
                <w:rFonts w:hint="eastAsia"/>
                <w:lang w:eastAsia="zh-CN"/>
              </w:rPr>
              <w:t>'</w:t>
            </w:r>
            <w:r w:rsidRPr="00627F3E"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E1A29" w:rsidRPr="00627F3E" w:rsidRDefault="00BE1A29" w:rsidP="005D3F28">
            <w:pPr>
              <w:pStyle w:val="Compact"/>
              <w:rPr>
                <w:lang w:eastAsia="zh-CN"/>
              </w:rPr>
            </w:pPr>
            <w:r w:rsidRPr="00627F3E">
              <w:rPr>
                <w:lang w:eastAsia="zh-CN"/>
              </w:rPr>
              <w:t>获取元素包含</w:t>
            </w:r>
            <w:r w:rsidRPr="00627F3E">
              <w:rPr>
                <w:lang w:eastAsia="zh-CN"/>
              </w:rPr>
              <w:t>"</w:t>
            </w:r>
            <w:r w:rsidRPr="00627F3E">
              <w:rPr>
                <w:lang w:eastAsia="zh-CN"/>
              </w:rPr>
              <w:t>属性名</w:t>
            </w:r>
            <w:r w:rsidRPr="00627F3E">
              <w:rPr>
                <w:lang w:eastAsia="zh-CN"/>
              </w:rPr>
              <w:t>=</w:t>
            </w:r>
            <w:r w:rsidRPr="00627F3E">
              <w:rPr>
                <w:lang w:eastAsia="zh-CN"/>
              </w:rPr>
              <w:t>值</w:t>
            </w:r>
            <w:r w:rsidRPr="00627F3E">
              <w:rPr>
                <w:lang w:eastAsia="zh-CN"/>
              </w:rPr>
              <w:t>"</w:t>
            </w:r>
            <w:r w:rsidRPr="00627F3E">
              <w:rPr>
                <w:lang w:eastAsia="zh-CN"/>
              </w:rPr>
              <w:t>的所有元素</w:t>
            </w:r>
          </w:p>
        </w:tc>
      </w:tr>
    </w:tbl>
    <w:p w:rsidR="00BE1A29" w:rsidRDefault="00BE1A29" w:rsidP="005D3F28">
      <w:pPr>
        <w:pStyle w:val="3"/>
        <w:spacing w:before="156"/>
      </w:pPr>
      <w:bookmarkStart w:id="69" w:name="header-n674"/>
      <w:r>
        <w:t>示例</w:t>
      </w:r>
      <w:bookmarkEnd w:id="69"/>
    </w:p>
    <w:p w:rsidR="00BE1A29" w:rsidRDefault="00BE1A29" w:rsidP="00627F3E">
      <w:pPr>
        <w:pStyle w:val="10"/>
        <w:spacing w:before="156"/>
        <w:ind w:left="141"/>
      </w:pPr>
      <w:r>
        <w:t>需求</w:t>
      </w:r>
      <w:r w:rsidR="00627F3E">
        <w:t>：</w:t>
      </w:r>
    </w:p>
    <w:p w:rsidR="00BE1A29" w:rsidRDefault="00BE1A29" w:rsidP="00474138">
      <w:pPr>
        <w:pStyle w:val="a0"/>
        <w:numPr>
          <w:ilvl w:val="0"/>
          <w:numId w:val="29"/>
        </w:numPr>
      </w:pPr>
      <w:r>
        <w:t>查找所有</w:t>
      </w:r>
      <w:r>
        <w:t>id</w:t>
      </w:r>
      <w:r>
        <w:t>属性节点</w:t>
      </w:r>
    </w:p>
    <w:p w:rsidR="00BE1A29" w:rsidRDefault="00BE1A29" w:rsidP="00474138">
      <w:pPr>
        <w:pStyle w:val="a0"/>
        <w:numPr>
          <w:ilvl w:val="0"/>
          <w:numId w:val="29"/>
        </w:numPr>
      </w:pPr>
      <w:r>
        <w:t>查找包括</w:t>
      </w:r>
      <w:r>
        <w:t>id</w:t>
      </w:r>
      <w:r>
        <w:t>属性的</w:t>
      </w:r>
      <w:r>
        <w:t>contact</w:t>
      </w:r>
      <w:r>
        <w:t>元素</w:t>
      </w:r>
    </w:p>
    <w:p w:rsidR="00BE1A29" w:rsidRDefault="00BE1A29" w:rsidP="00474138">
      <w:pPr>
        <w:pStyle w:val="a0"/>
        <w:numPr>
          <w:ilvl w:val="0"/>
          <w:numId w:val="29"/>
        </w:numPr>
      </w:pPr>
      <w:r>
        <w:t>查找包括</w:t>
      </w:r>
      <w:r>
        <w:t>id</w:t>
      </w:r>
      <w:r>
        <w:t>属性且属性名为的</w:t>
      </w:r>
      <w:r>
        <w:t>contact</w:t>
      </w:r>
      <w:r>
        <w:t>元素</w:t>
      </w:r>
    </w:p>
    <w:p w:rsidR="00627F3E" w:rsidRDefault="00627F3E" w:rsidP="00627F3E">
      <w:pPr>
        <w:pStyle w:val="10"/>
        <w:spacing w:before="156"/>
        <w:ind w:left="141"/>
      </w:pPr>
      <w:r>
        <w:t>步骤</w:t>
      </w:r>
    </w:p>
    <w:p w:rsidR="008D3A7B" w:rsidRDefault="008D3A7B" w:rsidP="00474138">
      <w:pPr>
        <w:pStyle w:val="a0"/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Xpath</w:t>
      </w:r>
      <w:r>
        <w:rPr>
          <w:rFonts w:hint="eastAsia"/>
          <w:lang w:eastAsia="zh-CN"/>
        </w:rPr>
        <w:t>表达式</w:t>
      </w:r>
    </w:p>
    <w:p w:rsidR="008D3A7B" w:rsidRPr="0089599D" w:rsidRDefault="008D3A7B" w:rsidP="00474138">
      <w:pPr>
        <w:pStyle w:val="a0"/>
        <w:numPr>
          <w:ilvl w:val="0"/>
          <w:numId w:val="30"/>
        </w:numPr>
        <w:rPr>
          <w:lang w:eastAsia="zh-CN"/>
        </w:rPr>
      </w:pPr>
      <w:r>
        <w:rPr>
          <w:lang w:eastAsia="zh-CN"/>
        </w:rPr>
        <w:t>使用</w:t>
      </w:r>
      <w:r>
        <w:rPr>
          <w:rFonts w:hint="eastAsia"/>
          <w:lang w:eastAsia="zh-CN"/>
        </w:rPr>
        <w:t>selectNodes()</w:t>
      </w:r>
      <w:r>
        <w:rPr>
          <w:rFonts w:hint="eastAsia"/>
          <w:lang w:eastAsia="zh-CN"/>
        </w:rPr>
        <w:t>方法查询所有的节点</w:t>
      </w:r>
    </w:p>
    <w:p w:rsidR="00627F3E" w:rsidRPr="00627F3E" w:rsidRDefault="00627F3E" w:rsidP="00627F3E"/>
    <w:p w:rsidR="00BE1A29" w:rsidRDefault="00BE1A29" w:rsidP="00627F3E">
      <w:pPr>
        <w:pStyle w:val="10"/>
        <w:spacing w:before="156"/>
        <w:ind w:left="141"/>
      </w:pPr>
      <w:r>
        <w:t>代码</w:t>
      </w:r>
    </w:p>
    <w:p w:rsidR="008D3A7B" w:rsidRDefault="008D3A7B" w:rsidP="008D3A7B">
      <w:pPr>
        <w:pStyle w:val="af6"/>
      </w:pPr>
      <w:r>
        <w:rPr>
          <w:rFonts w:hint="eastAsia"/>
        </w:rPr>
        <w:t xml:space="preserve"> // </w:t>
      </w:r>
      <w:r>
        <w:rPr>
          <w:rFonts w:hint="eastAsia"/>
        </w:rPr>
        <w:t>属性查找</w:t>
      </w:r>
    </w:p>
    <w:p w:rsidR="008D3A7B" w:rsidRDefault="008D3A7B" w:rsidP="008D3A7B">
      <w:pPr>
        <w:pStyle w:val="af6"/>
      </w:pPr>
      <w:r>
        <w:t xml:space="preserve"> @Test</w:t>
      </w:r>
    </w:p>
    <w:p w:rsidR="008D3A7B" w:rsidRDefault="008D3A7B" w:rsidP="008D3A7B">
      <w:pPr>
        <w:pStyle w:val="af6"/>
      </w:pPr>
      <w:r>
        <w:t xml:space="preserve"> public void attributeFind() throws Exception {</w:t>
      </w:r>
    </w:p>
    <w:p w:rsidR="008D3A7B" w:rsidRDefault="008D3A7B" w:rsidP="008D3A7B">
      <w:pPr>
        <w:pStyle w:val="af6"/>
      </w:pPr>
      <w:r>
        <w:rPr>
          <w:rFonts w:hint="eastAsia"/>
        </w:rPr>
        <w:t xml:space="preserve">     // </w:t>
      </w:r>
      <w:r>
        <w:rPr>
          <w:rFonts w:hint="eastAsia"/>
        </w:rPr>
        <w:t>查找所有</w:t>
      </w:r>
      <w:r>
        <w:rPr>
          <w:rFonts w:hint="eastAsia"/>
        </w:rPr>
        <w:t>id</w:t>
      </w:r>
      <w:r>
        <w:rPr>
          <w:rFonts w:hint="eastAsia"/>
        </w:rPr>
        <w:t>属性节点</w:t>
      </w:r>
    </w:p>
    <w:p w:rsidR="008D3A7B" w:rsidRDefault="008D3A7B" w:rsidP="008D3A7B">
      <w:pPr>
        <w:pStyle w:val="af6"/>
      </w:pPr>
      <w:r>
        <w:t xml:space="preserve">     //String xpath = "//@id";</w:t>
      </w:r>
    </w:p>
    <w:p w:rsidR="008D3A7B" w:rsidRDefault="008D3A7B" w:rsidP="008D3A7B">
      <w:pPr>
        <w:pStyle w:val="af6"/>
      </w:pPr>
    </w:p>
    <w:p w:rsidR="008D3A7B" w:rsidRDefault="008D3A7B" w:rsidP="008D3A7B">
      <w:pPr>
        <w:pStyle w:val="af6"/>
      </w:pPr>
      <w:r>
        <w:rPr>
          <w:rFonts w:hint="eastAsia"/>
        </w:rPr>
        <w:t xml:space="preserve">     // </w:t>
      </w:r>
      <w:r>
        <w:rPr>
          <w:rFonts w:hint="eastAsia"/>
        </w:rPr>
        <w:t>查找包括</w:t>
      </w:r>
      <w:r>
        <w:rPr>
          <w:rFonts w:hint="eastAsia"/>
        </w:rPr>
        <w:t>id</w:t>
      </w:r>
      <w:r>
        <w:rPr>
          <w:rFonts w:hint="eastAsia"/>
        </w:rPr>
        <w:t>属性的</w:t>
      </w:r>
      <w:r>
        <w:rPr>
          <w:rFonts w:hint="eastAsia"/>
        </w:rPr>
        <w:t>contact</w:t>
      </w:r>
      <w:r>
        <w:rPr>
          <w:rFonts w:hint="eastAsia"/>
        </w:rPr>
        <w:t>元素</w:t>
      </w:r>
    </w:p>
    <w:p w:rsidR="008D3A7B" w:rsidRDefault="008D3A7B" w:rsidP="008D3A7B">
      <w:pPr>
        <w:pStyle w:val="af6"/>
      </w:pPr>
      <w:r>
        <w:t xml:space="preserve">     // String xpath = "//contact[@id]";</w:t>
      </w:r>
    </w:p>
    <w:p w:rsidR="008D3A7B" w:rsidRDefault="008D3A7B" w:rsidP="008D3A7B">
      <w:pPr>
        <w:pStyle w:val="af6"/>
      </w:pPr>
    </w:p>
    <w:p w:rsidR="008D3A7B" w:rsidRDefault="008D3A7B" w:rsidP="008D3A7B">
      <w:pPr>
        <w:pStyle w:val="af6"/>
      </w:pPr>
      <w:r>
        <w:rPr>
          <w:rFonts w:hint="eastAsia"/>
        </w:rPr>
        <w:t xml:space="preserve">     // </w:t>
      </w:r>
      <w:r>
        <w:rPr>
          <w:rFonts w:hint="eastAsia"/>
        </w:rPr>
        <w:t>查找包括</w:t>
      </w:r>
      <w:r>
        <w:rPr>
          <w:rFonts w:hint="eastAsia"/>
        </w:rPr>
        <w:t>id</w:t>
      </w:r>
      <w:r>
        <w:rPr>
          <w:rFonts w:hint="eastAsia"/>
        </w:rPr>
        <w:t>属性且属性名为</w:t>
      </w:r>
      <w:r>
        <w:rPr>
          <w:rFonts w:hint="eastAsia"/>
        </w:rPr>
        <w:t>S100</w:t>
      </w:r>
      <w:r>
        <w:rPr>
          <w:rFonts w:hint="eastAsia"/>
        </w:rPr>
        <w:t>的</w:t>
      </w:r>
      <w:r>
        <w:rPr>
          <w:rFonts w:hint="eastAsia"/>
        </w:rPr>
        <w:t>contact</w:t>
      </w:r>
      <w:r>
        <w:rPr>
          <w:rFonts w:hint="eastAsia"/>
        </w:rPr>
        <w:t>元素</w:t>
      </w:r>
    </w:p>
    <w:p w:rsidR="008D3A7B" w:rsidRDefault="008D3A7B" w:rsidP="008D3A7B">
      <w:pPr>
        <w:pStyle w:val="af6"/>
      </w:pPr>
      <w:r>
        <w:t xml:space="preserve">     String xpath = "//contact[@id='3']";</w:t>
      </w:r>
    </w:p>
    <w:p w:rsidR="008D3A7B" w:rsidRDefault="008D3A7B" w:rsidP="008D3A7B">
      <w:pPr>
        <w:pStyle w:val="af6"/>
      </w:pPr>
    </w:p>
    <w:p w:rsidR="008D3A7B" w:rsidRDefault="008D3A7B" w:rsidP="008D3A7B">
      <w:pPr>
        <w:pStyle w:val="af6"/>
        <w:rPr>
          <w:lang w:eastAsia="zh-CN"/>
        </w:rPr>
      </w:pPr>
      <w:r>
        <w:rPr>
          <w:rFonts w:hint="eastAsia"/>
        </w:rPr>
        <w:t xml:space="preserve">     </w:t>
      </w:r>
      <w:r>
        <w:rPr>
          <w:rFonts w:hint="eastAsia"/>
          <w:lang w:eastAsia="zh-CN"/>
        </w:rPr>
        <w:t xml:space="preserve">// 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Xpath</w:t>
      </w:r>
      <w:r>
        <w:rPr>
          <w:rFonts w:hint="eastAsia"/>
          <w:lang w:eastAsia="zh-CN"/>
        </w:rPr>
        <w:t>查找节点</w:t>
      </w:r>
    </w:p>
    <w:p w:rsidR="008D3A7B" w:rsidRDefault="008D3A7B" w:rsidP="008D3A7B">
      <w:pPr>
        <w:pStyle w:val="af6"/>
      </w:pPr>
      <w:r>
        <w:rPr>
          <w:lang w:eastAsia="zh-CN"/>
        </w:rPr>
        <w:t xml:space="preserve">     </w:t>
      </w:r>
      <w:r>
        <w:t>List&lt;Node&gt; nodes = document.selectNodes(xpath);</w:t>
      </w:r>
    </w:p>
    <w:p w:rsidR="008D3A7B" w:rsidRDefault="008D3A7B" w:rsidP="008D3A7B">
      <w:pPr>
        <w:pStyle w:val="af6"/>
      </w:pPr>
      <w:r>
        <w:t xml:space="preserve">     for (Node node : nodes) {</w:t>
      </w:r>
    </w:p>
    <w:p w:rsidR="008D3A7B" w:rsidRDefault="008D3A7B" w:rsidP="008D3A7B">
      <w:pPr>
        <w:pStyle w:val="af6"/>
      </w:pPr>
      <w:r>
        <w:t xml:space="preserve">         System.out.println(node);</w:t>
      </w:r>
    </w:p>
    <w:p w:rsidR="008D3A7B" w:rsidRDefault="008D3A7B" w:rsidP="008D3A7B">
      <w:pPr>
        <w:pStyle w:val="af6"/>
      </w:pPr>
      <w:r>
        <w:t xml:space="preserve">     }</w:t>
      </w:r>
    </w:p>
    <w:p w:rsidR="00BE1A29" w:rsidRDefault="008D3A7B" w:rsidP="008D3A7B">
      <w:pPr>
        <w:pStyle w:val="af6"/>
      </w:pPr>
      <w:r>
        <w:t xml:space="preserve"> }</w:t>
      </w:r>
    </w:p>
    <w:sectPr w:rsidR="00BE1A29" w:rsidSect="005F2EA0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720" w:right="720" w:bottom="720" w:left="720" w:header="794" w:footer="62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5D9" w:rsidRDefault="003F35D9" w:rsidP="00E3609D">
      <w:r>
        <w:separator/>
      </w:r>
    </w:p>
  </w:endnote>
  <w:endnote w:type="continuationSeparator" w:id="0">
    <w:p w:rsidR="003F35D9" w:rsidRDefault="003F35D9" w:rsidP="00E3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133" w:rsidRDefault="00415133" w:rsidP="00E3609D">
    <w:pPr>
      <w:pStyle w:val="af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057723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15133" w:rsidRPr="00E24AC9" w:rsidRDefault="00415133" w:rsidP="005A6B24">
            <w:pPr>
              <w:pStyle w:val="af4"/>
              <w:tabs>
                <w:tab w:val="clear" w:pos="4153"/>
                <w:tab w:val="center" w:pos="4536"/>
              </w:tabs>
              <w:ind w:firstLine="360"/>
              <w:rPr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drawing>
                <wp:anchor distT="0" distB="0" distL="114300" distR="114300" simplePos="0" relativeHeight="251661312" behindDoc="1" locked="0" layoutInCell="1" allowOverlap="1" wp14:anchorId="105E07CA" wp14:editId="025D9BEA">
                  <wp:simplePos x="0" y="0"/>
                  <wp:positionH relativeFrom="column">
                    <wp:posOffset>-482600</wp:posOffset>
                  </wp:positionH>
                  <wp:positionV relativeFrom="paragraph">
                    <wp:posOffset>31750</wp:posOffset>
                  </wp:positionV>
                  <wp:extent cx="7647940" cy="548640"/>
                  <wp:effectExtent l="0" t="0" r="0" b="3810"/>
                  <wp:wrapNone/>
                  <wp:docPr id="8" name="图片 8" descr="黑马word模板页脚-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 descr="黑马word模板页脚-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79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zh-CN" w:eastAsia="zh-CN"/>
              </w:rPr>
              <w:t xml:space="preserve"> </w:t>
            </w:r>
            <w:r>
              <w:rPr>
                <w:lang w:val="zh-CN" w:eastAsia="zh-CN"/>
              </w:rPr>
              <w:tab/>
            </w:r>
            <w:r w:rsidRPr="00E24AC9">
              <w:rPr>
                <w:b/>
                <w:bCs/>
              </w:rPr>
              <w:fldChar w:fldCharType="begin"/>
            </w:r>
            <w:r w:rsidRPr="00E24AC9">
              <w:rPr>
                <w:b/>
                <w:bCs/>
                <w:lang w:eastAsia="zh-CN"/>
              </w:rPr>
              <w:instrText>PAGE</w:instrText>
            </w:r>
            <w:r w:rsidRPr="00E24AC9">
              <w:rPr>
                <w:b/>
                <w:bCs/>
              </w:rPr>
              <w:fldChar w:fldCharType="separate"/>
            </w:r>
            <w:r w:rsidR="001F659B">
              <w:rPr>
                <w:b/>
                <w:bCs/>
                <w:noProof/>
                <w:lang w:eastAsia="zh-CN"/>
              </w:rPr>
              <w:t>21</w:t>
            </w:r>
            <w:r w:rsidRPr="00E24AC9">
              <w:rPr>
                <w:b/>
                <w:bCs/>
              </w:rPr>
              <w:fldChar w:fldCharType="end"/>
            </w:r>
            <w:r w:rsidRPr="00E24AC9">
              <w:rPr>
                <w:lang w:val="zh-CN" w:eastAsia="zh-CN"/>
              </w:rPr>
              <w:t xml:space="preserve"> / </w:t>
            </w:r>
            <w:r w:rsidRPr="00E24AC9">
              <w:rPr>
                <w:b/>
                <w:bCs/>
              </w:rPr>
              <w:fldChar w:fldCharType="begin"/>
            </w:r>
            <w:r w:rsidRPr="00E24AC9">
              <w:rPr>
                <w:b/>
                <w:bCs/>
                <w:lang w:eastAsia="zh-CN"/>
              </w:rPr>
              <w:instrText>NUMPAGES</w:instrText>
            </w:r>
            <w:r w:rsidRPr="00E24AC9">
              <w:rPr>
                <w:b/>
                <w:bCs/>
              </w:rPr>
              <w:fldChar w:fldCharType="separate"/>
            </w:r>
            <w:r w:rsidR="001F659B">
              <w:rPr>
                <w:b/>
                <w:bCs/>
                <w:noProof/>
                <w:lang w:eastAsia="zh-CN"/>
              </w:rPr>
              <w:t>25</w:t>
            </w:r>
            <w:r w:rsidRPr="00E24AC9">
              <w:rPr>
                <w:b/>
                <w:bCs/>
              </w:rPr>
              <w:fldChar w:fldCharType="end"/>
            </w:r>
            <w:r w:rsidRPr="00E24AC9">
              <w:rPr>
                <w:lang w:eastAsia="zh-CN"/>
              </w:rPr>
              <w:tab/>
            </w:r>
            <w:r w:rsidRPr="00E24AC9"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 w:rsidRPr="00E24AC9">
              <w:rPr>
                <w:rFonts w:hint="eastAsia"/>
                <w:lang w:eastAsia="zh-CN"/>
              </w:rPr>
              <w:t>讲师：刘波</w:t>
            </w:r>
            <w:r w:rsidRPr="00E24AC9">
              <w:rPr>
                <w:rFonts w:hint="eastAsia"/>
                <w:lang w:eastAsia="zh-CN"/>
              </w:rPr>
              <w:t>/NewBoy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133" w:rsidRDefault="00415133" w:rsidP="00E3609D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5D9" w:rsidRDefault="003F35D9" w:rsidP="00E3609D">
      <w:r>
        <w:separator/>
      </w:r>
    </w:p>
  </w:footnote>
  <w:footnote w:type="continuationSeparator" w:id="0">
    <w:p w:rsidR="003F35D9" w:rsidRDefault="003F35D9" w:rsidP="00E360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133" w:rsidRDefault="003F35D9" w:rsidP="00E3609D">
    <w:pPr>
      <w:pStyle w:val="af3"/>
      <w:ind w:firstLine="36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0922" o:spid="_x0000_s2050" type="#_x0000_t136" style="position:absolute;left:0;text-align:left;margin-left:0;margin-top:0;width:670.65pt;height:67.05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楷体&quot;;font-size:1pt" string="黑马程序员JavaEE学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133" w:rsidRPr="00E24AC9" w:rsidRDefault="003F35D9" w:rsidP="00E3609D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0923" o:spid="_x0000_s2051" type="#_x0000_t136" style="position:absolute;margin-left:0;margin-top:0;width:707.55pt;height:67.05pt;rotation:315;z-index:-251649024;mso-position-horizontal:center;mso-position-horizontal-relative:margin;mso-position-vertical:center;mso-position-vertical-relative:margin" o:allowincell="f" fillcolor="#d8d8d8 [2732]" stroked="f">
          <v:fill opacity=".5"/>
          <v:textpath style="font-family:&quot;楷体&quot;;font-size:1pt" string="黑马程序员JavaEE学院"/>
          <w10:wrap anchorx="margin" anchory="margin"/>
        </v:shape>
      </w:pict>
    </w:r>
    <w:r w:rsidR="00415133" w:rsidRPr="00E24AC9"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54229F9D" wp14:editId="4F523110">
          <wp:simplePos x="0" y="0"/>
          <wp:positionH relativeFrom="column">
            <wp:posOffset>-564515</wp:posOffset>
          </wp:positionH>
          <wp:positionV relativeFrom="paragraph">
            <wp:posOffset>-707788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133" w:rsidRDefault="003F35D9" w:rsidP="00E3609D">
    <w:pPr>
      <w:pStyle w:val="af3"/>
      <w:ind w:firstLine="36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0921" o:spid="_x0000_s2049" type="#_x0000_t136" style="position:absolute;left:0;text-align:left;margin-left:0;margin-top:0;width:670.65pt;height:67.0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楷体&quot;;font-size:1pt" string="黑马程序员JavaEE学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BAB8B7A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14A26EC"/>
    <w:multiLevelType w:val="hybridMultilevel"/>
    <w:tmpl w:val="C352BB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9929C4"/>
    <w:multiLevelType w:val="hybridMultilevel"/>
    <w:tmpl w:val="1E6A21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BA7FCE"/>
    <w:multiLevelType w:val="hybridMultilevel"/>
    <w:tmpl w:val="924006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E85D5E"/>
    <w:multiLevelType w:val="hybridMultilevel"/>
    <w:tmpl w:val="3690C3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343136"/>
    <w:multiLevelType w:val="hybridMultilevel"/>
    <w:tmpl w:val="64B04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B50356"/>
    <w:multiLevelType w:val="hybridMultilevel"/>
    <w:tmpl w:val="6156B1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994392"/>
    <w:multiLevelType w:val="hybridMultilevel"/>
    <w:tmpl w:val="F8D8FA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0CD2DE"/>
    <w:multiLevelType w:val="multilevel"/>
    <w:tmpl w:val="938A80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1E0444CD"/>
    <w:multiLevelType w:val="hybridMultilevel"/>
    <w:tmpl w:val="42C6F3DE"/>
    <w:lvl w:ilvl="0" w:tplc="029A04EE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514416C0">
      <w:start w:val="1"/>
      <w:numFmt w:val="bullet"/>
      <w:pStyle w:val="a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2C92E5A"/>
    <w:multiLevelType w:val="hybridMultilevel"/>
    <w:tmpl w:val="CE2E4E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6710A1"/>
    <w:multiLevelType w:val="hybridMultilevel"/>
    <w:tmpl w:val="24B204F4"/>
    <w:lvl w:ilvl="0" w:tplc="444468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722481"/>
    <w:multiLevelType w:val="hybridMultilevel"/>
    <w:tmpl w:val="2D2C6B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CC7058"/>
    <w:multiLevelType w:val="hybridMultilevel"/>
    <w:tmpl w:val="4F4476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784877"/>
    <w:multiLevelType w:val="hybridMultilevel"/>
    <w:tmpl w:val="74CC53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00D23AB"/>
    <w:multiLevelType w:val="hybridMultilevel"/>
    <w:tmpl w:val="D4C65CCC"/>
    <w:lvl w:ilvl="0" w:tplc="53B24E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793D60"/>
    <w:multiLevelType w:val="hybridMultilevel"/>
    <w:tmpl w:val="F36E4B92"/>
    <w:lvl w:ilvl="0" w:tplc="6794F4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50C39F9"/>
    <w:multiLevelType w:val="hybridMultilevel"/>
    <w:tmpl w:val="7A2690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78F357D"/>
    <w:multiLevelType w:val="hybridMultilevel"/>
    <w:tmpl w:val="73F85AF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C5A18AC"/>
    <w:multiLevelType w:val="multilevel"/>
    <w:tmpl w:val="AD18EAE8"/>
    <w:lvl w:ilvl="0">
      <w:start w:val="1"/>
      <w:numFmt w:val="decimal"/>
      <w:pStyle w:val="1"/>
      <w:lvlText w:val="第%1节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410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E394FB3"/>
    <w:multiLevelType w:val="hybridMultilevel"/>
    <w:tmpl w:val="C4487CDA"/>
    <w:lvl w:ilvl="0" w:tplc="DCCAF5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4203CB2"/>
    <w:multiLevelType w:val="hybridMultilevel"/>
    <w:tmpl w:val="24F2CC9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43EC2812">
      <w:start w:val="1"/>
      <w:numFmt w:val="bullet"/>
      <w:pStyle w:val="a0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1840042"/>
    <w:multiLevelType w:val="hybridMultilevel"/>
    <w:tmpl w:val="096825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18C26B9"/>
    <w:multiLevelType w:val="hybridMultilevel"/>
    <w:tmpl w:val="61EC02CC"/>
    <w:lvl w:ilvl="0" w:tplc="04090011">
      <w:start w:val="1"/>
      <w:numFmt w:val="decimal"/>
      <w:lvlText w:val="%1)"/>
      <w:lvlJc w:val="left"/>
      <w:pPr>
        <w:ind w:left="561" w:hanging="420"/>
      </w:p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24" w15:restartNumberingAfterBreak="0">
    <w:nsid w:val="55735C7C"/>
    <w:multiLevelType w:val="hybridMultilevel"/>
    <w:tmpl w:val="9BC8E7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02A7466"/>
    <w:multiLevelType w:val="hybridMultilevel"/>
    <w:tmpl w:val="0C1AB66A"/>
    <w:lvl w:ilvl="0" w:tplc="029A04EE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7BB40EC6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82C43436">
      <w:start w:val="1"/>
      <w:numFmt w:val="bullet"/>
      <w:pStyle w:val="a1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30F0B32"/>
    <w:multiLevelType w:val="hybridMultilevel"/>
    <w:tmpl w:val="4C549B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3114CE3"/>
    <w:multiLevelType w:val="hybridMultilevel"/>
    <w:tmpl w:val="CC0216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D8017F2"/>
    <w:multiLevelType w:val="hybridMultilevel"/>
    <w:tmpl w:val="79E01166"/>
    <w:lvl w:ilvl="0" w:tplc="CC4291DE">
      <w:start w:val="1"/>
      <w:numFmt w:val="decimal"/>
      <w:pStyle w:val="a2"/>
      <w:lvlText w:val="%1.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74316E1"/>
    <w:multiLevelType w:val="hybridMultilevel"/>
    <w:tmpl w:val="C60A03C6"/>
    <w:lvl w:ilvl="0" w:tplc="3DF664E2">
      <w:start w:val="1"/>
      <w:numFmt w:val="bullet"/>
      <w:pStyle w:val="10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0" w15:restartNumberingAfterBreak="0">
    <w:nsid w:val="7A527FB2"/>
    <w:multiLevelType w:val="hybridMultilevel"/>
    <w:tmpl w:val="569058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19"/>
  </w:num>
  <w:num w:numId="3">
    <w:abstractNumId w:val="21"/>
  </w:num>
  <w:num w:numId="4">
    <w:abstractNumId w:val="9"/>
  </w:num>
  <w:num w:numId="5">
    <w:abstractNumId w:val="28"/>
  </w:num>
  <w:num w:numId="6">
    <w:abstractNumId w:val="25"/>
  </w:num>
  <w:num w:numId="7">
    <w:abstractNumId w:val="8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0"/>
  </w:num>
  <w:num w:numId="11">
    <w:abstractNumId w:val="17"/>
  </w:num>
  <w:num w:numId="12">
    <w:abstractNumId w:val="11"/>
  </w:num>
  <w:num w:numId="13">
    <w:abstractNumId w:val="16"/>
  </w:num>
  <w:num w:numId="14">
    <w:abstractNumId w:val="7"/>
  </w:num>
  <w:num w:numId="15">
    <w:abstractNumId w:val="26"/>
  </w:num>
  <w:num w:numId="16">
    <w:abstractNumId w:val="27"/>
  </w:num>
  <w:num w:numId="17">
    <w:abstractNumId w:val="22"/>
  </w:num>
  <w:num w:numId="18">
    <w:abstractNumId w:val="3"/>
  </w:num>
  <w:num w:numId="19">
    <w:abstractNumId w:val="1"/>
  </w:num>
  <w:num w:numId="20">
    <w:abstractNumId w:val="12"/>
  </w:num>
  <w:num w:numId="21">
    <w:abstractNumId w:val="5"/>
  </w:num>
  <w:num w:numId="22">
    <w:abstractNumId w:val="6"/>
  </w:num>
  <w:num w:numId="23">
    <w:abstractNumId w:val="24"/>
  </w:num>
  <w:num w:numId="24">
    <w:abstractNumId w:val="4"/>
  </w:num>
  <w:num w:numId="25">
    <w:abstractNumId w:val="30"/>
  </w:num>
  <w:num w:numId="26">
    <w:abstractNumId w:val="23"/>
  </w:num>
  <w:num w:numId="27">
    <w:abstractNumId w:val="13"/>
  </w:num>
  <w:num w:numId="28">
    <w:abstractNumId w:val="20"/>
  </w:num>
  <w:num w:numId="29">
    <w:abstractNumId w:val="14"/>
  </w:num>
  <w:num w:numId="30">
    <w:abstractNumId w:val="2"/>
  </w:num>
  <w:num w:numId="31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2"/>
  <w:bordersDoNotSurroundHeader/>
  <w:bordersDoNotSurroundFooter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0"/>
  <w:defaultTabStop w:val="420"/>
  <w:defaultTableStyle w:val="4-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41"/>
    <w:rsid w:val="00001716"/>
    <w:rsid w:val="00001E29"/>
    <w:rsid w:val="00001ED8"/>
    <w:rsid w:val="000026CC"/>
    <w:rsid w:val="00003734"/>
    <w:rsid w:val="000052BD"/>
    <w:rsid w:val="000062E0"/>
    <w:rsid w:val="00007051"/>
    <w:rsid w:val="000078FF"/>
    <w:rsid w:val="000166BC"/>
    <w:rsid w:val="0002015F"/>
    <w:rsid w:val="00020323"/>
    <w:rsid w:val="0002040D"/>
    <w:rsid w:val="00021E9E"/>
    <w:rsid w:val="00021F8B"/>
    <w:rsid w:val="000224BE"/>
    <w:rsid w:val="00022597"/>
    <w:rsid w:val="00022772"/>
    <w:rsid w:val="00023308"/>
    <w:rsid w:val="00024D57"/>
    <w:rsid w:val="000258BF"/>
    <w:rsid w:val="00025F81"/>
    <w:rsid w:val="0002605D"/>
    <w:rsid w:val="000268A1"/>
    <w:rsid w:val="000301DF"/>
    <w:rsid w:val="00030A50"/>
    <w:rsid w:val="00036067"/>
    <w:rsid w:val="0003640A"/>
    <w:rsid w:val="0004277B"/>
    <w:rsid w:val="000436DC"/>
    <w:rsid w:val="00044A3F"/>
    <w:rsid w:val="00044CFC"/>
    <w:rsid w:val="0004652B"/>
    <w:rsid w:val="00047C2D"/>
    <w:rsid w:val="00050531"/>
    <w:rsid w:val="000505FB"/>
    <w:rsid w:val="00051584"/>
    <w:rsid w:val="0005251B"/>
    <w:rsid w:val="000528E2"/>
    <w:rsid w:val="00053B41"/>
    <w:rsid w:val="00054034"/>
    <w:rsid w:val="00062B98"/>
    <w:rsid w:val="000714C0"/>
    <w:rsid w:val="000719CC"/>
    <w:rsid w:val="00072D80"/>
    <w:rsid w:val="00072FFD"/>
    <w:rsid w:val="00073927"/>
    <w:rsid w:val="00076F16"/>
    <w:rsid w:val="00080E71"/>
    <w:rsid w:val="00085BF6"/>
    <w:rsid w:val="00085F4B"/>
    <w:rsid w:val="00090B5A"/>
    <w:rsid w:val="00090CFB"/>
    <w:rsid w:val="0009570F"/>
    <w:rsid w:val="000A1AC2"/>
    <w:rsid w:val="000A3243"/>
    <w:rsid w:val="000B312C"/>
    <w:rsid w:val="000B4C1C"/>
    <w:rsid w:val="000B5350"/>
    <w:rsid w:val="000B6DFD"/>
    <w:rsid w:val="000C18D3"/>
    <w:rsid w:val="000C1C07"/>
    <w:rsid w:val="000C6200"/>
    <w:rsid w:val="000C699F"/>
    <w:rsid w:val="000D156A"/>
    <w:rsid w:val="000D562B"/>
    <w:rsid w:val="000E2174"/>
    <w:rsid w:val="000E2968"/>
    <w:rsid w:val="000E6BAB"/>
    <w:rsid w:val="000F03C8"/>
    <w:rsid w:val="000F0C32"/>
    <w:rsid w:val="000F1293"/>
    <w:rsid w:val="000F1B2C"/>
    <w:rsid w:val="000F4C57"/>
    <w:rsid w:val="000F4F0C"/>
    <w:rsid w:val="000F5F87"/>
    <w:rsid w:val="0010049D"/>
    <w:rsid w:val="00103C2F"/>
    <w:rsid w:val="001040EC"/>
    <w:rsid w:val="0011701B"/>
    <w:rsid w:val="00117BB5"/>
    <w:rsid w:val="00122AEA"/>
    <w:rsid w:val="00124817"/>
    <w:rsid w:val="00124960"/>
    <w:rsid w:val="00124E80"/>
    <w:rsid w:val="001311E3"/>
    <w:rsid w:val="00133F95"/>
    <w:rsid w:val="00136A8B"/>
    <w:rsid w:val="00136D36"/>
    <w:rsid w:val="00141B9D"/>
    <w:rsid w:val="00141D6C"/>
    <w:rsid w:val="00143EB9"/>
    <w:rsid w:val="001451F5"/>
    <w:rsid w:val="0015332F"/>
    <w:rsid w:val="0015384C"/>
    <w:rsid w:val="0015392E"/>
    <w:rsid w:val="001543D6"/>
    <w:rsid w:val="00154B1B"/>
    <w:rsid w:val="00163092"/>
    <w:rsid w:val="0016787F"/>
    <w:rsid w:val="00167B5D"/>
    <w:rsid w:val="00170121"/>
    <w:rsid w:val="00170424"/>
    <w:rsid w:val="001707AF"/>
    <w:rsid w:val="00171840"/>
    <w:rsid w:val="00172865"/>
    <w:rsid w:val="001749C2"/>
    <w:rsid w:val="00174A2C"/>
    <w:rsid w:val="00175554"/>
    <w:rsid w:val="00180EF7"/>
    <w:rsid w:val="0018131D"/>
    <w:rsid w:val="001849E2"/>
    <w:rsid w:val="00187FB6"/>
    <w:rsid w:val="0019083E"/>
    <w:rsid w:val="001964A6"/>
    <w:rsid w:val="001A390E"/>
    <w:rsid w:val="001A48C6"/>
    <w:rsid w:val="001B2E92"/>
    <w:rsid w:val="001B33FE"/>
    <w:rsid w:val="001B4C0F"/>
    <w:rsid w:val="001B6AF1"/>
    <w:rsid w:val="001C6DD9"/>
    <w:rsid w:val="001D06CA"/>
    <w:rsid w:val="001D14E3"/>
    <w:rsid w:val="001D48B5"/>
    <w:rsid w:val="001D4F65"/>
    <w:rsid w:val="001D6452"/>
    <w:rsid w:val="001D6F25"/>
    <w:rsid w:val="001D72D4"/>
    <w:rsid w:val="001E3BD2"/>
    <w:rsid w:val="001E43B1"/>
    <w:rsid w:val="001E7561"/>
    <w:rsid w:val="001F49A0"/>
    <w:rsid w:val="001F659B"/>
    <w:rsid w:val="001F7C5F"/>
    <w:rsid w:val="00201CEB"/>
    <w:rsid w:val="00202816"/>
    <w:rsid w:val="00202D20"/>
    <w:rsid w:val="0020315D"/>
    <w:rsid w:val="00204390"/>
    <w:rsid w:val="00206B17"/>
    <w:rsid w:val="00207BA1"/>
    <w:rsid w:val="00211AC1"/>
    <w:rsid w:val="002171A9"/>
    <w:rsid w:val="002214F5"/>
    <w:rsid w:val="00222144"/>
    <w:rsid w:val="00223DB2"/>
    <w:rsid w:val="0022465F"/>
    <w:rsid w:val="002269D1"/>
    <w:rsid w:val="0023608B"/>
    <w:rsid w:val="002411DA"/>
    <w:rsid w:val="00242A69"/>
    <w:rsid w:val="00242E9B"/>
    <w:rsid w:val="0024410B"/>
    <w:rsid w:val="0024536A"/>
    <w:rsid w:val="002457CC"/>
    <w:rsid w:val="00245B5C"/>
    <w:rsid w:val="00245B84"/>
    <w:rsid w:val="00251CCA"/>
    <w:rsid w:val="00252298"/>
    <w:rsid w:val="00254602"/>
    <w:rsid w:val="00262C2C"/>
    <w:rsid w:val="002715AC"/>
    <w:rsid w:val="002716B1"/>
    <w:rsid w:val="002733FB"/>
    <w:rsid w:val="002753DD"/>
    <w:rsid w:val="002772A8"/>
    <w:rsid w:val="00280708"/>
    <w:rsid w:val="0028657A"/>
    <w:rsid w:val="00290333"/>
    <w:rsid w:val="00290D4B"/>
    <w:rsid w:val="00291F81"/>
    <w:rsid w:val="00293C09"/>
    <w:rsid w:val="0029421C"/>
    <w:rsid w:val="00297A06"/>
    <w:rsid w:val="002A1E50"/>
    <w:rsid w:val="002A51EF"/>
    <w:rsid w:val="002A670A"/>
    <w:rsid w:val="002A7FD3"/>
    <w:rsid w:val="002B0333"/>
    <w:rsid w:val="002B16D8"/>
    <w:rsid w:val="002B288A"/>
    <w:rsid w:val="002B2FC8"/>
    <w:rsid w:val="002B42E8"/>
    <w:rsid w:val="002B700B"/>
    <w:rsid w:val="002C35AC"/>
    <w:rsid w:val="002C3AD7"/>
    <w:rsid w:val="002C3B15"/>
    <w:rsid w:val="002C3DCA"/>
    <w:rsid w:val="002C4E13"/>
    <w:rsid w:val="002C5156"/>
    <w:rsid w:val="002C6D16"/>
    <w:rsid w:val="002D0B35"/>
    <w:rsid w:val="002D1AD7"/>
    <w:rsid w:val="002D41DC"/>
    <w:rsid w:val="002D43D3"/>
    <w:rsid w:val="002D465D"/>
    <w:rsid w:val="002D6CDB"/>
    <w:rsid w:val="002E152B"/>
    <w:rsid w:val="002E16ED"/>
    <w:rsid w:val="002E4C5B"/>
    <w:rsid w:val="002E6033"/>
    <w:rsid w:val="002E62CF"/>
    <w:rsid w:val="002E7FE3"/>
    <w:rsid w:val="002F1E60"/>
    <w:rsid w:val="002F67B2"/>
    <w:rsid w:val="002F7A6C"/>
    <w:rsid w:val="0030162A"/>
    <w:rsid w:val="0030231B"/>
    <w:rsid w:val="0030551B"/>
    <w:rsid w:val="00310936"/>
    <w:rsid w:val="003113DB"/>
    <w:rsid w:val="0031267F"/>
    <w:rsid w:val="00313832"/>
    <w:rsid w:val="003139B3"/>
    <w:rsid w:val="00320831"/>
    <w:rsid w:val="0032127F"/>
    <w:rsid w:val="00322143"/>
    <w:rsid w:val="0032458A"/>
    <w:rsid w:val="00331177"/>
    <w:rsid w:val="0033197E"/>
    <w:rsid w:val="003344E1"/>
    <w:rsid w:val="003344E3"/>
    <w:rsid w:val="003376EF"/>
    <w:rsid w:val="00341164"/>
    <w:rsid w:val="003415FE"/>
    <w:rsid w:val="0034215D"/>
    <w:rsid w:val="0034624A"/>
    <w:rsid w:val="00347E79"/>
    <w:rsid w:val="0035455D"/>
    <w:rsid w:val="00360D38"/>
    <w:rsid w:val="0036157D"/>
    <w:rsid w:val="00365AE8"/>
    <w:rsid w:val="0036607A"/>
    <w:rsid w:val="003669C0"/>
    <w:rsid w:val="003700EB"/>
    <w:rsid w:val="00371A7C"/>
    <w:rsid w:val="00373AED"/>
    <w:rsid w:val="00376016"/>
    <w:rsid w:val="00377100"/>
    <w:rsid w:val="003801D3"/>
    <w:rsid w:val="00382CE2"/>
    <w:rsid w:val="003843AD"/>
    <w:rsid w:val="00385F1B"/>
    <w:rsid w:val="00386E54"/>
    <w:rsid w:val="00390684"/>
    <w:rsid w:val="00392D47"/>
    <w:rsid w:val="00393147"/>
    <w:rsid w:val="00396928"/>
    <w:rsid w:val="0039692C"/>
    <w:rsid w:val="003A4488"/>
    <w:rsid w:val="003A6BA5"/>
    <w:rsid w:val="003B24D2"/>
    <w:rsid w:val="003B2DBB"/>
    <w:rsid w:val="003B397F"/>
    <w:rsid w:val="003B417D"/>
    <w:rsid w:val="003B4CEB"/>
    <w:rsid w:val="003C1EC7"/>
    <w:rsid w:val="003C60A4"/>
    <w:rsid w:val="003C6258"/>
    <w:rsid w:val="003C6C18"/>
    <w:rsid w:val="003D4185"/>
    <w:rsid w:val="003D70B3"/>
    <w:rsid w:val="003D79E7"/>
    <w:rsid w:val="003E1E23"/>
    <w:rsid w:val="003E1F8C"/>
    <w:rsid w:val="003E2481"/>
    <w:rsid w:val="003E6AD0"/>
    <w:rsid w:val="003E74D6"/>
    <w:rsid w:val="003F0792"/>
    <w:rsid w:val="003F16D4"/>
    <w:rsid w:val="003F35D9"/>
    <w:rsid w:val="003F43C0"/>
    <w:rsid w:val="003F5031"/>
    <w:rsid w:val="003F6965"/>
    <w:rsid w:val="003F7205"/>
    <w:rsid w:val="004036DB"/>
    <w:rsid w:val="00403D1A"/>
    <w:rsid w:val="004040EB"/>
    <w:rsid w:val="00404311"/>
    <w:rsid w:val="00406130"/>
    <w:rsid w:val="00406167"/>
    <w:rsid w:val="00406B24"/>
    <w:rsid w:val="00410860"/>
    <w:rsid w:val="00411CE3"/>
    <w:rsid w:val="00414B3E"/>
    <w:rsid w:val="00415133"/>
    <w:rsid w:val="00417228"/>
    <w:rsid w:val="00423669"/>
    <w:rsid w:val="004244D9"/>
    <w:rsid w:val="004259B2"/>
    <w:rsid w:val="004269B9"/>
    <w:rsid w:val="00427529"/>
    <w:rsid w:val="00430F40"/>
    <w:rsid w:val="004333E5"/>
    <w:rsid w:val="00434B60"/>
    <w:rsid w:val="00434F03"/>
    <w:rsid w:val="0043503D"/>
    <w:rsid w:val="00443071"/>
    <w:rsid w:val="0044412D"/>
    <w:rsid w:val="00446BF2"/>
    <w:rsid w:val="00450047"/>
    <w:rsid w:val="004501ED"/>
    <w:rsid w:val="00451B86"/>
    <w:rsid w:val="00451F3F"/>
    <w:rsid w:val="004541EC"/>
    <w:rsid w:val="00454503"/>
    <w:rsid w:val="004569E2"/>
    <w:rsid w:val="00462FEA"/>
    <w:rsid w:val="004667E1"/>
    <w:rsid w:val="004700CF"/>
    <w:rsid w:val="00470FBA"/>
    <w:rsid w:val="0047240A"/>
    <w:rsid w:val="00474138"/>
    <w:rsid w:val="004747CD"/>
    <w:rsid w:val="004752B2"/>
    <w:rsid w:val="00482187"/>
    <w:rsid w:val="00485AB9"/>
    <w:rsid w:val="00487241"/>
    <w:rsid w:val="004872D3"/>
    <w:rsid w:val="00487628"/>
    <w:rsid w:val="00487E4E"/>
    <w:rsid w:val="004913D1"/>
    <w:rsid w:val="00494E60"/>
    <w:rsid w:val="004959B3"/>
    <w:rsid w:val="004A0CF3"/>
    <w:rsid w:val="004A1AA3"/>
    <w:rsid w:val="004A28B6"/>
    <w:rsid w:val="004A4968"/>
    <w:rsid w:val="004A6E3B"/>
    <w:rsid w:val="004B0E96"/>
    <w:rsid w:val="004B18AD"/>
    <w:rsid w:val="004B190C"/>
    <w:rsid w:val="004B3E50"/>
    <w:rsid w:val="004C2FB3"/>
    <w:rsid w:val="004C4ECD"/>
    <w:rsid w:val="004C6615"/>
    <w:rsid w:val="004C7E56"/>
    <w:rsid w:val="004D1BC9"/>
    <w:rsid w:val="004D4F3B"/>
    <w:rsid w:val="004D5DE7"/>
    <w:rsid w:val="004D7758"/>
    <w:rsid w:val="004D7C76"/>
    <w:rsid w:val="004E083F"/>
    <w:rsid w:val="004E213B"/>
    <w:rsid w:val="004E38C0"/>
    <w:rsid w:val="004E431A"/>
    <w:rsid w:val="004E4EE5"/>
    <w:rsid w:val="004E676B"/>
    <w:rsid w:val="004E6B67"/>
    <w:rsid w:val="004E788E"/>
    <w:rsid w:val="004E794F"/>
    <w:rsid w:val="004F076B"/>
    <w:rsid w:val="004F17B6"/>
    <w:rsid w:val="00505419"/>
    <w:rsid w:val="0050585E"/>
    <w:rsid w:val="00505A74"/>
    <w:rsid w:val="0050650E"/>
    <w:rsid w:val="0050713A"/>
    <w:rsid w:val="00511213"/>
    <w:rsid w:val="00511F04"/>
    <w:rsid w:val="00515096"/>
    <w:rsid w:val="00515C12"/>
    <w:rsid w:val="005163B1"/>
    <w:rsid w:val="00522D07"/>
    <w:rsid w:val="00522D3D"/>
    <w:rsid w:val="00533F29"/>
    <w:rsid w:val="005348D1"/>
    <w:rsid w:val="00536D19"/>
    <w:rsid w:val="00536F25"/>
    <w:rsid w:val="00537253"/>
    <w:rsid w:val="0053776C"/>
    <w:rsid w:val="005408A9"/>
    <w:rsid w:val="005462BF"/>
    <w:rsid w:val="00550481"/>
    <w:rsid w:val="005516C1"/>
    <w:rsid w:val="005519A2"/>
    <w:rsid w:val="0055330A"/>
    <w:rsid w:val="00553B2B"/>
    <w:rsid w:val="00556008"/>
    <w:rsid w:val="005569EE"/>
    <w:rsid w:val="005667E0"/>
    <w:rsid w:val="00566CA6"/>
    <w:rsid w:val="00567CE4"/>
    <w:rsid w:val="005702F9"/>
    <w:rsid w:val="00572DDA"/>
    <w:rsid w:val="00575AD1"/>
    <w:rsid w:val="0057674A"/>
    <w:rsid w:val="00582DFB"/>
    <w:rsid w:val="0058350E"/>
    <w:rsid w:val="00585D46"/>
    <w:rsid w:val="00586E0A"/>
    <w:rsid w:val="00587827"/>
    <w:rsid w:val="00587F8C"/>
    <w:rsid w:val="00590008"/>
    <w:rsid w:val="00595A2B"/>
    <w:rsid w:val="00595F92"/>
    <w:rsid w:val="005972B4"/>
    <w:rsid w:val="005A0464"/>
    <w:rsid w:val="005A13AE"/>
    <w:rsid w:val="005A1552"/>
    <w:rsid w:val="005A2A98"/>
    <w:rsid w:val="005A6B24"/>
    <w:rsid w:val="005B25B4"/>
    <w:rsid w:val="005B4148"/>
    <w:rsid w:val="005B661D"/>
    <w:rsid w:val="005B66F0"/>
    <w:rsid w:val="005B6C5C"/>
    <w:rsid w:val="005C1270"/>
    <w:rsid w:val="005C1D6C"/>
    <w:rsid w:val="005C2AD9"/>
    <w:rsid w:val="005C73A9"/>
    <w:rsid w:val="005D3C4E"/>
    <w:rsid w:val="005D3F28"/>
    <w:rsid w:val="005D6253"/>
    <w:rsid w:val="005E28EB"/>
    <w:rsid w:val="005E4F32"/>
    <w:rsid w:val="005E6490"/>
    <w:rsid w:val="005F101F"/>
    <w:rsid w:val="005F2EA0"/>
    <w:rsid w:val="005F39CF"/>
    <w:rsid w:val="005F5480"/>
    <w:rsid w:val="005F6265"/>
    <w:rsid w:val="005F7504"/>
    <w:rsid w:val="00601883"/>
    <w:rsid w:val="0060230C"/>
    <w:rsid w:val="00604803"/>
    <w:rsid w:val="00605F6B"/>
    <w:rsid w:val="006067FC"/>
    <w:rsid w:val="006125C7"/>
    <w:rsid w:val="00627EC7"/>
    <w:rsid w:val="00627F3E"/>
    <w:rsid w:val="006323DE"/>
    <w:rsid w:val="0063248F"/>
    <w:rsid w:val="00632544"/>
    <w:rsid w:val="00633549"/>
    <w:rsid w:val="00633AF9"/>
    <w:rsid w:val="00634033"/>
    <w:rsid w:val="00634C67"/>
    <w:rsid w:val="006357DC"/>
    <w:rsid w:val="00635D6F"/>
    <w:rsid w:val="00643722"/>
    <w:rsid w:val="006453DB"/>
    <w:rsid w:val="006454E0"/>
    <w:rsid w:val="0064778E"/>
    <w:rsid w:val="0065491E"/>
    <w:rsid w:val="006632C2"/>
    <w:rsid w:val="00665F35"/>
    <w:rsid w:val="0067059C"/>
    <w:rsid w:val="00677FAF"/>
    <w:rsid w:val="006815C6"/>
    <w:rsid w:val="00681850"/>
    <w:rsid w:val="00681E2E"/>
    <w:rsid w:val="00684E8E"/>
    <w:rsid w:val="00685F79"/>
    <w:rsid w:val="00696180"/>
    <w:rsid w:val="006A1CF2"/>
    <w:rsid w:val="006A23B8"/>
    <w:rsid w:val="006A7C81"/>
    <w:rsid w:val="006B584C"/>
    <w:rsid w:val="006B5B60"/>
    <w:rsid w:val="006B6208"/>
    <w:rsid w:val="006B7B58"/>
    <w:rsid w:val="006C04E4"/>
    <w:rsid w:val="006C30B7"/>
    <w:rsid w:val="006C3695"/>
    <w:rsid w:val="006C4D3D"/>
    <w:rsid w:val="006C5253"/>
    <w:rsid w:val="006C62B9"/>
    <w:rsid w:val="006C66D8"/>
    <w:rsid w:val="006C7701"/>
    <w:rsid w:val="006C7AD9"/>
    <w:rsid w:val="006D44A3"/>
    <w:rsid w:val="006D48D5"/>
    <w:rsid w:val="006D6232"/>
    <w:rsid w:val="006D7DAF"/>
    <w:rsid w:val="006E172D"/>
    <w:rsid w:val="006E191E"/>
    <w:rsid w:val="006E2D51"/>
    <w:rsid w:val="006E3E1E"/>
    <w:rsid w:val="006E42BA"/>
    <w:rsid w:val="006E57EC"/>
    <w:rsid w:val="006E6B88"/>
    <w:rsid w:val="006E76F2"/>
    <w:rsid w:val="006E7A2B"/>
    <w:rsid w:val="006F2157"/>
    <w:rsid w:val="006F2B77"/>
    <w:rsid w:val="006F5020"/>
    <w:rsid w:val="00700257"/>
    <w:rsid w:val="00704E90"/>
    <w:rsid w:val="00705242"/>
    <w:rsid w:val="007073EA"/>
    <w:rsid w:val="007101FF"/>
    <w:rsid w:val="00711517"/>
    <w:rsid w:val="00711CA5"/>
    <w:rsid w:val="007147BA"/>
    <w:rsid w:val="00716E27"/>
    <w:rsid w:val="00725B4F"/>
    <w:rsid w:val="0073017B"/>
    <w:rsid w:val="007335E2"/>
    <w:rsid w:val="00737609"/>
    <w:rsid w:val="00742666"/>
    <w:rsid w:val="00744D1E"/>
    <w:rsid w:val="00744F14"/>
    <w:rsid w:val="00747A3D"/>
    <w:rsid w:val="00747D66"/>
    <w:rsid w:val="0075380C"/>
    <w:rsid w:val="007538C7"/>
    <w:rsid w:val="00755EB6"/>
    <w:rsid w:val="00757B6C"/>
    <w:rsid w:val="00757F57"/>
    <w:rsid w:val="00761859"/>
    <w:rsid w:val="00767627"/>
    <w:rsid w:val="00767D9D"/>
    <w:rsid w:val="00772971"/>
    <w:rsid w:val="00775851"/>
    <w:rsid w:val="00777A2F"/>
    <w:rsid w:val="0078236B"/>
    <w:rsid w:val="007829E9"/>
    <w:rsid w:val="007839E1"/>
    <w:rsid w:val="00783E4C"/>
    <w:rsid w:val="007844DF"/>
    <w:rsid w:val="00784B2C"/>
    <w:rsid w:val="0078586B"/>
    <w:rsid w:val="00787C8E"/>
    <w:rsid w:val="00792BD0"/>
    <w:rsid w:val="00797190"/>
    <w:rsid w:val="007A3326"/>
    <w:rsid w:val="007A3506"/>
    <w:rsid w:val="007A374C"/>
    <w:rsid w:val="007A6733"/>
    <w:rsid w:val="007A795A"/>
    <w:rsid w:val="007B00FF"/>
    <w:rsid w:val="007B2366"/>
    <w:rsid w:val="007B3F53"/>
    <w:rsid w:val="007D1B6F"/>
    <w:rsid w:val="007D5861"/>
    <w:rsid w:val="007D61E5"/>
    <w:rsid w:val="007E08DB"/>
    <w:rsid w:val="007E1AE9"/>
    <w:rsid w:val="007E1E70"/>
    <w:rsid w:val="007E2FD3"/>
    <w:rsid w:val="007E3857"/>
    <w:rsid w:val="007E55DF"/>
    <w:rsid w:val="007E7A20"/>
    <w:rsid w:val="007F541D"/>
    <w:rsid w:val="007F5C91"/>
    <w:rsid w:val="007F6855"/>
    <w:rsid w:val="007F78ED"/>
    <w:rsid w:val="008012AC"/>
    <w:rsid w:val="00801413"/>
    <w:rsid w:val="00804C4A"/>
    <w:rsid w:val="0080512A"/>
    <w:rsid w:val="00807349"/>
    <w:rsid w:val="0081130E"/>
    <w:rsid w:val="008121F6"/>
    <w:rsid w:val="008212D9"/>
    <w:rsid w:val="008222B9"/>
    <w:rsid w:val="00824A81"/>
    <w:rsid w:val="00825008"/>
    <w:rsid w:val="00836859"/>
    <w:rsid w:val="00837AB7"/>
    <w:rsid w:val="00843FB0"/>
    <w:rsid w:val="00845578"/>
    <w:rsid w:val="008530AA"/>
    <w:rsid w:val="00853EC1"/>
    <w:rsid w:val="008551C4"/>
    <w:rsid w:val="00862831"/>
    <w:rsid w:val="0086646F"/>
    <w:rsid w:val="00872FDF"/>
    <w:rsid w:val="0087396C"/>
    <w:rsid w:val="00874103"/>
    <w:rsid w:val="00876FFA"/>
    <w:rsid w:val="00880CCA"/>
    <w:rsid w:val="00881E12"/>
    <w:rsid w:val="0088531E"/>
    <w:rsid w:val="008947D2"/>
    <w:rsid w:val="0089599D"/>
    <w:rsid w:val="00896373"/>
    <w:rsid w:val="0089753C"/>
    <w:rsid w:val="00897543"/>
    <w:rsid w:val="00897E20"/>
    <w:rsid w:val="008A0A44"/>
    <w:rsid w:val="008A1378"/>
    <w:rsid w:val="008B06E7"/>
    <w:rsid w:val="008B17A0"/>
    <w:rsid w:val="008B22AA"/>
    <w:rsid w:val="008B6ACC"/>
    <w:rsid w:val="008B6E37"/>
    <w:rsid w:val="008B7082"/>
    <w:rsid w:val="008C1628"/>
    <w:rsid w:val="008C1A31"/>
    <w:rsid w:val="008C2C79"/>
    <w:rsid w:val="008C409F"/>
    <w:rsid w:val="008C4DB1"/>
    <w:rsid w:val="008C66B8"/>
    <w:rsid w:val="008D047B"/>
    <w:rsid w:val="008D1146"/>
    <w:rsid w:val="008D21C4"/>
    <w:rsid w:val="008D3A7B"/>
    <w:rsid w:val="008D43DA"/>
    <w:rsid w:val="008D7825"/>
    <w:rsid w:val="008E0F7E"/>
    <w:rsid w:val="008E5273"/>
    <w:rsid w:val="008E5B3A"/>
    <w:rsid w:val="008E6264"/>
    <w:rsid w:val="008E6362"/>
    <w:rsid w:val="008E6B53"/>
    <w:rsid w:val="008E7CCB"/>
    <w:rsid w:val="008F1090"/>
    <w:rsid w:val="008F3842"/>
    <w:rsid w:val="008F7681"/>
    <w:rsid w:val="00912672"/>
    <w:rsid w:val="00912F11"/>
    <w:rsid w:val="009212A8"/>
    <w:rsid w:val="009310F1"/>
    <w:rsid w:val="009320C3"/>
    <w:rsid w:val="00935E92"/>
    <w:rsid w:val="00936E67"/>
    <w:rsid w:val="00940F08"/>
    <w:rsid w:val="00944FA5"/>
    <w:rsid w:val="00946C8D"/>
    <w:rsid w:val="00950D38"/>
    <w:rsid w:val="00951564"/>
    <w:rsid w:val="00955F16"/>
    <w:rsid w:val="00957074"/>
    <w:rsid w:val="00962D89"/>
    <w:rsid w:val="0096335A"/>
    <w:rsid w:val="0096486B"/>
    <w:rsid w:val="00964A51"/>
    <w:rsid w:val="00966DC8"/>
    <w:rsid w:val="00971146"/>
    <w:rsid w:val="009725A3"/>
    <w:rsid w:val="009732E0"/>
    <w:rsid w:val="00973381"/>
    <w:rsid w:val="0098098D"/>
    <w:rsid w:val="00981019"/>
    <w:rsid w:val="00983236"/>
    <w:rsid w:val="009838A1"/>
    <w:rsid w:val="00986EF6"/>
    <w:rsid w:val="00990C77"/>
    <w:rsid w:val="00991917"/>
    <w:rsid w:val="00992255"/>
    <w:rsid w:val="00992457"/>
    <w:rsid w:val="009943FD"/>
    <w:rsid w:val="00994988"/>
    <w:rsid w:val="009972FD"/>
    <w:rsid w:val="009A0D53"/>
    <w:rsid w:val="009A50E0"/>
    <w:rsid w:val="009B0001"/>
    <w:rsid w:val="009B15FA"/>
    <w:rsid w:val="009B1AD0"/>
    <w:rsid w:val="009B23E0"/>
    <w:rsid w:val="009B73D0"/>
    <w:rsid w:val="009C0C6C"/>
    <w:rsid w:val="009C477F"/>
    <w:rsid w:val="009C62BF"/>
    <w:rsid w:val="009D0B89"/>
    <w:rsid w:val="009D27E7"/>
    <w:rsid w:val="009D39CE"/>
    <w:rsid w:val="009D5076"/>
    <w:rsid w:val="009D5C00"/>
    <w:rsid w:val="009D7AB6"/>
    <w:rsid w:val="009E1A77"/>
    <w:rsid w:val="009E224E"/>
    <w:rsid w:val="009E256F"/>
    <w:rsid w:val="009E2E62"/>
    <w:rsid w:val="009E43E3"/>
    <w:rsid w:val="009E6517"/>
    <w:rsid w:val="009E6585"/>
    <w:rsid w:val="009F4387"/>
    <w:rsid w:val="009F454D"/>
    <w:rsid w:val="009F670D"/>
    <w:rsid w:val="009F73C7"/>
    <w:rsid w:val="009F7FA3"/>
    <w:rsid w:val="00A02466"/>
    <w:rsid w:val="00A027CB"/>
    <w:rsid w:val="00A0472B"/>
    <w:rsid w:val="00A04C17"/>
    <w:rsid w:val="00A07906"/>
    <w:rsid w:val="00A119D8"/>
    <w:rsid w:val="00A1231D"/>
    <w:rsid w:val="00A12B22"/>
    <w:rsid w:val="00A1726B"/>
    <w:rsid w:val="00A17D0F"/>
    <w:rsid w:val="00A221CF"/>
    <w:rsid w:val="00A22717"/>
    <w:rsid w:val="00A2337E"/>
    <w:rsid w:val="00A255C3"/>
    <w:rsid w:val="00A36480"/>
    <w:rsid w:val="00A4028A"/>
    <w:rsid w:val="00A40B25"/>
    <w:rsid w:val="00A41D8A"/>
    <w:rsid w:val="00A42111"/>
    <w:rsid w:val="00A422EA"/>
    <w:rsid w:val="00A43339"/>
    <w:rsid w:val="00A43FB2"/>
    <w:rsid w:val="00A54043"/>
    <w:rsid w:val="00A56E94"/>
    <w:rsid w:val="00A70948"/>
    <w:rsid w:val="00A70C6B"/>
    <w:rsid w:val="00A70E23"/>
    <w:rsid w:val="00A718AE"/>
    <w:rsid w:val="00A727D8"/>
    <w:rsid w:val="00A8137C"/>
    <w:rsid w:val="00A813D6"/>
    <w:rsid w:val="00A841A1"/>
    <w:rsid w:val="00A84A9A"/>
    <w:rsid w:val="00A84E9D"/>
    <w:rsid w:val="00A9173A"/>
    <w:rsid w:val="00A91DEB"/>
    <w:rsid w:val="00A91FDF"/>
    <w:rsid w:val="00A92CA5"/>
    <w:rsid w:val="00A92F27"/>
    <w:rsid w:val="00A93CAF"/>
    <w:rsid w:val="00A948EC"/>
    <w:rsid w:val="00A94FE6"/>
    <w:rsid w:val="00A950AF"/>
    <w:rsid w:val="00A95B69"/>
    <w:rsid w:val="00A9795F"/>
    <w:rsid w:val="00AA087B"/>
    <w:rsid w:val="00AA331F"/>
    <w:rsid w:val="00AA6200"/>
    <w:rsid w:val="00AA7F05"/>
    <w:rsid w:val="00AB17DC"/>
    <w:rsid w:val="00AB2246"/>
    <w:rsid w:val="00AB37E5"/>
    <w:rsid w:val="00AB528C"/>
    <w:rsid w:val="00AB7740"/>
    <w:rsid w:val="00AB775D"/>
    <w:rsid w:val="00AC4801"/>
    <w:rsid w:val="00AC4F20"/>
    <w:rsid w:val="00AC6726"/>
    <w:rsid w:val="00AD001D"/>
    <w:rsid w:val="00AD144B"/>
    <w:rsid w:val="00AD2AE9"/>
    <w:rsid w:val="00AD2BEB"/>
    <w:rsid w:val="00AD3252"/>
    <w:rsid w:val="00AE006C"/>
    <w:rsid w:val="00AE0A2D"/>
    <w:rsid w:val="00AE1A8F"/>
    <w:rsid w:val="00AE329F"/>
    <w:rsid w:val="00AE35DB"/>
    <w:rsid w:val="00AF035B"/>
    <w:rsid w:val="00AF2B89"/>
    <w:rsid w:val="00AF3A72"/>
    <w:rsid w:val="00AF4EE3"/>
    <w:rsid w:val="00AF59EF"/>
    <w:rsid w:val="00B01462"/>
    <w:rsid w:val="00B03C58"/>
    <w:rsid w:val="00B04DC3"/>
    <w:rsid w:val="00B06333"/>
    <w:rsid w:val="00B076FE"/>
    <w:rsid w:val="00B1217C"/>
    <w:rsid w:val="00B158BA"/>
    <w:rsid w:val="00B234B2"/>
    <w:rsid w:val="00B23A8E"/>
    <w:rsid w:val="00B23DCC"/>
    <w:rsid w:val="00B2791F"/>
    <w:rsid w:val="00B27B63"/>
    <w:rsid w:val="00B27E86"/>
    <w:rsid w:val="00B30994"/>
    <w:rsid w:val="00B37669"/>
    <w:rsid w:val="00B42131"/>
    <w:rsid w:val="00B4245C"/>
    <w:rsid w:val="00B43668"/>
    <w:rsid w:val="00B44F30"/>
    <w:rsid w:val="00B45FB7"/>
    <w:rsid w:val="00B47370"/>
    <w:rsid w:val="00B52173"/>
    <w:rsid w:val="00B61FB2"/>
    <w:rsid w:val="00B62688"/>
    <w:rsid w:val="00B62DFB"/>
    <w:rsid w:val="00B70024"/>
    <w:rsid w:val="00B7010B"/>
    <w:rsid w:val="00B713C9"/>
    <w:rsid w:val="00B72741"/>
    <w:rsid w:val="00B74A23"/>
    <w:rsid w:val="00B76393"/>
    <w:rsid w:val="00B8250B"/>
    <w:rsid w:val="00B83238"/>
    <w:rsid w:val="00B85C17"/>
    <w:rsid w:val="00B9127D"/>
    <w:rsid w:val="00B92847"/>
    <w:rsid w:val="00B946C0"/>
    <w:rsid w:val="00B94DCD"/>
    <w:rsid w:val="00B954AB"/>
    <w:rsid w:val="00B964E5"/>
    <w:rsid w:val="00BA0F7A"/>
    <w:rsid w:val="00BA13AF"/>
    <w:rsid w:val="00BA79E4"/>
    <w:rsid w:val="00BB326B"/>
    <w:rsid w:val="00BB3C10"/>
    <w:rsid w:val="00BB42D9"/>
    <w:rsid w:val="00BB6B04"/>
    <w:rsid w:val="00BC0688"/>
    <w:rsid w:val="00BC3764"/>
    <w:rsid w:val="00BC4CA8"/>
    <w:rsid w:val="00BC7482"/>
    <w:rsid w:val="00BC76A5"/>
    <w:rsid w:val="00BD11C4"/>
    <w:rsid w:val="00BD2334"/>
    <w:rsid w:val="00BD643F"/>
    <w:rsid w:val="00BD6FD2"/>
    <w:rsid w:val="00BE01F4"/>
    <w:rsid w:val="00BE1A29"/>
    <w:rsid w:val="00BE36C7"/>
    <w:rsid w:val="00BE519C"/>
    <w:rsid w:val="00BE542E"/>
    <w:rsid w:val="00BE6242"/>
    <w:rsid w:val="00BE7DFA"/>
    <w:rsid w:val="00BF2B40"/>
    <w:rsid w:val="00BF6771"/>
    <w:rsid w:val="00C0047F"/>
    <w:rsid w:val="00C045FF"/>
    <w:rsid w:val="00C05002"/>
    <w:rsid w:val="00C06A23"/>
    <w:rsid w:val="00C11258"/>
    <w:rsid w:val="00C121C5"/>
    <w:rsid w:val="00C13A56"/>
    <w:rsid w:val="00C13EEB"/>
    <w:rsid w:val="00C1488B"/>
    <w:rsid w:val="00C16E06"/>
    <w:rsid w:val="00C20937"/>
    <w:rsid w:val="00C22CCF"/>
    <w:rsid w:val="00C24D5D"/>
    <w:rsid w:val="00C2767B"/>
    <w:rsid w:val="00C33448"/>
    <w:rsid w:val="00C433A3"/>
    <w:rsid w:val="00C436E0"/>
    <w:rsid w:val="00C456D9"/>
    <w:rsid w:val="00C45B15"/>
    <w:rsid w:val="00C45C01"/>
    <w:rsid w:val="00C4667A"/>
    <w:rsid w:val="00C46D29"/>
    <w:rsid w:val="00C47382"/>
    <w:rsid w:val="00C52EAD"/>
    <w:rsid w:val="00C5551D"/>
    <w:rsid w:val="00C55C0E"/>
    <w:rsid w:val="00C56DA6"/>
    <w:rsid w:val="00C56F91"/>
    <w:rsid w:val="00C5742E"/>
    <w:rsid w:val="00C660A2"/>
    <w:rsid w:val="00C73EA1"/>
    <w:rsid w:val="00C7477B"/>
    <w:rsid w:val="00C76882"/>
    <w:rsid w:val="00C77B69"/>
    <w:rsid w:val="00C84668"/>
    <w:rsid w:val="00C908AD"/>
    <w:rsid w:val="00C92A5F"/>
    <w:rsid w:val="00C93DDC"/>
    <w:rsid w:val="00C96963"/>
    <w:rsid w:val="00C97342"/>
    <w:rsid w:val="00CA4362"/>
    <w:rsid w:val="00CA696B"/>
    <w:rsid w:val="00CA7C0E"/>
    <w:rsid w:val="00CA7F0E"/>
    <w:rsid w:val="00CB2912"/>
    <w:rsid w:val="00CB3024"/>
    <w:rsid w:val="00CB353E"/>
    <w:rsid w:val="00CB7527"/>
    <w:rsid w:val="00CB7529"/>
    <w:rsid w:val="00CB7D9D"/>
    <w:rsid w:val="00CB7F63"/>
    <w:rsid w:val="00CC33D4"/>
    <w:rsid w:val="00CC3DF2"/>
    <w:rsid w:val="00CC5D49"/>
    <w:rsid w:val="00CD0019"/>
    <w:rsid w:val="00CD00B7"/>
    <w:rsid w:val="00CD3810"/>
    <w:rsid w:val="00CD6FA4"/>
    <w:rsid w:val="00CD7BA1"/>
    <w:rsid w:val="00CE1331"/>
    <w:rsid w:val="00CE3E69"/>
    <w:rsid w:val="00CE69BF"/>
    <w:rsid w:val="00CE704A"/>
    <w:rsid w:val="00CF0422"/>
    <w:rsid w:val="00CF29C7"/>
    <w:rsid w:val="00CF41E1"/>
    <w:rsid w:val="00CF59FC"/>
    <w:rsid w:val="00CF7CD4"/>
    <w:rsid w:val="00D006A1"/>
    <w:rsid w:val="00D03FE0"/>
    <w:rsid w:val="00D054BA"/>
    <w:rsid w:val="00D05AF1"/>
    <w:rsid w:val="00D07159"/>
    <w:rsid w:val="00D11134"/>
    <w:rsid w:val="00D15173"/>
    <w:rsid w:val="00D15506"/>
    <w:rsid w:val="00D233D1"/>
    <w:rsid w:val="00D245AC"/>
    <w:rsid w:val="00D268D0"/>
    <w:rsid w:val="00D27312"/>
    <w:rsid w:val="00D273B4"/>
    <w:rsid w:val="00D275C0"/>
    <w:rsid w:val="00D30ED5"/>
    <w:rsid w:val="00D315A4"/>
    <w:rsid w:val="00D320F3"/>
    <w:rsid w:val="00D324A5"/>
    <w:rsid w:val="00D350A5"/>
    <w:rsid w:val="00D361F7"/>
    <w:rsid w:val="00D36D03"/>
    <w:rsid w:val="00D36E09"/>
    <w:rsid w:val="00D40606"/>
    <w:rsid w:val="00D41948"/>
    <w:rsid w:val="00D42971"/>
    <w:rsid w:val="00D42D34"/>
    <w:rsid w:val="00D44DE8"/>
    <w:rsid w:val="00D4548A"/>
    <w:rsid w:val="00D51559"/>
    <w:rsid w:val="00D51D0F"/>
    <w:rsid w:val="00D52AF5"/>
    <w:rsid w:val="00D530A8"/>
    <w:rsid w:val="00D56019"/>
    <w:rsid w:val="00D607D3"/>
    <w:rsid w:val="00D61897"/>
    <w:rsid w:val="00D66F37"/>
    <w:rsid w:val="00D7085B"/>
    <w:rsid w:val="00D71BC8"/>
    <w:rsid w:val="00D720B1"/>
    <w:rsid w:val="00D754DD"/>
    <w:rsid w:val="00D771DF"/>
    <w:rsid w:val="00D77DFD"/>
    <w:rsid w:val="00D80251"/>
    <w:rsid w:val="00D82023"/>
    <w:rsid w:val="00D866D6"/>
    <w:rsid w:val="00D87E38"/>
    <w:rsid w:val="00D91545"/>
    <w:rsid w:val="00D928A1"/>
    <w:rsid w:val="00D93DF8"/>
    <w:rsid w:val="00D943BF"/>
    <w:rsid w:val="00D952FA"/>
    <w:rsid w:val="00DA2123"/>
    <w:rsid w:val="00DB14A1"/>
    <w:rsid w:val="00DB551C"/>
    <w:rsid w:val="00DB614C"/>
    <w:rsid w:val="00DB624B"/>
    <w:rsid w:val="00DB7718"/>
    <w:rsid w:val="00DC2CC3"/>
    <w:rsid w:val="00DC4781"/>
    <w:rsid w:val="00DC6F5D"/>
    <w:rsid w:val="00DD1F55"/>
    <w:rsid w:val="00DD2B66"/>
    <w:rsid w:val="00DD2BC9"/>
    <w:rsid w:val="00DD470F"/>
    <w:rsid w:val="00DD61DD"/>
    <w:rsid w:val="00DE1844"/>
    <w:rsid w:val="00DE1C77"/>
    <w:rsid w:val="00DE2D66"/>
    <w:rsid w:val="00DE63DA"/>
    <w:rsid w:val="00DF2DDC"/>
    <w:rsid w:val="00DF3FD5"/>
    <w:rsid w:val="00DF409D"/>
    <w:rsid w:val="00DF6260"/>
    <w:rsid w:val="00DF7ECC"/>
    <w:rsid w:val="00E003F6"/>
    <w:rsid w:val="00E02A55"/>
    <w:rsid w:val="00E0442D"/>
    <w:rsid w:val="00E059AA"/>
    <w:rsid w:val="00E126B8"/>
    <w:rsid w:val="00E1617B"/>
    <w:rsid w:val="00E24AC9"/>
    <w:rsid w:val="00E26244"/>
    <w:rsid w:val="00E27801"/>
    <w:rsid w:val="00E27C80"/>
    <w:rsid w:val="00E3117F"/>
    <w:rsid w:val="00E32A94"/>
    <w:rsid w:val="00E35520"/>
    <w:rsid w:val="00E3609D"/>
    <w:rsid w:val="00E37036"/>
    <w:rsid w:val="00E40E4B"/>
    <w:rsid w:val="00E45723"/>
    <w:rsid w:val="00E457FB"/>
    <w:rsid w:val="00E45F07"/>
    <w:rsid w:val="00E46003"/>
    <w:rsid w:val="00E47FC7"/>
    <w:rsid w:val="00E5058A"/>
    <w:rsid w:val="00E52F0F"/>
    <w:rsid w:val="00E56FD0"/>
    <w:rsid w:val="00E608A2"/>
    <w:rsid w:val="00E61059"/>
    <w:rsid w:val="00E624AD"/>
    <w:rsid w:val="00E65EB2"/>
    <w:rsid w:val="00E70EC6"/>
    <w:rsid w:val="00E71B2E"/>
    <w:rsid w:val="00E73589"/>
    <w:rsid w:val="00E73C8C"/>
    <w:rsid w:val="00E76A47"/>
    <w:rsid w:val="00E80996"/>
    <w:rsid w:val="00E841B6"/>
    <w:rsid w:val="00E84287"/>
    <w:rsid w:val="00E84674"/>
    <w:rsid w:val="00E86AB9"/>
    <w:rsid w:val="00E873EF"/>
    <w:rsid w:val="00E87F9E"/>
    <w:rsid w:val="00E90F4E"/>
    <w:rsid w:val="00E92297"/>
    <w:rsid w:val="00E94E5A"/>
    <w:rsid w:val="00EB232E"/>
    <w:rsid w:val="00EB44A7"/>
    <w:rsid w:val="00EB49D8"/>
    <w:rsid w:val="00EB52BF"/>
    <w:rsid w:val="00EB7CE1"/>
    <w:rsid w:val="00EC23ED"/>
    <w:rsid w:val="00EC32E6"/>
    <w:rsid w:val="00EC6915"/>
    <w:rsid w:val="00EC798C"/>
    <w:rsid w:val="00ED0FB1"/>
    <w:rsid w:val="00ED1176"/>
    <w:rsid w:val="00ED1E23"/>
    <w:rsid w:val="00ED20F3"/>
    <w:rsid w:val="00ED226F"/>
    <w:rsid w:val="00ED36C1"/>
    <w:rsid w:val="00ED427B"/>
    <w:rsid w:val="00ED6C0F"/>
    <w:rsid w:val="00EE03B7"/>
    <w:rsid w:val="00EE1DF4"/>
    <w:rsid w:val="00EE6BD4"/>
    <w:rsid w:val="00EF4746"/>
    <w:rsid w:val="00EF4923"/>
    <w:rsid w:val="00EF54F6"/>
    <w:rsid w:val="00EF6F57"/>
    <w:rsid w:val="00F003D3"/>
    <w:rsid w:val="00F01B98"/>
    <w:rsid w:val="00F024E0"/>
    <w:rsid w:val="00F10FCC"/>
    <w:rsid w:val="00F153A5"/>
    <w:rsid w:val="00F170B6"/>
    <w:rsid w:val="00F17D16"/>
    <w:rsid w:val="00F21279"/>
    <w:rsid w:val="00F24586"/>
    <w:rsid w:val="00F30123"/>
    <w:rsid w:val="00F30231"/>
    <w:rsid w:val="00F34490"/>
    <w:rsid w:val="00F348E8"/>
    <w:rsid w:val="00F54046"/>
    <w:rsid w:val="00F55B87"/>
    <w:rsid w:val="00F55C90"/>
    <w:rsid w:val="00F56245"/>
    <w:rsid w:val="00F62D13"/>
    <w:rsid w:val="00F65F9B"/>
    <w:rsid w:val="00F664D9"/>
    <w:rsid w:val="00F715A2"/>
    <w:rsid w:val="00F731A2"/>
    <w:rsid w:val="00F73DDE"/>
    <w:rsid w:val="00F7533B"/>
    <w:rsid w:val="00F75D2D"/>
    <w:rsid w:val="00F81200"/>
    <w:rsid w:val="00F83ABB"/>
    <w:rsid w:val="00F901FB"/>
    <w:rsid w:val="00F9074A"/>
    <w:rsid w:val="00F90B2E"/>
    <w:rsid w:val="00F924CB"/>
    <w:rsid w:val="00FA21F6"/>
    <w:rsid w:val="00FA7561"/>
    <w:rsid w:val="00FA7E14"/>
    <w:rsid w:val="00FA7FF1"/>
    <w:rsid w:val="00FB036B"/>
    <w:rsid w:val="00FB5E12"/>
    <w:rsid w:val="00FB6854"/>
    <w:rsid w:val="00FC1C35"/>
    <w:rsid w:val="00FC4530"/>
    <w:rsid w:val="00FC55FC"/>
    <w:rsid w:val="00FC6D94"/>
    <w:rsid w:val="00FC6FFE"/>
    <w:rsid w:val="00FD0270"/>
    <w:rsid w:val="00FD2475"/>
    <w:rsid w:val="00FE248D"/>
    <w:rsid w:val="00FE2B92"/>
    <w:rsid w:val="00FE5617"/>
    <w:rsid w:val="00FE7FCA"/>
    <w:rsid w:val="00FF0203"/>
    <w:rsid w:val="00FF20AA"/>
    <w:rsid w:val="00FF28BD"/>
    <w:rsid w:val="00FF2F38"/>
    <w:rsid w:val="00FF42F7"/>
    <w:rsid w:val="00FF4FF2"/>
    <w:rsid w:val="00FF5B9E"/>
    <w:rsid w:val="00FF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D60FCD5-7E7B-414E-9499-081B3C33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0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992255"/>
    <w:pPr>
      <w:snapToGrid w:val="0"/>
      <w:spacing w:line="300" w:lineRule="auto"/>
    </w:pPr>
    <w:rPr>
      <w:rFonts w:eastAsiaTheme="minorEastAsia" w:cstheme="minorBidi"/>
      <w:kern w:val="0"/>
      <w:szCs w:val="24"/>
      <w:lang w:eastAsia="en-US"/>
    </w:rPr>
  </w:style>
  <w:style w:type="paragraph" w:styleId="1">
    <w:name w:val="heading 1"/>
    <w:basedOn w:val="a3"/>
    <w:next w:val="a3"/>
    <w:link w:val="1Char"/>
    <w:uiPriority w:val="9"/>
    <w:qFormat/>
    <w:rsid w:val="006357DC"/>
    <w:pPr>
      <w:keepNext/>
      <w:keepLines/>
      <w:numPr>
        <w:numId w:val="2"/>
      </w:numPr>
      <w:spacing w:beforeLines="50" w:before="50"/>
      <w:ind w:left="0" w:firstLine="0"/>
      <w:outlineLvl w:val="0"/>
    </w:pPr>
    <w:rPr>
      <w:rFonts w:ascii="微软雅黑" w:eastAsia="微软雅黑" w:hAnsi="微软雅黑"/>
      <w:bCs/>
      <w:kern w:val="44"/>
      <w:sz w:val="24"/>
      <w:szCs w:val="28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BE519C"/>
    <w:pPr>
      <w:keepNext/>
      <w:keepLines/>
      <w:numPr>
        <w:ilvl w:val="1"/>
        <w:numId w:val="2"/>
      </w:numPr>
      <w:spacing w:beforeLines="50" w:before="50"/>
      <w:ind w:left="284" w:firstLine="0"/>
      <w:outlineLvl w:val="1"/>
    </w:pPr>
    <w:rPr>
      <w:rFonts w:ascii="微软雅黑" w:eastAsia="微软雅黑" w:hAnsi="微软雅黑"/>
      <w:bCs/>
      <w:sz w:val="22"/>
    </w:rPr>
  </w:style>
  <w:style w:type="paragraph" w:styleId="3">
    <w:name w:val="heading 3"/>
    <w:basedOn w:val="2"/>
    <w:next w:val="a3"/>
    <w:link w:val="3Char"/>
    <w:uiPriority w:val="9"/>
    <w:unhideWhenUsed/>
    <w:qFormat/>
    <w:rsid w:val="009310F1"/>
    <w:pPr>
      <w:numPr>
        <w:ilvl w:val="2"/>
      </w:numPr>
      <w:ind w:left="992"/>
      <w:outlineLvl w:val="2"/>
    </w:pPr>
    <w:rPr>
      <w:sz w:val="21"/>
    </w:rPr>
  </w:style>
  <w:style w:type="paragraph" w:styleId="4">
    <w:name w:val="heading 4"/>
    <w:basedOn w:val="a3"/>
    <w:next w:val="a3"/>
    <w:link w:val="4Char"/>
    <w:uiPriority w:val="9"/>
    <w:unhideWhenUsed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3"/>
    <w:next w:val="a3"/>
    <w:link w:val="5Char"/>
    <w:uiPriority w:val="9"/>
    <w:unhideWhenUsed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Char"/>
    <w:uiPriority w:val="9"/>
    <w:unhideWhenUsed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3"/>
    <w:next w:val="a3"/>
    <w:link w:val="7Char"/>
    <w:uiPriority w:val="9"/>
    <w:unhideWhenUsed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3"/>
    <w:next w:val="a3"/>
    <w:link w:val="8Char"/>
    <w:uiPriority w:val="9"/>
    <w:unhideWhenUsed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3"/>
    <w:next w:val="a3"/>
    <w:link w:val="9Char"/>
    <w:uiPriority w:val="9"/>
    <w:unhideWhenUsed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标题 1 Char"/>
    <w:basedOn w:val="a4"/>
    <w:link w:val="1"/>
    <w:uiPriority w:val="9"/>
    <w:rsid w:val="006357DC"/>
    <w:rPr>
      <w:rFonts w:ascii="微软雅黑" w:eastAsia="微软雅黑" w:hAnsi="微软雅黑" w:cstheme="minorBidi"/>
      <w:bCs/>
      <w:kern w:val="44"/>
      <w:sz w:val="24"/>
      <w:szCs w:val="28"/>
      <w:lang w:eastAsia="en-US"/>
    </w:rPr>
  </w:style>
  <w:style w:type="character" w:customStyle="1" w:styleId="2Char">
    <w:name w:val="标题 2 Char"/>
    <w:basedOn w:val="a4"/>
    <w:link w:val="2"/>
    <w:uiPriority w:val="9"/>
    <w:rsid w:val="00BE519C"/>
    <w:rPr>
      <w:rFonts w:ascii="微软雅黑" w:eastAsia="微软雅黑" w:hAnsi="微软雅黑" w:cstheme="minorBidi"/>
      <w:bCs/>
      <w:kern w:val="0"/>
      <w:sz w:val="22"/>
      <w:szCs w:val="24"/>
      <w:lang w:eastAsia="en-US"/>
    </w:rPr>
  </w:style>
  <w:style w:type="character" w:customStyle="1" w:styleId="3Char">
    <w:name w:val="标题 3 Char"/>
    <w:basedOn w:val="a4"/>
    <w:link w:val="3"/>
    <w:uiPriority w:val="9"/>
    <w:rsid w:val="009310F1"/>
    <w:rPr>
      <w:rFonts w:ascii="微软雅黑" w:eastAsia="微软雅黑" w:hAnsi="微软雅黑" w:cstheme="minorBidi"/>
      <w:bCs/>
      <w:kern w:val="0"/>
      <w:szCs w:val="24"/>
      <w:lang w:eastAsia="en-US"/>
    </w:rPr>
  </w:style>
  <w:style w:type="character" w:customStyle="1" w:styleId="4Char">
    <w:name w:val="标题 4 Char"/>
    <w:basedOn w:val="a4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4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4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4"/>
    <w:link w:val="7"/>
    <w:uiPriority w:val="9"/>
    <w:rPr>
      <w:b/>
      <w:bCs/>
      <w:sz w:val="24"/>
      <w:szCs w:val="24"/>
    </w:rPr>
  </w:style>
  <w:style w:type="character" w:customStyle="1" w:styleId="8Char">
    <w:name w:val="标题 8 Char"/>
    <w:basedOn w:val="a4"/>
    <w:link w:val="8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4"/>
    <w:link w:val="9"/>
    <w:uiPriority w:val="9"/>
    <w:rPr>
      <w:rFonts w:asciiTheme="majorHAnsi" w:eastAsiaTheme="majorEastAsia" w:hAnsiTheme="majorHAnsi" w:cstheme="majorBidi"/>
      <w:szCs w:val="21"/>
    </w:rPr>
  </w:style>
  <w:style w:type="paragraph" w:styleId="a7">
    <w:name w:val="Title"/>
    <w:basedOn w:val="a3"/>
    <w:next w:val="a3"/>
    <w:link w:val="Char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4"/>
    <w:link w:val="a7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3"/>
    <w:next w:val="a3"/>
    <w:link w:val="Char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4"/>
    <w:link w:val="a8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ubtle Emphasis"/>
    <w:basedOn w:val="a4"/>
    <w:uiPriority w:val="19"/>
    <w:rPr>
      <w:i/>
      <w:iCs/>
      <w:color w:val="808080" w:themeColor="text1" w:themeTint="7F"/>
    </w:rPr>
  </w:style>
  <w:style w:type="character" w:styleId="aa">
    <w:name w:val="Emphasis"/>
    <w:basedOn w:val="a4"/>
    <w:uiPriority w:val="20"/>
    <w:rsid w:val="00D42D34"/>
    <w:rPr>
      <w:rFonts w:ascii="微软雅黑" w:eastAsia="微软雅黑" w:hAnsi="微软雅黑"/>
      <w:i/>
      <w:iCs/>
    </w:rPr>
  </w:style>
  <w:style w:type="character" w:styleId="ab">
    <w:name w:val="Intense Emphasis"/>
    <w:basedOn w:val="a4"/>
    <w:uiPriority w:val="21"/>
    <w:rPr>
      <w:b/>
      <w:bCs/>
      <w:i/>
      <w:iCs/>
      <w:color w:val="4F81BD" w:themeColor="accent1"/>
    </w:rPr>
  </w:style>
  <w:style w:type="character" w:styleId="ac">
    <w:name w:val="Strong"/>
    <w:basedOn w:val="a4"/>
    <w:uiPriority w:val="22"/>
    <w:rPr>
      <w:b/>
      <w:bCs/>
    </w:rPr>
  </w:style>
  <w:style w:type="paragraph" w:styleId="ad">
    <w:name w:val="Quote"/>
    <w:basedOn w:val="a3"/>
    <w:next w:val="a3"/>
    <w:link w:val="Char1"/>
    <w:uiPriority w:val="29"/>
    <w:rPr>
      <w:i/>
      <w:iCs/>
      <w:color w:val="000000" w:themeColor="text1"/>
    </w:rPr>
  </w:style>
  <w:style w:type="character" w:customStyle="1" w:styleId="Char1">
    <w:name w:val="引用 Char"/>
    <w:basedOn w:val="a4"/>
    <w:link w:val="ad"/>
    <w:uiPriority w:val="29"/>
    <w:rPr>
      <w:i/>
      <w:iCs/>
      <w:color w:val="000000" w:themeColor="text1"/>
    </w:rPr>
  </w:style>
  <w:style w:type="paragraph" w:styleId="ae">
    <w:name w:val="Intense Quote"/>
    <w:basedOn w:val="a3"/>
    <w:next w:val="a3"/>
    <w:link w:val="Char2"/>
    <w:uiPriority w:val="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4"/>
    <w:link w:val="ae"/>
    <w:uiPriority w:val="30"/>
    <w:rPr>
      <w:b/>
      <w:bCs/>
      <w:i/>
      <w:iCs/>
      <w:color w:val="4F81BD" w:themeColor="accent1"/>
    </w:rPr>
  </w:style>
  <w:style w:type="character" w:styleId="af">
    <w:name w:val="Subtle Reference"/>
    <w:basedOn w:val="a4"/>
    <w:uiPriority w:val="31"/>
    <w:rPr>
      <w:smallCaps/>
      <w:color w:val="C0504D" w:themeColor="accent2"/>
      <w:u w:val="single"/>
    </w:rPr>
  </w:style>
  <w:style w:type="character" w:styleId="af0">
    <w:name w:val="Intense Reference"/>
    <w:basedOn w:val="a4"/>
    <w:uiPriority w:val="32"/>
    <w:rPr>
      <w:b/>
      <w:bCs/>
      <w:smallCaps/>
      <w:color w:val="C0504D" w:themeColor="accent2"/>
      <w:spacing w:val="5"/>
      <w:u w:val="single"/>
    </w:rPr>
  </w:style>
  <w:style w:type="paragraph" w:customStyle="1" w:styleId="a2">
    <w:name w:val="数字编号"/>
    <w:rsid w:val="00410860"/>
    <w:pPr>
      <w:numPr>
        <w:numId w:val="5"/>
      </w:numPr>
      <w:ind w:left="737" w:hanging="397"/>
    </w:pPr>
    <w:rPr>
      <w:rFonts w:cs="Arial"/>
    </w:rPr>
  </w:style>
  <w:style w:type="paragraph" w:styleId="a0">
    <w:name w:val="List Paragraph"/>
    <w:aliases w:val="编号2"/>
    <w:basedOn w:val="a3"/>
    <w:link w:val="Char3"/>
    <w:uiPriority w:val="34"/>
    <w:rsid w:val="003C6258"/>
    <w:pPr>
      <w:numPr>
        <w:ilvl w:val="1"/>
        <w:numId w:val="3"/>
      </w:numPr>
    </w:pPr>
  </w:style>
  <w:style w:type="character" w:styleId="af1">
    <w:name w:val="Hyperlink"/>
    <w:basedOn w:val="a4"/>
    <w:unhideWhenUsed/>
    <w:rPr>
      <w:color w:val="0000FF" w:themeColor="hyperlink"/>
      <w:u w:val="single"/>
    </w:rPr>
  </w:style>
  <w:style w:type="character" w:styleId="af2">
    <w:name w:val="FollowedHyperlink"/>
    <w:basedOn w:val="a4"/>
    <w:uiPriority w:val="99"/>
    <w:unhideWhenUsed/>
    <w:rPr>
      <w:color w:val="800080" w:themeColor="followedHyperlink"/>
      <w:u w:val="single"/>
    </w:rPr>
  </w:style>
  <w:style w:type="paragraph" w:styleId="af3">
    <w:name w:val="header"/>
    <w:basedOn w:val="a3"/>
    <w:link w:val="Char4"/>
    <w:unhideWhenUsed/>
    <w:rsid w:val="007E1AE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4">
    <w:name w:val="页眉 Char"/>
    <w:basedOn w:val="a4"/>
    <w:link w:val="af3"/>
    <w:rsid w:val="007E1AE9"/>
    <w:rPr>
      <w:rFonts w:ascii="Calibri" w:eastAsia="宋体" w:hAnsi="Calibri" w:cs="Times New Roman"/>
      <w:sz w:val="18"/>
      <w:szCs w:val="18"/>
    </w:rPr>
  </w:style>
  <w:style w:type="paragraph" w:styleId="af4">
    <w:name w:val="footer"/>
    <w:basedOn w:val="a3"/>
    <w:link w:val="Char5"/>
    <w:unhideWhenUsed/>
    <w:rsid w:val="007E1AE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5">
    <w:name w:val="页脚 Char"/>
    <w:basedOn w:val="a4"/>
    <w:link w:val="af4"/>
    <w:rsid w:val="007E1AE9"/>
    <w:rPr>
      <w:rFonts w:ascii="Calibri" w:eastAsia="宋体" w:hAnsi="Calibri" w:cs="Times New Roman"/>
      <w:sz w:val="18"/>
      <w:szCs w:val="18"/>
    </w:rPr>
  </w:style>
  <w:style w:type="paragraph" w:styleId="af5">
    <w:name w:val="No Spacing"/>
    <w:uiPriority w:val="1"/>
    <w:rsid w:val="007E1AE9"/>
    <w:pPr>
      <w:widowControl w:val="0"/>
      <w:jc w:val="both"/>
    </w:pPr>
    <w:rPr>
      <w:rFonts w:ascii="Calibri" w:hAnsi="Calibri" w:cs="Times New Roman"/>
    </w:rPr>
  </w:style>
  <w:style w:type="paragraph" w:customStyle="1" w:styleId="af6">
    <w:name w:val="源代码"/>
    <w:basedOn w:val="af7"/>
    <w:next w:val="a3"/>
    <w:link w:val="Char6"/>
    <w:qFormat/>
    <w:rsid w:val="00D61897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hd w:val="clear" w:color="auto" w:fill="F2F2F2" w:themeFill="background1" w:themeFillShade="F2"/>
    </w:pPr>
    <w:rPr>
      <w:shd w:val="clear" w:color="auto" w:fill="auto"/>
    </w:rPr>
  </w:style>
  <w:style w:type="paragraph" w:customStyle="1" w:styleId="a">
    <w:name w:val="案例"/>
    <w:basedOn w:val="a0"/>
    <w:link w:val="Char7"/>
    <w:qFormat/>
    <w:rsid w:val="00511F04"/>
    <w:pPr>
      <w:numPr>
        <w:numId w:val="4"/>
      </w:numPr>
      <w:spacing w:beforeLines="50" w:before="156"/>
      <w:ind w:leftChars="2" w:left="424"/>
    </w:pPr>
    <w:rPr>
      <w:rFonts w:eastAsia="楷体"/>
      <w:sz w:val="22"/>
    </w:rPr>
  </w:style>
  <w:style w:type="character" w:customStyle="1" w:styleId="Char6">
    <w:name w:val="源代码 Char"/>
    <w:basedOn w:val="a4"/>
    <w:link w:val="af6"/>
    <w:rsid w:val="00D61897"/>
    <w:rPr>
      <w:rFonts w:ascii="Courier New" w:eastAsiaTheme="minorEastAsia" w:hAnsi="Courier New" w:cs="Times New Roman"/>
      <w:kern w:val="0"/>
      <w:sz w:val="18"/>
      <w:szCs w:val="18"/>
      <w:shd w:val="clear" w:color="auto" w:fill="F2F2F2" w:themeFill="background1" w:themeFillShade="F2"/>
      <w:lang w:eastAsia="en-US"/>
    </w:rPr>
  </w:style>
  <w:style w:type="paragraph" w:customStyle="1" w:styleId="10">
    <w:name w:val="编号1"/>
    <w:basedOn w:val="a0"/>
    <w:next w:val="a3"/>
    <w:qFormat/>
    <w:rsid w:val="00DC2CC3"/>
    <w:pPr>
      <w:numPr>
        <w:ilvl w:val="0"/>
        <w:numId w:val="1"/>
      </w:numPr>
      <w:spacing w:beforeLines="50" w:before="50"/>
      <w:ind w:leftChars="67" w:left="67" w:firstLine="0"/>
    </w:pPr>
    <w:rPr>
      <w:b/>
    </w:rPr>
  </w:style>
  <w:style w:type="table" w:styleId="af8">
    <w:name w:val="Table Grid"/>
    <w:basedOn w:val="a5"/>
    <w:uiPriority w:val="59"/>
    <w:rsid w:val="00290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案例要求"/>
    <w:basedOn w:val="a"/>
    <w:link w:val="Char8"/>
    <w:rsid w:val="00C4667A"/>
    <w:pPr>
      <w:numPr>
        <w:ilvl w:val="2"/>
        <w:numId w:val="6"/>
      </w:numPr>
      <w:spacing w:beforeLines="0" w:before="0"/>
      <w:ind w:leftChars="250" w:left="945"/>
    </w:pPr>
  </w:style>
  <w:style w:type="character" w:customStyle="1" w:styleId="Char3">
    <w:name w:val="列出段落 Char"/>
    <w:aliases w:val="编号2 Char"/>
    <w:basedOn w:val="a4"/>
    <w:link w:val="a0"/>
    <w:uiPriority w:val="34"/>
    <w:rsid w:val="009A0D53"/>
    <w:rPr>
      <w:rFonts w:eastAsiaTheme="minorEastAsia" w:cstheme="minorBidi"/>
      <w:kern w:val="0"/>
      <w:szCs w:val="24"/>
      <w:lang w:eastAsia="en-US"/>
    </w:rPr>
  </w:style>
  <w:style w:type="character" w:customStyle="1" w:styleId="Char7">
    <w:name w:val="案例 Char"/>
    <w:basedOn w:val="Char3"/>
    <w:link w:val="a"/>
    <w:rsid w:val="00511F04"/>
    <w:rPr>
      <w:rFonts w:eastAsia="楷体" w:cstheme="minorBidi"/>
      <w:kern w:val="0"/>
      <w:sz w:val="22"/>
      <w:szCs w:val="24"/>
      <w:lang w:eastAsia="en-US"/>
    </w:rPr>
  </w:style>
  <w:style w:type="character" w:customStyle="1" w:styleId="Char8">
    <w:name w:val="案例要求 Char"/>
    <w:basedOn w:val="Char7"/>
    <w:link w:val="a1"/>
    <w:rsid w:val="00C4667A"/>
    <w:rPr>
      <w:rFonts w:eastAsia="楷体" w:cstheme="minorBidi"/>
      <w:kern w:val="0"/>
      <w:sz w:val="22"/>
      <w:szCs w:val="24"/>
      <w:lang w:eastAsia="en-US"/>
    </w:rPr>
  </w:style>
  <w:style w:type="paragraph" w:customStyle="1" w:styleId="af7">
    <w:name w:val="例程代码（无行号）"/>
    <w:basedOn w:val="a3"/>
    <w:rsid w:val="008B06E7"/>
    <w:pPr>
      <w:shd w:val="clear" w:color="auto" w:fill="E0E0E0"/>
    </w:pPr>
    <w:rPr>
      <w:rFonts w:ascii="Courier New" w:hAnsi="Courier New" w:cs="Times New Roman"/>
      <w:sz w:val="18"/>
      <w:szCs w:val="18"/>
      <w:shd w:val="clear" w:color="auto" w:fill="E0E0E0"/>
    </w:rPr>
  </w:style>
  <w:style w:type="paragraph" w:customStyle="1" w:styleId="af9">
    <w:name w:val="大标题"/>
    <w:basedOn w:val="a3"/>
    <w:link w:val="Char9"/>
    <w:rsid w:val="00511F04"/>
    <w:pPr>
      <w:jc w:val="center"/>
    </w:pPr>
    <w:rPr>
      <w:rFonts w:ascii="微软雅黑" w:eastAsia="微软雅黑" w:hAnsi="微软雅黑"/>
      <w:b/>
      <w:sz w:val="32"/>
      <w:szCs w:val="32"/>
    </w:rPr>
  </w:style>
  <w:style w:type="character" w:customStyle="1" w:styleId="Char9">
    <w:name w:val="大标题 Char"/>
    <w:basedOn w:val="a4"/>
    <w:link w:val="af9"/>
    <w:rsid w:val="00511F04"/>
    <w:rPr>
      <w:rFonts w:ascii="微软雅黑" w:eastAsia="微软雅黑" w:hAnsi="微软雅黑"/>
      <w:b/>
      <w:sz w:val="32"/>
      <w:szCs w:val="32"/>
    </w:rPr>
  </w:style>
  <w:style w:type="table" w:styleId="4-1">
    <w:name w:val="Grid Table 4 Accent 1"/>
    <w:basedOn w:val="a5"/>
    <w:uiPriority w:val="49"/>
    <w:rsid w:val="00E610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0">
    <w:name w:val="Grid Table 4"/>
    <w:basedOn w:val="a5"/>
    <w:uiPriority w:val="49"/>
    <w:rsid w:val="00A3648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a">
    <w:name w:val="Body Text"/>
    <w:basedOn w:val="a3"/>
    <w:link w:val="Chara"/>
    <w:rsid w:val="00B72741"/>
    <w:pPr>
      <w:spacing w:before="180" w:after="180"/>
    </w:pPr>
  </w:style>
  <w:style w:type="character" w:customStyle="1" w:styleId="Chara">
    <w:name w:val="正文文本 Char"/>
    <w:basedOn w:val="a4"/>
    <w:link w:val="afa"/>
    <w:rsid w:val="00B72741"/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customStyle="1" w:styleId="FirstParagraph">
    <w:name w:val="First Paragraph"/>
    <w:basedOn w:val="afa"/>
    <w:next w:val="afa"/>
    <w:rsid w:val="00B72741"/>
  </w:style>
  <w:style w:type="paragraph" w:customStyle="1" w:styleId="Compact">
    <w:name w:val="Compact"/>
    <w:basedOn w:val="afa"/>
    <w:rsid w:val="00B72741"/>
    <w:pPr>
      <w:spacing w:before="36" w:after="36"/>
    </w:pPr>
  </w:style>
  <w:style w:type="paragraph" w:customStyle="1" w:styleId="Author">
    <w:name w:val="Author"/>
    <w:next w:val="afa"/>
    <w:rsid w:val="00B72741"/>
    <w:pPr>
      <w:keepNext/>
      <w:keepLines/>
      <w:spacing w:after="200"/>
      <w:jc w:val="center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styleId="afb">
    <w:name w:val="Date"/>
    <w:next w:val="afa"/>
    <w:link w:val="Charb"/>
    <w:rsid w:val="00B72741"/>
    <w:pPr>
      <w:keepNext/>
      <w:keepLines/>
      <w:spacing w:after="200"/>
      <w:jc w:val="center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Charb">
    <w:name w:val="日期 Char"/>
    <w:basedOn w:val="a4"/>
    <w:link w:val="afb"/>
    <w:rsid w:val="00B72741"/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customStyle="1" w:styleId="Abstract">
    <w:name w:val="Abstract"/>
    <w:basedOn w:val="a3"/>
    <w:next w:val="afa"/>
    <w:rsid w:val="00B72741"/>
    <w:pPr>
      <w:keepNext/>
      <w:keepLines/>
      <w:spacing w:before="300" w:after="300"/>
    </w:pPr>
    <w:rPr>
      <w:sz w:val="20"/>
      <w:szCs w:val="20"/>
    </w:rPr>
  </w:style>
  <w:style w:type="paragraph" w:styleId="afc">
    <w:name w:val="Bibliography"/>
    <w:basedOn w:val="a3"/>
    <w:rsid w:val="00B72741"/>
  </w:style>
  <w:style w:type="paragraph" w:styleId="afd">
    <w:name w:val="Block Text"/>
    <w:basedOn w:val="afa"/>
    <w:next w:val="afa"/>
    <w:uiPriority w:val="9"/>
    <w:unhideWhenUsed/>
    <w:rsid w:val="00B72741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fe">
    <w:name w:val="footnote text"/>
    <w:basedOn w:val="a3"/>
    <w:link w:val="Charc"/>
    <w:uiPriority w:val="9"/>
    <w:unhideWhenUsed/>
    <w:rsid w:val="00B72741"/>
  </w:style>
  <w:style w:type="character" w:customStyle="1" w:styleId="Charc">
    <w:name w:val="脚注文本 Char"/>
    <w:basedOn w:val="a4"/>
    <w:link w:val="afe"/>
    <w:uiPriority w:val="9"/>
    <w:rsid w:val="00B72741"/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table" w:customStyle="1" w:styleId="Table">
    <w:name w:val="Table"/>
    <w:semiHidden/>
    <w:unhideWhenUsed/>
    <w:qFormat/>
    <w:rsid w:val="00B72741"/>
    <w:pPr>
      <w:spacing w:after="200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3"/>
    <w:next w:val="Definition"/>
    <w:rsid w:val="00B72741"/>
    <w:pPr>
      <w:keepNext/>
      <w:keepLines/>
    </w:pPr>
    <w:rPr>
      <w:b/>
    </w:rPr>
  </w:style>
  <w:style w:type="paragraph" w:customStyle="1" w:styleId="Definition">
    <w:name w:val="Definition"/>
    <w:basedOn w:val="a3"/>
    <w:rsid w:val="00B72741"/>
  </w:style>
  <w:style w:type="paragraph" w:styleId="aff">
    <w:name w:val="caption"/>
    <w:basedOn w:val="a3"/>
    <w:link w:val="Chard"/>
    <w:rsid w:val="00B72741"/>
    <w:pPr>
      <w:spacing w:after="120"/>
    </w:pPr>
    <w:rPr>
      <w:i/>
    </w:rPr>
  </w:style>
  <w:style w:type="paragraph" w:customStyle="1" w:styleId="TableCaption">
    <w:name w:val="Table Caption"/>
    <w:basedOn w:val="aff"/>
    <w:rsid w:val="00B72741"/>
    <w:pPr>
      <w:keepNext/>
    </w:pPr>
  </w:style>
  <w:style w:type="paragraph" w:customStyle="1" w:styleId="ImageCaption">
    <w:name w:val="Image Caption"/>
    <w:basedOn w:val="aff"/>
    <w:rsid w:val="00B72741"/>
  </w:style>
  <w:style w:type="paragraph" w:customStyle="1" w:styleId="Figure">
    <w:name w:val="Figure"/>
    <w:basedOn w:val="a3"/>
    <w:rsid w:val="00B72741"/>
  </w:style>
  <w:style w:type="paragraph" w:customStyle="1" w:styleId="CaptionedFigure">
    <w:name w:val="Captioned Figure"/>
    <w:basedOn w:val="Figure"/>
    <w:rsid w:val="00B72741"/>
    <w:pPr>
      <w:keepNext/>
    </w:pPr>
  </w:style>
  <w:style w:type="character" w:customStyle="1" w:styleId="Chard">
    <w:name w:val="题注 Char"/>
    <w:basedOn w:val="a4"/>
    <w:link w:val="aff"/>
    <w:rsid w:val="00B72741"/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character" w:customStyle="1" w:styleId="VerbatimChar">
    <w:name w:val="Verbatim Char"/>
    <w:basedOn w:val="Chard"/>
    <w:link w:val="SourceCode"/>
    <w:rsid w:val="00B72741"/>
    <w:rPr>
      <w:rFonts w:ascii="Consolas" w:eastAsiaTheme="minorEastAsia" w:hAnsi="Consolas" w:cstheme="minorBidi"/>
      <w:i/>
      <w:kern w:val="0"/>
      <w:sz w:val="22"/>
      <w:szCs w:val="24"/>
      <w:lang w:eastAsia="en-US"/>
    </w:rPr>
  </w:style>
  <w:style w:type="character" w:styleId="aff0">
    <w:name w:val="footnote reference"/>
    <w:basedOn w:val="Chard"/>
    <w:rsid w:val="00B72741"/>
    <w:rPr>
      <w:rFonts w:asciiTheme="minorHAnsi" w:eastAsiaTheme="minorEastAsia" w:hAnsiTheme="minorHAnsi" w:cstheme="minorBidi"/>
      <w:i/>
      <w:kern w:val="0"/>
      <w:sz w:val="24"/>
      <w:szCs w:val="24"/>
      <w:vertAlign w:val="superscript"/>
      <w:lang w:eastAsia="en-US"/>
    </w:rPr>
  </w:style>
  <w:style w:type="paragraph" w:styleId="TOC">
    <w:name w:val="TOC Heading"/>
    <w:basedOn w:val="1"/>
    <w:next w:val="afa"/>
    <w:uiPriority w:val="39"/>
    <w:unhideWhenUsed/>
    <w:rsid w:val="00B72741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paragraph" w:customStyle="1" w:styleId="SourceCode">
    <w:name w:val="Source Code"/>
    <w:basedOn w:val="a3"/>
    <w:link w:val="VerbatimChar"/>
    <w:rsid w:val="00B72741"/>
    <w:pPr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B72741"/>
    <w:rPr>
      <w:rFonts w:ascii="Consolas" w:eastAsiaTheme="minorEastAsia" w:hAnsi="Consolas" w:cstheme="minorBidi"/>
      <w:b/>
      <w:i/>
      <w:color w:val="007020"/>
      <w:kern w:val="0"/>
      <w:sz w:val="22"/>
      <w:szCs w:val="24"/>
      <w:lang w:eastAsia="en-US"/>
    </w:rPr>
  </w:style>
  <w:style w:type="character" w:customStyle="1" w:styleId="DataTypeTok">
    <w:name w:val="DataTypeTok"/>
    <w:basedOn w:val="VerbatimChar"/>
    <w:rsid w:val="00B72741"/>
    <w:rPr>
      <w:rFonts w:ascii="Consolas" w:eastAsiaTheme="minorEastAsia" w:hAnsi="Consolas" w:cstheme="minorBidi"/>
      <w:i/>
      <w:color w:val="902000"/>
      <w:kern w:val="0"/>
      <w:sz w:val="22"/>
      <w:szCs w:val="24"/>
      <w:lang w:eastAsia="en-US"/>
    </w:rPr>
  </w:style>
  <w:style w:type="character" w:customStyle="1" w:styleId="DecValTok">
    <w:name w:val="DecValTok"/>
    <w:basedOn w:val="VerbatimChar"/>
    <w:rsid w:val="00B72741"/>
    <w:rPr>
      <w:rFonts w:ascii="Consolas" w:eastAsiaTheme="minorEastAsia" w:hAnsi="Consolas" w:cstheme="minorBidi"/>
      <w:i/>
      <w:color w:val="40A070"/>
      <w:kern w:val="0"/>
      <w:sz w:val="22"/>
      <w:szCs w:val="24"/>
      <w:lang w:eastAsia="en-US"/>
    </w:rPr>
  </w:style>
  <w:style w:type="character" w:customStyle="1" w:styleId="BaseNTok">
    <w:name w:val="BaseNTok"/>
    <w:basedOn w:val="VerbatimChar"/>
    <w:rsid w:val="00B72741"/>
    <w:rPr>
      <w:rFonts w:ascii="Consolas" w:eastAsiaTheme="minorEastAsia" w:hAnsi="Consolas" w:cstheme="minorBidi"/>
      <w:i/>
      <w:color w:val="40A070"/>
      <w:kern w:val="0"/>
      <w:sz w:val="22"/>
      <w:szCs w:val="24"/>
      <w:lang w:eastAsia="en-US"/>
    </w:rPr>
  </w:style>
  <w:style w:type="character" w:customStyle="1" w:styleId="FloatTok">
    <w:name w:val="FloatTok"/>
    <w:basedOn w:val="VerbatimChar"/>
    <w:rsid w:val="00B72741"/>
    <w:rPr>
      <w:rFonts w:ascii="Consolas" w:eastAsiaTheme="minorEastAsia" w:hAnsi="Consolas" w:cstheme="minorBidi"/>
      <w:i/>
      <w:color w:val="40A070"/>
      <w:kern w:val="0"/>
      <w:sz w:val="22"/>
      <w:szCs w:val="24"/>
      <w:lang w:eastAsia="en-US"/>
    </w:rPr>
  </w:style>
  <w:style w:type="character" w:customStyle="1" w:styleId="ConstantTok">
    <w:name w:val="ConstantTok"/>
    <w:basedOn w:val="VerbatimChar"/>
    <w:rsid w:val="00B72741"/>
    <w:rPr>
      <w:rFonts w:ascii="Consolas" w:eastAsiaTheme="minorEastAsia" w:hAnsi="Consolas" w:cstheme="minorBidi"/>
      <w:i/>
      <w:color w:val="880000"/>
      <w:kern w:val="0"/>
      <w:sz w:val="22"/>
      <w:szCs w:val="24"/>
      <w:lang w:eastAsia="en-US"/>
    </w:rPr>
  </w:style>
  <w:style w:type="character" w:customStyle="1" w:styleId="CharTok">
    <w:name w:val="CharTok"/>
    <w:basedOn w:val="VerbatimChar"/>
    <w:rsid w:val="00B72741"/>
    <w:rPr>
      <w:rFonts w:ascii="Consolas" w:eastAsiaTheme="minorEastAsia" w:hAnsi="Consolas" w:cstheme="minorBidi"/>
      <w:i/>
      <w:color w:val="4070A0"/>
      <w:kern w:val="0"/>
      <w:sz w:val="22"/>
      <w:szCs w:val="24"/>
      <w:lang w:eastAsia="en-US"/>
    </w:rPr>
  </w:style>
  <w:style w:type="character" w:customStyle="1" w:styleId="SpecialCharTok">
    <w:name w:val="SpecialCharTok"/>
    <w:basedOn w:val="VerbatimChar"/>
    <w:rsid w:val="00B72741"/>
    <w:rPr>
      <w:rFonts w:ascii="Consolas" w:eastAsiaTheme="minorEastAsia" w:hAnsi="Consolas" w:cstheme="minorBidi"/>
      <w:i/>
      <w:color w:val="4070A0"/>
      <w:kern w:val="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B72741"/>
    <w:rPr>
      <w:rFonts w:ascii="Consolas" w:eastAsiaTheme="minorEastAsia" w:hAnsi="Consolas" w:cstheme="minorBidi"/>
      <w:i/>
      <w:color w:val="4070A0"/>
      <w:kern w:val="0"/>
      <w:sz w:val="22"/>
      <w:szCs w:val="24"/>
      <w:lang w:eastAsia="en-US"/>
    </w:rPr>
  </w:style>
  <w:style w:type="character" w:customStyle="1" w:styleId="VerbatimStringTok">
    <w:name w:val="VerbatimStringTok"/>
    <w:basedOn w:val="VerbatimChar"/>
    <w:rsid w:val="00B72741"/>
    <w:rPr>
      <w:rFonts w:ascii="Consolas" w:eastAsiaTheme="minorEastAsia" w:hAnsi="Consolas" w:cstheme="minorBidi"/>
      <w:i/>
      <w:color w:val="4070A0"/>
      <w:kern w:val="0"/>
      <w:sz w:val="22"/>
      <w:szCs w:val="24"/>
      <w:lang w:eastAsia="en-US"/>
    </w:rPr>
  </w:style>
  <w:style w:type="character" w:customStyle="1" w:styleId="SpecialStringTok">
    <w:name w:val="SpecialStringTok"/>
    <w:basedOn w:val="VerbatimChar"/>
    <w:rsid w:val="00B72741"/>
    <w:rPr>
      <w:rFonts w:ascii="Consolas" w:eastAsiaTheme="minorEastAsia" w:hAnsi="Consolas" w:cstheme="minorBidi"/>
      <w:i/>
      <w:color w:val="BB6688"/>
      <w:kern w:val="0"/>
      <w:sz w:val="22"/>
      <w:szCs w:val="24"/>
      <w:lang w:eastAsia="en-US"/>
    </w:rPr>
  </w:style>
  <w:style w:type="character" w:customStyle="1" w:styleId="ImportTok">
    <w:name w:val="ImportTok"/>
    <w:basedOn w:val="VerbatimChar"/>
    <w:rsid w:val="00B72741"/>
    <w:rPr>
      <w:rFonts w:ascii="Consolas" w:eastAsiaTheme="minorEastAsia" w:hAnsi="Consolas" w:cstheme="minorBidi"/>
      <w:i/>
      <w:kern w:val="0"/>
      <w:sz w:val="22"/>
      <w:szCs w:val="24"/>
      <w:lang w:eastAsia="en-US"/>
    </w:rPr>
  </w:style>
  <w:style w:type="character" w:customStyle="1" w:styleId="CommentTok">
    <w:name w:val="CommentTok"/>
    <w:basedOn w:val="VerbatimChar"/>
    <w:rsid w:val="00B72741"/>
    <w:rPr>
      <w:rFonts w:ascii="Consolas" w:eastAsiaTheme="minorEastAsia" w:hAnsi="Consolas" w:cstheme="minorBidi"/>
      <w:i w:val="0"/>
      <w:color w:val="60A0B0"/>
      <w:kern w:val="0"/>
      <w:sz w:val="22"/>
      <w:szCs w:val="24"/>
      <w:lang w:eastAsia="en-US"/>
    </w:rPr>
  </w:style>
  <w:style w:type="character" w:customStyle="1" w:styleId="DocumentationTok">
    <w:name w:val="DocumentationTok"/>
    <w:basedOn w:val="VerbatimChar"/>
    <w:rsid w:val="00B72741"/>
    <w:rPr>
      <w:rFonts w:ascii="Consolas" w:eastAsiaTheme="minorEastAsia" w:hAnsi="Consolas" w:cstheme="minorBidi"/>
      <w:i w:val="0"/>
      <w:color w:val="BA2121"/>
      <w:kern w:val="0"/>
      <w:sz w:val="22"/>
      <w:szCs w:val="24"/>
      <w:lang w:eastAsia="en-US"/>
    </w:rPr>
  </w:style>
  <w:style w:type="character" w:customStyle="1" w:styleId="AnnotationTok">
    <w:name w:val="AnnotationTok"/>
    <w:basedOn w:val="VerbatimChar"/>
    <w:rsid w:val="00B72741"/>
    <w:rPr>
      <w:rFonts w:ascii="Consolas" w:eastAsiaTheme="minorEastAsia" w:hAnsi="Consolas" w:cstheme="minorBidi"/>
      <w:b/>
      <w:i w:val="0"/>
      <w:color w:val="60A0B0"/>
      <w:kern w:val="0"/>
      <w:sz w:val="22"/>
      <w:szCs w:val="24"/>
      <w:lang w:eastAsia="en-US"/>
    </w:rPr>
  </w:style>
  <w:style w:type="character" w:customStyle="1" w:styleId="CommentVarTok">
    <w:name w:val="CommentVarTok"/>
    <w:basedOn w:val="VerbatimChar"/>
    <w:rsid w:val="00B72741"/>
    <w:rPr>
      <w:rFonts w:ascii="Consolas" w:eastAsiaTheme="minorEastAsia" w:hAnsi="Consolas" w:cstheme="minorBidi"/>
      <w:b/>
      <w:i w:val="0"/>
      <w:color w:val="60A0B0"/>
      <w:kern w:val="0"/>
      <w:sz w:val="22"/>
      <w:szCs w:val="24"/>
      <w:lang w:eastAsia="en-US"/>
    </w:rPr>
  </w:style>
  <w:style w:type="character" w:customStyle="1" w:styleId="OtherTok">
    <w:name w:val="OtherTok"/>
    <w:basedOn w:val="VerbatimChar"/>
    <w:rsid w:val="00B72741"/>
    <w:rPr>
      <w:rFonts w:ascii="Consolas" w:eastAsiaTheme="minorEastAsia" w:hAnsi="Consolas" w:cstheme="minorBidi"/>
      <w:i/>
      <w:color w:val="007020"/>
      <w:kern w:val="0"/>
      <w:sz w:val="22"/>
      <w:szCs w:val="24"/>
      <w:lang w:eastAsia="en-US"/>
    </w:rPr>
  </w:style>
  <w:style w:type="character" w:customStyle="1" w:styleId="FunctionTok">
    <w:name w:val="FunctionTok"/>
    <w:basedOn w:val="VerbatimChar"/>
    <w:rsid w:val="00B72741"/>
    <w:rPr>
      <w:rFonts w:ascii="Consolas" w:eastAsiaTheme="minorEastAsia" w:hAnsi="Consolas" w:cstheme="minorBidi"/>
      <w:i/>
      <w:color w:val="06287E"/>
      <w:kern w:val="0"/>
      <w:sz w:val="22"/>
      <w:szCs w:val="24"/>
      <w:lang w:eastAsia="en-US"/>
    </w:rPr>
  </w:style>
  <w:style w:type="character" w:customStyle="1" w:styleId="VariableTok">
    <w:name w:val="VariableTok"/>
    <w:basedOn w:val="VerbatimChar"/>
    <w:rsid w:val="00B72741"/>
    <w:rPr>
      <w:rFonts w:ascii="Consolas" w:eastAsiaTheme="minorEastAsia" w:hAnsi="Consolas" w:cstheme="minorBidi"/>
      <w:i/>
      <w:color w:val="19177C"/>
      <w:kern w:val="0"/>
      <w:sz w:val="22"/>
      <w:szCs w:val="24"/>
      <w:lang w:eastAsia="en-US"/>
    </w:rPr>
  </w:style>
  <w:style w:type="character" w:customStyle="1" w:styleId="ControlFlowTok">
    <w:name w:val="ControlFlowTok"/>
    <w:basedOn w:val="VerbatimChar"/>
    <w:rsid w:val="00B72741"/>
    <w:rPr>
      <w:rFonts w:ascii="Consolas" w:eastAsiaTheme="minorEastAsia" w:hAnsi="Consolas" w:cstheme="minorBidi"/>
      <w:b/>
      <w:i/>
      <w:color w:val="007020"/>
      <w:kern w:val="0"/>
      <w:sz w:val="22"/>
      <w:szCs w:val="24"/>
      <w:lang w:eastAsia="en-US"/>
    </w:rPr>
  </w:style>
  <w:style w:type="character" w:customStyle="1" w:styleId="OperatorTok">
    <w:name w:val="OperatorTok"/>
    <w:basedOn w:val="VerbatimChar"/>
    <w:rsid w:val="00B72741"/>
    <w:rPr>
      <w:rFonts w:ascii="Consolas" w:eastAsiaTheme="minorEastAsia" w:hAnsi="Consolas" w:cstheme="minorBidi"/>
      <w:i/>
      <w:color w:val="666666"/>
      <w:kern w:val="0"/>
      <w:sz w:val="22"/>
      <w:szCs w:val="24"/>
      <w:lang w:eastAsia="en-US"/>
    </w:rPr>
  </w:style>
  <w:style w:type="character" w:customStyle="1" w:styleId="BuiltInTok">
    <w:name w:val="BuiltInTok"/>
    <w:basedOn w:val="VerbatimChar"/>
    <w:rsid w:val="00B72741"/>
    <w:rPr>
      <w:rFonts w:ascii="Consolas" w:eastAsiaTheme="minorEastAsia" w:hAnsi="Consolas" w:cstheme="minorBidi"/>
      <w:i/>
      <w:kern w:val="0"/>
      <w:sz w:val="22"/>
      <w:szCs w:val="24"/>
      <w:lang w:eastAsia="en-US"/>
    </w:rPr>
  </w:style>
  <w:style w:type="character" w:customStyle="1" w:styleId="ExtensionTok">
    <w:name w:val="ExtensionTok"/>
    <w:basedOn w:val="VerbatimChar"/>
    <w:rsid w:val="00B72741"/>
    <w:rPr>
      <w:rFonts w:ascii="Consolas" w:eastAsiaTheme="minorEastAsia" w:hAnsi="Consolas" w:cstheme="minorBidi"/>
      <w:i/>
      <w:kern w:val="0"/>
      <w:sz w:val="22"/>
      <w:szCs w:val="24"/>
      <w:lang w:eastAsia="en-US"/>
    </w:rPr>
  </w:style>
  <w:style w:type="character" w:customStyle="1" w:styleId="PreprocessorTok">
    <w:name w:val="PreprocessorTok"/>
    <w:basedOn w:val="VerbatimChar"/>
    <w:rsid w:val="00B72741"/>
    <w:rPr>
      <w:rFonts w:ascii="Consolas" w:eastAsiaTheme="minorEastAsia" w:hAnsi="Consolas" w:cstheme="minorBidi"/>
      <w:i/>
      <w:color w:val="BC7A00"/>
      <w:kern w:val="0"/>
      <w:sz w:val="22"/>
      <w:szCs w:val="24"/>
      <w:lang w:eastAsia="en-US"/>
    </w:rPr>
  </w:style>
  <w:style w:type="character" w:customStyle="1" w:styleId="AttributeTok">
    <w:name w:val="AttributeTok"/>
    <w:basedOn w:val="VerbatimChar"/>
    <w:rsid w:val="00B72741"/>
    <w:rPr>
      <w:rFonts w:ascii="Consolas" w:eastAsiaTheme="minorEastAsia" w:hAnsi="Consolas" w:cstheme="minorBidi"/>
      <w:i/>
      <w:color w:val="7D9029"/>
      <w:kern w:val="0"/>
      <w:sz w:val="22"/>
      <w:szCs w:val="24"/>
      <w:lang w:eastAsia="en-US"/>
    </w:rPr>
  </w:style>
  <w:style w:type="character" w:customStyle="1" w:styleId="RegionMarkerTok">
    <w:name w:val="RegionMarkerTok"/>
    <w:basedOn w:val="VerbatimChar"/>
    <w:rsid w:val="00B72741"/>
    <w:rPr>
      <w:rFonts w:ascii="Consolas" w:eastAsiaTheme="minorEastAsia" w:hAnsi="Consolas" w:cstheme="minorBidi"/>
      <w:i/>
      <w:kern w:val="0"/>
      <w:sz w:val="22"/>
      <w:szCs w:val="24"/>
      <w:lang w:eastAsia="en-US"/>
    </w:rPr>
  </w:style>
  <w:style w:type="character" w:customStyle="1" w:styleId="InformationTok">
    <w:name w:val="InformationTok"/>
    <w:basedOn w:val="VerbatimChar"/>
    <w:rsid w:val="00B72741"/>
    <w:rPr>
      <w:rFonts w:ascii="Consolas" w:eastAsiaTheme="minorEastAsia" w:hAnsi="Consolas" w:cstheme="minorBidi"/>
      <w:b/>
      <w:i w:val="0"/>
      <w:color w:val="60A0B0"/>
      <w:kern w:val="0"/>
      <w:sz w:val="22"/>
      <w:szCs w:val="24"/>
      <w:lang w:eastAsia="en-US"/>
    </w:rPr>
  </w:style>
  <w:style w:type="character" w:customStyle="1" w:styleId="WarningTok">
    <w:name w:val="WarningTok"/>
    <w:basedOn w:val="VerbatimChar"/>
    <w:rsid w:val="00B72741"/>
    <w:rPr>
      <w:rFonts w:ascii="Consolas" w:eastAsiaTheme="minorEastAsia" w:hAnsi="Consolas" w:cstheme="minorBidi"/>
      <w:b/>
      <w:i w:val="0"/>
      <w:color w:val="60A0B0"/>
      <w:kern w:val="0"/>
      <w:sz w:val="22"/>
      <w:szCs w:val="24"/>
      <w:lang w:eastAsia="en-US"/>
    </w:rPr>
  </w:style>
  <w:style w:type="character" w:customStyle="1" w:styleId="AlertTok">
    <w:name w:val="AlertTok"/>
    <w:basedOn w:val="VerbatimChar"/>
    <w:rsid w:val="00B72741"/>
    <w:rPr>
      <w:rFonts w:ascii="Consolas" w:eastAsiaTheme="minorEastAsia" w:hAnsi="Consolas" w:cstheme="minorBidi"/>
      <w:b/>
      <w:i/>
      <w:color w:val="FF0000"/>
      <w:kern w:val="0"/>
      <w:sz w:val="22"/>
      <w:szCs w:val="24"/>
      <w:lang w:eastAsia="en-US"/>
    </w:rPr>
  </w:style>
  <w:style w:type="character" w:customStyle="1" w:styleId="ErrorTok">
    <w:name w:val="ErrorTok"/>
    <w:basedOn w:val="VerbatimChar"/>
    <w:rsid w:val="00B72741"/>
    <w:rPr>
      <w:rFonts w:ascii="Consolas" w:eastAsiaTheme="minorEastAsia" w:hAnsi="Consolas" w:cstheme="minorBidi"/>
      <w:b/>
      <w:i/>
      <w:color w:val="FF0000"/>
      <w:kern w:val="0"/>
      <w:sz w:val="22"/>
      <w:szCs w:val="24"/>
      <w:lang w:eastAsia="en-US"/>
    </w:rPr>
  </w:style>
  <w:style w:type="character" w:customStyle="1" w:styleId="NormalTok">
    <w:name w:val="NormalTok"/>
    <w:basedOn w:val="VerbatimChar"/>
    <w:rsid w:val="00B72741"/>
    <w:rPr>
      <w:rFonts w:ascii="Consolas" w:eastAsiaTheme="minorEastAsia" w:hAnsi="Consolas" w:cstheme="minorBidi"/>
      <w:i/>
      <w:kern w:val="0"/>
      <w:sz w:val="22"/>
      <w:szCs w:val="24"/>
      <w:lang w:eastAsia="en-US"/>
    </w:rPr>
  </w:style>
  <w:style w:type="paragraph" w:styleId="aff1">
    <w:name w:val="Balloon Text"/>
    <w:basedOn w:val="a3"/>
    <w:link w:val="Chare"/>
    <w:semiHidden/>
    <w:unhideWhenUsed/>
    <w:rsid w:val="00B72741"/>
    <w:rPr>
      <w:sz w:val="18"/>
      <w:szCs w:val="18"/>
    </w:rPr>
  </w:style>
  <w:style w:type="character" w:customStyle="1" w:styleId="Chare">
    <w:name w:val="批注框文本 Char"/>
    <w:basedOn w:val="a4"/>
    <w:link w:val="aff1"/>
    <w:semiHidden/>
    <w:rsid w:val="00B72741"/>
    <w:rPr>
      <w:rFonts w:asciiTheme="minorHAnsi" w:eastAsiaTheme="minorEastAsia" w:hAnsiTheme="minorHAnsi" w:cstheme="minorBidi"/>
      <w:kern w:val="0"/>
      <w:sz w:val="18"/>
      <w:szCs w:val="18"/>
      <w:lang w:eastAsia="en-US"/>
    </w:rPr>
  </w:style>
  <w:style w:type="paragraph" w:styleId="HTML">
    <w:name w:val="HTML Preformatted"/>
    <w:basedOn w:val="a3"/>
    <w:link w:val="HTMLChar"/>
    <w:uiPriority w:val="99"/>
    <w:semiHidden/>
    <w:unhideWhenUsed/>
    <w:rsid w:val="00206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</w:pPr>
    <w:rPr>
      <w:rFonts w:ascii="宋体" w:eastAsia="宋体" w:hAnsi="宋体" w:cs="宋体"/>
      <w:sz w:val="24"/>
      <w:lang w:eastAsia="zh-CN"/>
    </w:rPr>
  </w:style>
  <w:style w:type="character" w:customStyle="1" w:styleId="HTMLChar">
    <w:name w:val="HTML 预设格式 Char"/>
    <w:basedOn w:val="a4"/>
    <w:link w:val="HTML"/>
    <w:uiPriority w:val="99"/>
    <w:semiHidden/>
    <w:rsid w:val="00206B17"/>
    <w:rPr>
      <w:rFonts w:ascii="宋体" w:hAnsi="宋体"/>
      <w:kern w:val="0"/>
      <w:sz w:val="24"/>
      <w:szCs w:val="24"/>
    </w:rPr>
  </w:style>
  <w:style w:type="paragraph" w:customStyle="1" w:styleId="md-end-block">
    <w:name w:val="md-end-block"/>
    <w:basedOn w:val="a3"/>
    <w:rsid w:val="00B23A8E"/>
    <w:pPr>
      <w:snapToGrid/>
      <w:spacing w:before="100" w:beforeAutospacing="1" w:after="100" w:afterAutospacing="1" w:line="240" w:lineRule="auto"/>
    </w:pPr>
    <w:rPr>
      <w:rFonts w:ascii="宋体" w:eastAsia="宋体" w:hAnsi="宋体" w:cs="宋体"/>
      <w:sz w:val="24"/>
      <w:lang w:eastAsia="zh-CN"/>
    </w:rPr>
  </w:style>
  <w:style w:type="character" w:customStyle="1" w:styleId="md-expand">
    <w:name w:val="md-expand"/>
    <w:basedOn w:val="a4"/>
    <w:rsid w:val="00B23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0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972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901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293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baike.baidu.com/item/X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www.dom4j.org/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Office%20&#27169;&#26495;\&#20256;&#26234;&#25945;&#26696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传智教案.dotx</Template>
  <TotalTime>2147</TotalTime>
  <Pages>25</Pages>
  <Words>2919</Words>
  <Characters>16641</Characters>
  <Application>Microsoft Office Word</Application>
  <DocSecurity>0</DocSecurity>
  <Lines>138</Lines>
  <Paragraphs>39</Paragraphs>
  <ScaleCrop>false</ScaleCrop>
  <Company/>
  <LinksUpToDate>false</LinksUpToDate>
  <CharactersWithSpaces>19521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刘波</dc:creator>
  <cp:keywords/>
  <dc:description/>
  <cp:lastModifiedBy>刘波</cp:lastModifiedBy>
  <cp:revision>536</cp:revision>
  <cp:lastPrinted>2018-05-27T10:03:00Z</cp:lastPrinted>
  <dcterms:created xsi:type="dcterms:W3CDTF">2018-05-26T02:15:00Z</dcterms:created>
  <dcterms:modified xsi:type="dcterms:W3CDTF">2019-01-11T02:32:00Z</dcterms:modified>
</cp:coreProperties>
</file>