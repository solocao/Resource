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0E" w:rsidRDefault="008C310E" w:rsidP="008C310E">
      <w:pPr>
        <w:pStyle w:val="4"/>
      </w:pPr>
      <w:r>
        <w:rPr>
          <w:rFonts w:hint="eastAsia"/>
        </w:rPr>
        <w:t>1.3.1.4 DTD</w:t>
      </w:r>
      <w:r>
        <w:rPr>
          <w:rFonts w:hint="eastAsia"/>
        </w:rPr>
        <w:t>约束语法</w:t>
      </w:r>
    </w:p>
    <w:p w:rsidR="008C310E" w:rsidRDefault="008C310E" w:rsidP="008C310E">
      <w:pPr>
        <w:pStyle w:val="5"/>
      </w:pPr>
      <w:r>
        <w:rPr>
          <w:rFonts w:hint="eastAsia"/>
        </w:rPr>
        <w:t>1.3.1.4.1</w:t>
      </w:r>
      <w:r>
        <w:rPr>
          <w:rFonts w:hint="eastAsia"/>
        </w:rPr>
        <w:t>文档声明</w:t>
      </w:r>
    </w:p>
    <w:p w:rsidR="008C310E" w:rsidRDefault="008C310E" w:rsidP="008C310E">
      <w:pPr>
        <w:numPr>
          <w:ilvl w:val="0"/>
          <w:numId w:val="47"/>
        </w:numPr>
      </w:pPr>
      <w:r>
        <w:rPr>
          <w:rFonts w:hint="eastAsia"/>
        </w:rPr>
        <w:t>内部</w:t>
      </w:r>
      <w:r>
        <w:rPr>
          <w:rFonts w:hint="eastAsia"/>
        </w:rPr>
        <w:t>DTD</w:t>
      </w:r>
      <w:r>
        <w:rPr>
          <w:rFonts w:hint="eastAsia"/>
        </w:rPr>
        <w:t>，在</w:t>
      </w:r>
      <w:r>
        <w:rPr>
          <w:rFonts w:hint="eastAsia"/>
        </w:rPr>
        <w:t>XML</w:t>
      </w:r>
      <w:r>
        <w:rPr>
          <w:rFonts w:hint="eastAsia"/>
        </w:rPr>
        <w:t>文档内部嵌入</w:t>
      </w:r>
      <w:r>
        <w:rPr>
          <w:rFonts w:hint="eastAsia"/>
        </w:rPr>
        <w:t>DTD</w:t>
      </w:r>
      <w:r>
        <w:rPr>
          <w:rFonts w:hint="eastAsia"/>
        </w:rPr>
        <w:t>，只对当前</w:t>
      </w:r>
      <w:r>
        <w:rPr>
          <w:rFonts w:hint="eastAsia"/>
        </w:rPr>
        <w:t>XML</w:t>
      </w:r>
      <w:r>
        <w:rPr>
          <w:rFonts w:hint="eastAsia"/>
        </w:rPr>
        <w:t>有效。</w:t>
      </w:r>
    </w:p>
    <w:p w:rsidR="008C310E" w:rsidRDefault="008C310E" w:rsidP="008C310E">
      <w:r>
        <w:t xml:space="preserve">#PCDATA </w:t>
      </w:r>
      <w:r>
        <w:rPr>
          <w:rFonts w:hint="eastAsia"/>
        </w:rPr>
        <w:t>只是一个字符串，它不区分类型</w:t>
      </w:r>
    </w:p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310E" w:rsidTr="00314742">
        <w:tc>
          <w:tcPr>
            <w:tcW w:w="8522" w:type="dxa"/>
          </w:tcPr>
          <w:p w:rsidR="008C310E" w:rsidRDefault="008C310E" w:rsidP="00314742">
            <w:r>
              <w:rPr>
                <w:rFonts w:hint="eastAsia"/>
              </w:rPr>
              <w:t>&lt;?xml version="1.0" encoding="UTF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8"?&gt;</w:t>
            </w:r>
          </w:p>
          <w:p w:rsidR="008C310E" w:rsidRDefault="008C310E" w:rsidP="00314742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</w:rPr>
              <w:t>根元素</w:t>
            </w:r>
            <w:r>
              <w:rPr>
                <w:rFonts w:hint="eastAsia"/>
              </w:rPr>
              <w:t xml:space="preserve"> [...//</w:t>
            </w:r>
            <w:r>
              <w:rPr>
                <w:rFonts w:hint="eastAsia"/>
              </w:rPr>
              <w:t>具体语法</w:t>
            </w:r>
            <w:r>
              <w:rPr>
                <w:rFonts w:hint="eastAsia"/>
              </w:rPr>
              <w:t>]&gt;</w:t>
            </w:r>
          </w:p>
          <w:p w:rsidR="008C310E" w:rsidRDefault="008C310E" w:rsidP="0031474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根元素</w:t>
            </w:r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根元素</w:t>
            </w:r>
            <w:r>
              <w:rPr>
                <w:rFonts w:hint="eastAsia"/>
              </w:rPr>
              <w:t>&gt;</w:t>
            </w:r>
          </w:p>
        </w:tc>
      </w:tr>
    </w:tbl>
    <w:p w:rsidR="008C310E" w:rsidRDefault="008C310E" w:rsidP="008C310E"/>
    <w:p w:rsidR="008C310E" w:rsidRDefault="008C310E" w:rsidP="008C310E">
      <w:pPr>
        <w:numPr>
          <w:ilvl w:val="0"/>
          <w:numId w:val="47"/>
        </w:numPr>
      </w:pPr>
      <w:r>
        <w:rPr>
          <w:rFonts w:hint="eastAsia"/>
        </w:rPr>
        <w:t>外部</w:t>
      </w:r>
      <w:r>
        <w:rPr>
          <w:rFonts w:hint="eastAsia"/>
        </w:rPr>
        <w:t>DTD</w:t>
      </w:r>
      <w:r>
        <w:rPr>
          <w:rFonts w:hint="eastAsia"/>
        </w:rPr>
        <w:t>—本地</w:t>
      </w:r>
      <w:r>
        <w:rPr>
          <w:rFonts w:hint="eastAsia"/>
        </w:rPr>
        <w:t>DTD</w:t>
      </w:r>
      <w:r>
        <w:rPr>
          <w:rFonts w:hint="eastAsia"/>
        </w:rPr>
        <w:t>，</w:t>
      </w:r>
      <w:r>
        <w:rPr>
          <w:rFonts w:hint="eastAsia"/>
        </w:rPr>
        <w:t>DTD</w:t>
      </w:r>
      <w:r>
        <w:rPr>
          <w:rFonts w:hint="eastAsia"/>
        </w:rPr>
        <w:t>文档在本地系统上，企业内部自己项目使用。</w:t>
      </w:r>
    </w:p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310E" w:rsidTr="00314742">
        <w:tc>
          <w:tcPr>
            <w:tcW w:w="8522" w:type="dxa"/>
          </w:tcPr>
          <w:p w:rsidR="008C310E" w:rsidRDefault="008C310E" w:rsidP="00314742">
            <w:r>
              <w:rPr>
                <w:rFonts w:hint="eastAsia"/>
              </w:rPr>
              <w:t>&lt;?xml version="1.0" encoding="UTF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8"?&gt;</w:t>
            </w:r>
          </w:p>
          <w:p w:rsidR="008C310E" w:rsidRDefault="008C310E" w:rsidP="00314742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</w:rPr>
              <w:t>根元素</w:t>
            </w:r>
            <w:r>
              <w:rPr>
                <w:rFonts w:hint="eastAsia"/>
              </w:rPr>
              <w:t xml:space="preserve"> SYSTEM "book.dtd"&gt;</w:t>
            </w:r>
          </w:p>
          <w:p w:rsidR="008C310E" w:rsidRDefault="008C310E" w:rsidP="0031474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根元素</w:t>
            </w:r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根元素</w:t>
            </w:r>
            <w:r>
              <w:rPr>
                <w:rFonts w:hint="eastAsia"/>
              </w:rPr>
              <w:t>&gt;</w:t>
            </w:r>
          </w:p>
        </w:tc>
      </w:tr>
    </w:tbl>
    <w:p w:rsidR="008C310E" w:rsidRDefault="008C310E" w:rsidP="008C310E"/>
    <w:p w:rsidR="008C310E" w:rsidRDefault="008C310E" w:rsidP="008C310E">
      <w:pPr>
        <w:numPr>
          <w:ilvl w:val="0"/>
          <w:numId w:val="47"/>
        </w:numPr>
      </w:pPr>
      <w:r>
        <w:rPr>
          <w:rFonts w:hint="eastAsia"/>
        </w:rPr>
        <w:t>外部</w:t>
      </w:r>
      <w:r>
        <w:rPr>
          <w:rFonts w:hint="eastAsia"/>
        </w:rPr>
        <w:t>DTD</w:t>
      </w:r>
      <w:r>
        <w:rPr>
          <w:rFonts w:hint="eastAsia"/>
        </w:rPr>
        <w:t>—公共</w:t>
      </w:r>
      <w:r>
        <w:rPr>
          <w:rFonts w:hint="eastAsia"/>
        </w:rPr>
        <w:t>DTD</w:t>
      </w:r>
      <w:r>
        <w:rPr>
          <w:rFonts w:hint="eastAsia"/>
        </w:rPr>
        <w:t>，</w:t>
      </w:r>
      <w:r>
        <w:rPr>
          <w:rFonts w:hint="eastAsia"/>
        </w:rPr>
        <w:t>DTD</w:t>
      </w:r>
      <w:r>
        <w:rPr>
          <w:rFonts w:hint="eastAsia"/>
        </w:rPr>
        <w:t>文档在网络上，全世界可以使用，一般都有框架提供。</w:t>
      </w:r>
    </w:p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310E" w:rsidTr="00314742">
        <w:tc>
          <w:tcPr>
            <w:tcW w:w="8522" w:type="dxa"/>
          </w:tcPr>
          <w:p w:rsidR="008C310E" w:rsidRDefault="008C310E" w:rsidP="00314742">
            <w:r>
              <w:rPr>
                <w:rFonts w:hint="eastAsia"/>
              </w:rPr>
              <w:t>&lt;?xml version="1.0" encoding="UTF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8"?&gt;</w:t>
            </w:r>
          </w:p>
          <w:p w:rsidR="008C310E" w:rsidRDefault="008C310E" w:rsidP="00314742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  <w:color w:val="0000FF"/>
              </w:rPr>
              <w:t>web</w:t>
            </w:r>
            <w:r>
              <w:rPr>
                <w:rFonts w:hint="eastAsia"/>
                <w:color w:val="0000FF"/>
              </w:rPr>
              <w:t>‐</w:t>
            </w:r>
            <w:r>
              <w:rPr>
                <w:rFonts w:hint="eastAsia"/>
                <w:color w:val="0000FF"/>
              </w:rPr>
              <w:t>app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PUBLIC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7030A0"/>
              </w:rPr>
              <w:t>"</w:t>
            </w:r>
            <w:r>
              <w:rPr>
                <w:rFonts w:hint="eastAsia"/>
                <w:color w:val="7030A0"/>
              </w:rPr>
              <w:t>‐</w:t>
            </w:r>
            <w:r>
              <w:rPr>
                <w:rFonts w:hint="eastAsia"/>
                <w:color w:val="7030A0"/>
              </w:rPr>
              <w:t>//Sun Microsystems, Inc.//DTD Web Application 2.3//EN"</w:t>
            </w:r>
          </w:p>
          <w:p w:rsidR="008C310E" w:rsidRDefault="008C310E" w:rsidP="00314742">
            <w:r>
              <w:rPr>
                <w:rFonts w:hint="eastAsia"/>
                <w:color w:val="0070C0"/>
              </w:rPr>
              <w:t>"http://java.sun.com/dtd/web</w:t>
            </w:r>
            <w:r>
              <w:rPr>
                <w:rFonts w:hint="eastAsia"/>
                <w:color w:val="0070C0"/>
              </w:rPr>
              <w:t>‐</w:t>
            </w:r>
            <w:r>
              <w:rPr>
                <w:rFonts w:hint="eastAsia"/>
                <w:color w:val="0070C0"/>
              </w:rPr>
              <w:t>app_2_3.dtd"</w:t>
            </w:r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rFonts w:hint="eastAsia"/>
              </w:rPr>
              <w:t>&lt;</w:t>
            </w:r>
            <w:r>
              <w:rPr>
                <w:rFonts w:hint="eastAsia"/>
                <w:color w:val="0000FF"/>
              </w:rPr>
              <w:t>web</w:t>
            </w:r>
            <w:r>
              <w:rPr>
                <w:rFonts w:hint="eastAsia"/>
                <w:color w:val="0000FF"/>
              </w:rPr>
              <w:t>‐</w:t>
            </w:r>
            <w:r>
              <w:rPr>
                <w:rFonts w:hint="eastAsia"/>
                <w:color w:val="0000FF"/>
              </w:rPr>
              <w:t>app</w:t>
            </w:r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rFonts w:hint="eastAsia"/>
              </w:rPr>
              <w:t>&lt;/web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app&gt;</w:t>
            </w:r>
          </w:p>
        </w:tc>
      </w:tr>
    </w:tbl>
    <w:p w:rsidR="008C310E" w:rsidRDefault="008C310E" w:rsidP="008C310E">
      <w:pPr>
        <w:pStyle w:val="5"/>
      </w:pPr>
      <w:r>
        <w:rPr>
          <w:rFonts w:hint="eastAsia"/>
        </w:rPr>
        <w:t>1.3.1.4.2</w:t>
      </w:r>
      <w:r>
        <w:rPr>
          <w:rFonts w:hint="eastAsia"/>
        </w:rPr>
        <w:t>元素声明</w:t>
      </w:r>
    </w:p>
    <w:p w:rsidR="008C310E" w:rsidRDefault="008C310E" w:rsidP="008C310E">
      <w:pPr>
        <w:numPr>
          <w:ilvl w:val="0"/>
          <w:numId w:val="48"/>
        </w:numPr>
      </w:pPr>
      <w:r>
        <w:rPr>
          <w:rFonts w:hint="eastAsia"/>
        </w:rPr>
        <w:t>约束元素的嵌套层级</w:t>
      </w:r>
    </w:p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310E" w:rsidTr="00314742">
        <w:tc>
          <w:tcPr>
            <w:tcW w:w="8522" w:type="dxa"/>
          </w:tcPr>
          <w:p w:rsidR="008C310E" w:rsidRDefault="008C310E" w:rsidP="00314742">
            <w:r>
              <w:rPr>
                <w:rFonts w:hint="eastAsia"/>
              </w:rPr>
              <w:t xml:space="preserve">&lt;!ELEMENT </w:t>
            </w:r>
            <w:r>
              <w:rPr>
                <w:rFonts w:hint="eastAsia"/>
              </w:rPr>
              <w:t>父标签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（子标签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，子标签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，…）</w:t>
            </w:r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rFonts w:hint="eastAsia"/>
              </w:rPr>
              <w:t>父标签里面，依次是子标签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，子标签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，。。。这样的顺序</w:t>
            </w:r>
          </w:p>
          <w:p w:rsidR="008C310E" w:rsidRDefault="008C310E" w:rsidP="00314742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&lt;!ELEMENT book   (name,price,author)&gt;</w:t>
            </w:r>
          </w:p>
        </w:tc>
      </w:tr>
    </w:tbl>
    <w:p w:rsidR="008C310E" w:rsidRDefault="008C310E" w:rsidP="008C310E"/>
    <w:p w:rsidR="008C310E" w:rsidRDefault="008C310E" w:rsidP="008C310E">
      <w:pPr>
        <w:numPr>
          <w:ilvl w:val="0"/>
          <w:numId w:val="48"/>
        </w:numPr>
      </w:pPr>
      <w:r>
        <w:rPr>
          <w:rFonts w:hint="eastAsia"/>
        </w:rPr>
        <w:t>约束元素体里面的数据</w:t>
      </w:r>
    </w:p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310E" w:rsidTr="00314742">
        <w:tc>
          <w:tcPr>
            <w:tcW w:w="8522" w:type="dxa"/>
          </w:tcPr>
          <w:p w:rsidR="008C310E" w:rsidRDefault="008C310E" w:rsidP="00314742">
            <w:r>
              <w:rPr>
                <w:rFonts w:hint="eastAsia"/>
              </w:rPr>
              <w:t xml:space="preserve">&lt;!ELEMENT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标签类型</w:t>
            </w:r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noProof/>
              </w:rPr>
              <w:drawing>
                <wp:inline distT="0" distB="0" distL="114300" distR="114300" wp14:anchorId="295D400B" wp14:editId="796EAD40">
                  <wp:extent cx="5269230" cy="1155700"/>
                  <wp:effectExtent l="0" t="0" r="762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0E" w:rsidRDefault="008C310E" w:rsidP="00314742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&lt;!ELEMENT name  (#PCDATA)&gt;</w:t>
            </w:r>
          </w:p>
          <w:p w:rsidR="008C310E" w:rsidRDefault="008C310E" w:rsidP="00314742">
            <w:r>
              <w:rPr>
                <w:rFonts w:hint="eastAsia"/>
              </w:rPr>
              <w:t xml:space="preserve">      &lt;!ELEMENT marry  ANY&gt;</w:t>
            </w:r>
          </w:p>
          <w:p w:rsidR="008C310E" w:rsidRDefault="008C310E" w:rsidP="00314742">
            <w:r>
              <w:rPr>
                <w:rFonts w:hint="eastAsia"/>
              </w:rPr>
              <w:t xml:space="preserve">      &lt;!ELEMENT addr   EMPTY&gt;</w:t>
            </w:r>
          </w:p>
        </w:tc>
      </w:tr>
    </w:tbl>
    <w:p w:rsidR="008C310E" w:rsidRDefault="008C310E" w:rsidP="008C310E"/>
    <w:p w:rsidR="008C310E" w:rsidRDefault="008C310E" w:rsidP="008C310E">
      <w:pPr>
        <w:numPr>
          <w:ilvl w:val="0"/>
          <w:numId w:val="48"/>
        </w:numPr>
      </w:pPr>
      <w:r>
        <w:rPr>
          <w:rFonts w:hint="eastAsia"/>
        </w:rPr>
        <w:t>数量词</w:t>
      </w:r>
    </w:p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310E" w:rsidTr="00314742">
        <w:tc>
          <w:tcPr>
            <w:tcW w:w="8522" w:type="dxa"/>
          </w:tcPr>
          <w:p w:rsidR="008C310E" w:rsidRDefault="008C310E" w:rsidP="00314742">
            <w:r>
              <w:rPr>
                <w:noProof/>
              </w:rPr>
              <w:lastRenderedPageBreak/>
              <w:drawing>
                <wp:inline distT="0" distB="0" distL="114300" distR="114300" wp14:anchorId="25F9667D" wp14:editId="6BDD9529">
                  <wp:extent cx="5271135" cy="1751965"/>
                  <wp:effectExtent l="0" t="0" r="571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75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0E" w:rsidRDefault="008C310E" w:rsidP="00314742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&lt;!ELEMENT book   (name*,price+,author?)&gt;</w:t>
            </w:r>
          </w:p>
          <w:p w:rsidR="008C310E" w:rsidRDefault="008C310E" w:rsidP="00314742">
            <w:r>
              <w:rPr>
                <w:rFonts w:hint="eastAsia"/>
              </w:rPr>
              <w:t xml:space="preserve">      &lt;!ELEMENT price    (a | b)&gt;</w:t>
            </w:r>
          </w:p>
          <w:p w:rsidR="008C310E" w:rsidRDefault="008C310E" w:rsidP="00314742">
            <w:r>
              <w:rPr>
                <w:rFonts w:hint="eastAsia"/>
              </w:rPr>
              <w:t xml:space="preserve">      &lt;!ELEMENT a       (#PCDATA)&gt;</w:t>
            </w:r>
          </w:p>
          <w:p w:rsidR="008C310E" w:rsidRDefault="008C310E" w:rsidP="00314742">
            <w:r>
              <w:rPr>
                <w:rFonts w:hint="eastAsia"/>
              </w:rPr>
              <w:t xml:space="preserve">      &lt;!ELEMENT b       (#PCDATA)&gt;</w:t>
            </w:r>
          </w:p>
        </w:tc>
      </w:tr>
    </w:tbl>
    <w:p w:rsidR="008C310E" w:rsidRDefault="008C310E" w:rsidP="008C310E">
      <w:pPr>
        <w:pStyle w:val="5"/>
      </w:pPr>
      <w:r>
        <w:rPr>
          <w:rFonts w:hint="eastAsia"/>
        </w:rPr>
        <w:t>1.3.1.4.3</w:t>
      </w:r>
      <w:r>
        <w:rPr>
          <w:rFonts w:hint="eastAsia"/>
        </w:rPr>
        <w:t>属性声明</w:t>
      </w:r>
    </w:p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C310E" w:rsidTr="00314742">
        <w:tc>
          <w:tcPr>
            <w:tcW w:w="8522" w:type="dxa"/>
          </w:tcPr>
          <w:p w:rsidR="008C310E" w:rsidRDefault="008C310E" w:rsidP="00314742"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标签</w:t>
            </w:r>
          </w:p>
          <w:p w:rsidR="008C310E" w:rsidRDefault="008C310E" w:rsidP="00314742">
            <w:pPr>
              <w:ind w:firstLineChars="500" w:firstLine="1050"/>
            </w:pP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属性说明</w:t>
            </w:r>
            <w:r>
              <w:rPr>
                <w:rFonts w:hint="eastAsia"/>
              </w:rPr>
              <w:t>1</w:t>
            </w:r>
          </w:p>
          <w:p w:rsidR="008C310E" w:rsidRDefault="008C310E" w:rsidP="00314742">
            <w:pPr>
              <w:ind w:firstLineChars="500" w:firstLine="1050"/>
            </w:pP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属性说明</w:t>
            </w:r>
            <w:r>
              <w:rPr>
                <w:rFonts w:hint="eastAsia"/>
              </w:rPr>
              <w:t>2</w:t>
            </w:r>
          </w:p>
          <w:p w:rsidR="008C310E" w:rsidRDefault="008C310E" w:rsidP="00314742">
            <w:pPr>
              <w:ind w:firstLineChars="500" w:firstLine="1050"/>
            </w:pPr>
            <w:r>
              <w:rPr>
                <w:rFonts w:hint="eastAsia"/>
              </w:rPr>
              <w:t>…</w:t>
            </w:r>
          </w:p>
          <w:p w:rsidR="008C310E" w:rsidRDefault="008C310E" w:rsidP="00314742"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noProof/>
              </w:rPr>
              <w:drawing>
                <wp:inline distT="0" distB="0" distL="114300" distR="114300" wp14:anchorId="2EB0383D" wp14:editId="396A36D4">
                  <wp:extent cx="5269230" cy="1266190"/>
                  <wp:effectExtent l="0" t="0" r="7620" b="1016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26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0E" w:rsidRDefault="008C310E" w:rsidP="00314742">
            <w:r>
              <w:rPr>
                <w:noProof/>
              </w:rPr>
              <w:drawing>
                <wp:inline distT="0" distB="0" distL="114300" distR="114300" wp14:anchorId="3AC64579" wp14:editId="6364005B">
                  <wp:extent cx="5269230" cy="1122045"/>
                  <wp:effectExtent l="0" t="0" r="762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22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0E" w:rsidRDefault="008C310E" w:rsidP="00314742">
            <w:r>
              <w:rPr>
                <w:rFonts w:hint="eastAsia"/>
              </w:rPr>
              <w:t>例如：</w:t>
            </w:r>
          </w:p>
          <w:p w:rsidR="008C310E" w:rsidRDefault="008C310E" w:rsidP="00314742"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书</w:t>
            </w:r>
          </w:p>
          <w:p w:rsidR="008C310E" w:rsidRDefault="008C310E" w:rsidP="00314742">
            <w:pPr>
              <w:ind w:firstLineChars="500" w:firstLine="1050"/>
            </w:pPr>
            <w:r>
              <w:rPr>
                <w:rFonts w:hint="eastAsia"/>
              </w:rPr>
              <w:t>id      ID                      #REQUIRED</w:t>
            </w:r>
          </w:p>
          <w:p w:rsidR="008C310E" w:rsidRDefault="008C310E" w:rsidP="00314742">
            <w:pPr>
              <w:ind w:firstLineChars="500" w:firstLine="1050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    CDATA                  #IMPLIED </w:t>
            </w:r>
          </w:p>
          <w:p w:rsidR="008C310E" w:rsidRDefault="008C310E" w:rsidP="00314742">
            <w:pPr>
              <w:ind w:firstLineChars="500" w:firstLine="1050"/>
            </w:pP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清华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北大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传智播客</w:t>
            </w:r>
            <w:r>
              <w:rPr>
                <w:rFonts w:hint="eastAsia"/>
              </w:rPr>
              <w:t>)    "</w:t>
            </w:r>
            <w:r>
              <w:rPr>
                <w:rFonts w:hint="eastAsia"/>
              </w:rPr>
              <w:t>传智播客</w:t>
            </w:r>
            <w:r>
              <w:rPr>
                <w:rFonts w:hint="eastAsia"/>
              </w:rPr>
              <w:t xml:space="preserve">" </w:t>
            </w:r>
          </w:p>
          <w:p w:rsidR="008C310E" w:rsidRDefault="008C310E" w:rsidP="00314742">
            <w:pPr>
              <w:ind w:firstLineChars="500" w:firstLine="105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   CDATA                  #FIXED           "IT" </w:t>
            </w:r>
          </w:p>
          <w:p w:rsidR="008C310E" w:rsidRDefault="008C310E" w:rsidP="00314742">
            <w:r>
              <w:rPr>
                <w:rFonts w:hint="eastAsia"/>
              </w:rPr>
              <w:t>&gt;</w:t>
            </w:r>
          </w:p>
          <w:p w:rsidR="008C310E" w:rsidRDefault="008C310E" w:rsidP="00314742">
            <w:r>
              <w:rPr>
                <w:rFonts w:hint="eastAsia"/>
              </w:rPr>
              <w:t>解释：</w:t>
            </w:r>
          </w:p>
          <w:p w:rsidR="008C310E" w:rsidRDefault="008C310E" w:rsidP="00314742">
            <w:r>
              <w:rPr>
                <w:rFonts w:hint="eastAsia"/>
              </w:rPr>
              <w:t>书标签有：</w:t>
            </w:r>
          </w:p>
          <w:p w:rsidR="008C310E" w:rsidRDefault="008C310E" w:rsidP="00314742">
            <w:r>
              <w:rPr>
                <w:rFonts w:hint="eastAsia"/>
              </w:rPr>
              <w:t>id------------------</w:t>
            </w:r>
            <w:r>
              <w:rPr>
                <w:rFonts w:hint="eastAsia"/>
              </w:rPr>
              <w:t>唯一类型</w:t>
            </w:r>
            <w:r>
              <w:rPr>
                <w:rFonts w:hint="eastAsia"/>
              </w:rPr>
              <w:t>-----------------</w:t>
            </w:r>
            <w:r>
              <w:rPr>
                <w:rFonts w:hint="eastAsia"/>
              </w:rPr>
              <w:t>必须有的属性</w:t>
            </w:r>
          </w:p>
          <w:p w:rsidR="008C310E" w:rsidRDefault="008C310E" w:rsidP="00314742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--------------</w:t>
            </w:r>
            <w:r>
              <w:rPr>
                <w:rFonts w:hint="eastAsia"/>
              </w:rPr>
              <w:t>字符串类型</w:t>
            </w:r>
            <w:r>
              <w:rPr>
                <w:rFonts w:hint="eastAsia"/>
              </w:rPr>
              <w:t>--------------</w:t>
            </w:r>
            <w:r>
              <w:rPr>
                <w:rFonts w:hint="eastAsia"/>
              </w:rPr>
              <w:t>可有可无的属性</w:t>
            </w:r>
          </w:p>
          <w:p w:rsidR="008C310E" w:rsidRDefault="008C310E" w:rsidP="00314742"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>----------</w:t>
            </w:r>
            <w:r>
              <w:rPr>
                <w:rFonts w:hint="eastAsia"/>
              </w:rPr>
              <w:t>枚举类型</w:t>
            </w:r>
            <w:r>
              <w:rPr>
                <w:rFonts w:hint="eastAsia"/>
              </w:rPr>
              <w:t>------------------</w:t>
            </w:r>
            <w:r>
              <w:rPr>
                <w:rFonts w:hint="eastAsia"/>
              </w:rPr>
              <w:t>三者选一，默认是传智播客</w:t>
            </w:r>
          </w:p>
          <w:p w:rsidR="008C310E" w:rsidRDefault="008C310E" w:rsidP="00314742">
            <w:r>
              <w:rPr>
                <w:rFonts w:hint="eastAsia"/>
              </w:rPr>
              <w:lastRenderedPageBreak/>
              <w:t>类别</w:t>
            </w:r>
            <w:r>
              <w:rPr>
                <w:rFonts w:hint="eastAsia"/>
              </w:rPr>
              <w:t>-------------</w:t>
            </w:r>
            <w:r>
              <w:rPr>
                <w:rFonts w:hint="eastAsia"/>
              </w:rPr>
              <w:t>字符串类型</w:t>
            </w:r>
            <w:r>
              <w:rPr>
                <w:rFonts w:hint="eastAsia"/>
              </w:rPr>
              <w:t>---------------</w:t>
            </w:r>
            <w:r>
              <w:rPr>
                <w:rFonts w:hint="eastAsia"/>
              </w:rPr>
              <w:t>固定值，必须是</w:t>
            </w:r>
            <w:r>
              <w:rPr>
                <w:rFonts w:hint="eastAsia"/>
              </w:rPr>
              <w:t>IT</w:t>
            </w:r>
          </w:p>
          <w:p w:rsidR="008C310E" w:rsidRDefault="008C310E" w:rsidP="00314742">
            <w:r>
              <w:rPr>
                <w:rFonts w:hint="eastAsia"/>
              </w:rPr>
              <w:t>这几个属性。</w:t>
            </w:r>
          </w:p>
        </w:tc>
      </w:tr>
    </w:tbl>
    <w:p w:rsidR="005A6B24" w:rsidRPr="00E3609D" w:rsidRDefault="005A6B24" w:rsidP="005A6B24">
      <w:bookmarkStart w:id="0" w:name="_GoBack"/>
      <w:bookmarkEnd w:id="0"/>
    </w:p>
    <w:sectPr w:rsidR="005A6B24" w:rsidRPr="00E3609D" w:rsidSect="005F2E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94" w:footer="62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F2D" w:rsidRDefault="00661F2D" w:rsidP="00E3609D">
      <w:r>
        <w:separator/>
      </w:r>
    </w:p>
  </w:endnote>
  <w:endnote w:type="continuationSeparator" w:id="0">
    <w:p w:rsidR="00661F2D" w:rsidRDefault="00661F2D" w:rsidP="00E3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8C409F" w:rsidP="00E3609D">
    <w:pPr>
      <w:pStyle w:val="af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5772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09F" w:rsidRPr="00E24AC9" w:rsidRDefault="008C409F" w:rsidP="005A6B24">
            <w:pPr>
              <w:pStyle w:val="af4"/>
              <w:tabs>
                <w:tab w:val="clear" w:pos="4153"/>
                <w:tab w:val="center" w:pos="4536"/>
              </w:tabs>
              <w:ind w:firstLine="36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130E484D" wp14:editId="25F87662">
                  <wp:simplePos x="0" y="0"/>
                  <wp:positionH relativeFrom="column">
                    <wp:posOffset>-482600</wp:posOffset>
                  </wp:positionH>
                  <wp:positionV relativeFrom="paragraph">
                    <wp:posOffset>31750</wp:posOffset>
                  </wp:positionV>
                  <wp:extent cx="7647940" cy="548640"/>
                  <wp:effectExtent l="0" t="0" r="0" b="3810"/>
                  <wp:wrapNone/>
                  <wp:docPr id="8" name="图片 8" descr="黑马word模板页脚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黑马word模板页脚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9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ab/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</w:rPr>
              <w:instrText>PAGE</w:instrText>
            </w:r>
            <w:r w:rsidRPr="00E24AC9">
              <w:rPr>
                <w:b/>
                <w:bCs/>
              </w:rPr>
              <w:fldChar w:fldCharType="separate"/>
            </w:r>
            <w:r w:rsidR="008C310E">
              <w:rPr>
                <w:b/>
                <w:bCs/>
                <w:noProof/>
              </w:rPr>
              <w:t>1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rPr>
                <w:lang w:val="zh-CN"/>
              </w:rPr>
              <w:t xml:space="preserve"> / </w:t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</w:rPr>
              <w:instrText>NUMPAGES</w:instrText>
            </w:r>
            <w:r w:rsidRPr="00E24AC9">
              <w:rPr>
                <w:b/>
                <w:bCs/>
              </w:rPr>
              <w:fldChar w:fldCharType="separate"/>
            </w:r>
            <w:r w:rsidR="008C310E">
              <w:rPr>
                <w:b/>
                <w:bCs/>
                <w:noProof/>
              </w:rPr>
              <w:t>3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tab/>
            </w:r>
            <w:r w:rsidRPr="00E24AC9">
              <w:tab/>
            </w:r>
            <w:r>
              <w:tab/>
            </w:r>
            <w:r w:rsidRPr="00E24AC9">
              <w:rPr>
                <w:rFonts w:hint="eastAsia"/>
              </w:rPr>
              <w:t>讲师：刘波</w:t>
            </w:r>
            <w:r w:rsidRPr="00E24AC9">
              <w:rPr>
                <w:rFonts w:hint="eastAsia"/>
              </w:rPr>
              <w:t>/NewBoy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8C409F" w:rsidP="00E3609D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F2D" w:rsidRDefault="00661F2D" w:rsidP="00E3609D">
      <w:r>
        <w:separator/>
      </w:r>
    </w:p>
  </w:footnote>
  <w:footnote w:type="continuationSeparator" w:id="0">
    <w:p w:rsidR="00661F2D" w:rsidRDefault="00661F2D" w:rsidP="00E3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661F2D" w:rsidP="00E3609D">
    <w:pPr>
      <w:pStyle w:val="af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2" o:spid="_x0000_s2050" type="#_x0000_t136" style="position:absolute;left:0;text-align:left;margin-left:0;margin-top:0;width:670.65pt;height:67.0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Pr="00E24AC9" w:rsidRDefault="00661F2D" w:rsidP="00E3609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3" o:spid="_x0000_s2051" type="#_x0000_t136" style="position:absolute;left:0;text-align:left;margin-left:0;margin-top:0;width:707.55pt;height:67.0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  <w:r w:rsidR="008C409F" w:rsidRPr="00E24AC9">
      <w:rPr>
        <w:noProof/>
      </w:rPr>
      <w:drawing>
        <wp:anchor distT="0" distB="0" distL="114300" distR="114300" simplePos="0" relativeHeight="251659264" behindDoc="0" locked="0" layoutInCell="1" allowOverlap="1" wp14:anchorId="54229F9D" wp14:editId="4F523110">
          <wp:simplePos x="0" y="0"/>
          <wp:positionH relativeFrom="column">
            <wp:posOffset>-564515</wp:posOffset>
          </wp:positionH>
          <wp:positionV relativeFrom="paragraph">
            <wp:posOffset>-707788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661F2D" w:rsidP="00E3609D">
    <w:pPr>
      <w:pStyle w:val="af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1" o:spid="_x0000_s2049" type="#_x0000_t136" style="position:absolute;left:0;text-align:left;margin-left:0;margin-top:0;width:670.65pt;height:67.0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87D"/>
    <w:multiLevelType w:val="hybridMultilevel"/>
    <w:tmpl w:val="0E60EA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0298E"/>
    <w:multiLevelType w:val="hybridMultilevel"/>
    <w:tmpl w:val="ABFC776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>
    <w:nsid w:val="0B957BFD"/>
    <w:multiLevelType w:val="hybridMultilevel"/>
    <w:tmpl w:val="C79673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E57007"/>
    <w:multiLevelType w:val="hybridMultilevel"/>
    <w:tmpl w:val="08C6FD96"/>
    <w:lvl w:ilvl="0" w:tplc="9C3AEA3E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25202EA"/>
    <w:multiLevelType w:val="hybridMultilevel"/>
    <w:tmpl w:val="CD443D3E"/>
    <w:lvl w:ilvl="0" w:tplc="CBCE426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0B2EC8"/>
    <w:multiLevelType w:val="hybridMultilevel"/>
    <w:tmpl w:val="C24A0F4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1C0B195C"/>
    <w:multiLevelType w:val="hybridMultilevel"/>
    <w:tmpl w:val="58B209B0"/>
    <w:lvl w:ilvl="0" w:tplc="9D008F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0444CD"/>
    <w:multiLevelType w:val="hybridMultilevel"/>
    <w:tmpl w:val="42C6F3DE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514416C0">
      <w:start w:val="1"/>
      <w:numFmt w:val="bullet"/>
      <w:pStyle w:val="a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EF30E9"/>
    <w:multiLevelType w:val="hybridMultilevel"/>
    <w:tmpl w:val="2C260040"/>
    <w:lvl w:ilvl="0" w:tplc="030E95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4C4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2840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861F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A2F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F6DB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49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224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BF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C529A3"/>
    <w:multiLevelType w:val="hybridMultilevel"/>
    <w:tmpl w:val="F9D02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164D16"/>
    <w:multiLevelType w:val="hybridMultilevel"/>
    <w:tmpl w:val="24423D4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25E45156"/>
    <w:multiLevelType w:val="hybridMultilevel"/>
    <w:tmpl w:val="1FDE0490"/>
    <w:lvl w:ilvl="0" w:tplc="5FB07E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C76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2BC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045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C25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A4D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EF1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6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034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50F92"/>
    <w:multiLevelType w:val="hybridMultilevel"/>
    <w:tmpl w:val="44EA56DE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8919B4"/>
    <w:multiLevelType w:val="hybridMultilevel"/>
    <w:tmpl w:val="A6AED8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6757DC"/>
    <w:multiLevelType w:val="hybridMultilevel"/>
    <w:tmpl w:val="7EDAE27E"/>
    <w:lvl w:ilvl="0" w:tplc="63BED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3C372AF"/>
    <w:multiLevelType w:val="hybridMultilevel"/>
    <w:tmpl w:val="FFEA5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83D3A99"/>
    <w:multiLevelType w:val="hybridMultilevel"/>
    <w:tmpl w:val="1F7662A6"/>
    <w:lvl w:ilvl="0" w:tplc="6D9EC9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ACA175F"/>
    <w:multiLevelType w:val="hybridMultilevel"/>
    <w:tmpl w:val="2B5267C8"/>
    <w:lvl w:ilvl="0" w:tplc="EF426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C5A18AC"/>
    <w:multiLevelType w:val="multilevel"/>
    <w:tmpl w:val="AD18EAE8"/>
    <w:lvl w:ilvl="0">
      <w:start w:val="1"/>
      <w:numFmt w:val="decimal"/>
      <w:pStyle w:val="1"/>
      <w:lvlText w:val="第%1节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410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D4A0B0A"/>
    <w:multiLevelType w:val="hybridMultilevel"/>
    <w:tmpl w:val="11A416A8"/>
    <w:lvl w:ilvl="0" w:tplc="A6D269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D6C18FD"/>
    <w:multiLevelType w:val="hybridMultilevel"/>
    <w:tmpl w:val="A3DEF3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1C0A79"/>
    <w:multiLevelType w:val="multilevel"/>
    <w:tmpl w:val="08F02E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2916869"/>
    <w:multiLevelType w:val="hybridMultilevel"/>
    <w:tmpl w:val="521A26A2"/>
    <w:lvl w:ilvl="0" w:tplc="A96C3D5C">
      <w:start w:val="1"/>
      <w:numFmt w:val="decimal"/>
      <w:lvlText w:val="%1."/>
      <w:lvlJc w:val="left"/>
      <w:pPr>
        <w:ind w:left="11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4" w:hanging="420"/>
      </w:pPr>
    </w:lvl>
    <w:lvl w:ilvl="2" w:tplc="0409001B" w:tentative="1">
      <w:start w:val="1"/>
      <w:numFmt w:val="lowerRoman"/>
      <w:lvlText w:val="%3."/>
      <w:lvlJc w:val="right"/>
      <w:pPr>
        <w:ind w:left="2094" w:hanging="420"/>
      </w:pPr>
    </w:lvl>
    <w:lvl w:ilvl="3" w:tplc="0409000F" w:tentative="1">
      <w:start w:val="1"/>
      <w:numFmt w:val="decimal"/>
      <w:lvlText w:val="%4."/>
      <w:lvlJc w:val="left"/>
      <w:pPr>
        <w:ind w:left="2514" w:hanging="420"/>
      </w:pPr>
    </w:lvl>
    <w:lvl w:ilvl="4" w:tplc="04090019" w:tentative="1">
      <w:start w:val="1"/>
      <w:numFmt w:val="lowerLetter"/>
      <w:lvlText w:val="%5)"/>
      <w:lvlJc w:val="left"/>
      <w:pPr>
        <w:ind w:left="2934" w:hanging="420"/>
      </w:pPr>
    </w:lvl>
    <w:lvl w:ilvl="5" w:tplc="0409001B" w:tentative="1">
      <w:start w:val="1"/>
      <w:numFmt w:val="lowerRoman"/>
      <w:lvlText w:val="%6."/>
      <w:lvlJc w:val="right"/>
      <w:pPr>
        <w:ind w:left="3354" w:hanging="420"/>
      </w:pPr>
    </w:lvl>
    <w:lvl w:ilvl="6" w:tplc="0409000F" w:tentative="1">
      <w:start w:val="1"/>
      <w:numFmt w:val="decimal"/>
      <w:lvlText w:val="%7."/>
      <w:lvlJc w:val="left"/>
      <w:pPr>
        <w:ind w:left="3774" w:hanging="420"/>
      </w:pPr>
    </w:lvl>
    <w:lvl w:ilvl="7" w:tplc="04090019" w:tentative="1">
      <w:start w:val="1"/>
      <w:numFmt w:val="lowerLetter"/>
      <w:lvlText w:val="%8)"/>
      <w:lvlJc w:val="left"/>
      <w:pPr>
        <w:ind w:left="4194" w:hanging="420"/>
      </w:pPr>
    </w:lvl>
    <w:lvl w:ilvl="8" w:tplc="0409001B" w:tentative="1">
      <w:start w:val="1"/>
      <w:numFmt w:val="lowerRoman"/>
      <w:lvlText w:val="%9."/>
      <w:lvlJc w:val="right"/>
      <w:pPr>
        <w:ind w:left="4614" w:hanging="420"/>
      </w:pPr>
    </w:lvl>
  </w:abstractNum>
  <w:abstractNum w:abstractNumId="23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EAC55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2292C68"/>
    <w:multiLevelType w:val="hybridMultilevel"/>
    <w:tmpl w:val="0712991A"/>
    <w:lvl w:ilvl="0" w:tplc="292CF72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5A692CDF"/>
    <w:multiLevelType w:val="hybridMultilevel"/>
    <w:tmpl w:val="5762B8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C057DE1"/>
    <w:multiLevelType w:val="hybridMultilevel"/>
    <w:tmpl w:val="AB56A6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68A4CF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1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97F73CF"/>
    <w:multiLevelType w:val="hybridMultilevel"/>
    <w:tmpl w:val="3E5241E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D710D0"/>
    <w:multiLevelType w:val="hybridMultilevel"/>
    <w:tmpl w:val="3CE0DF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D44AE7A"/>
    <w:multiLevelType w:val="singleLevel"/>
    <w:tmpl w:val="6D44AE7A"/>
    <w:lvl w:ilvl="0">
      <w:start w:val="1"/>
      <w:numFmt w:val="decimal"/>
      <w:suff w:val="space"/>
      <w:lvlText w:val="%1."/>
      <w:lvlJc w:val="left"/>
    </w:lvl>
  </w:abstractNum>
  <w:abstractNum w:abstractNumId="32">
    <w:nsid w:val="6D8017F2"/>
    <w:multiLevelType w:val="hybridMultilevel"/>
    <w:tmpl w:val="79E01166"/>
    <w:lvl w:ilvl="0" w:tplc="CC4291DE">
      <w:start w:val="1"/>
      <w:numFmt w:val="decimal"/>
      <w:pStyle w:val="a2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30E410F"/>
    <w:multiLevelType w:val="hybridMultilevel"/>
    <w:tmpl w:val="5D1C79CA"/>
    <w:lvl w:ilvl="0" w:tplc="0409000B">
      <w:start w:val="1"/>
      <w:numFmt w:val="bullet"/>
      <w:lvlText w:val=""/>
      <w:lvlJc w:val="left"/>
      <w:pPr>
        <w:ind w:left="6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</w:abstractNum>
  <w:abstractNum w:abstractNumId="34">
    <w:nsid w:val="739A2D2D"/>
    <w:multiLevelType w:val="hybridMultilevel"/>
    <w:tmpl w:val="BC0467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74316E1"/>
    <w:multiLevelType w:val="hybridMultilevel"/>
    <w:tmpl w:val="C60A03C6"/>
    <w:lvl w:ilvl="0" w:tplc="3DF664E2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6">
    <w:nsid w:val="7DFB4A78"/>
    <w:multiLevelType w:val="hybridMultilevel"/>
    <w:tmpl w:val="3118C7A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EBC74D0"/>
    <w:multiLevelType w:val="singleLevel"/>
    <w:tmpl w:val="7EBC74D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29"/>
  </w:num>
  <w:num w:numId="6">
    <w:abstractNumId w:val="35"/>
  </w:num>
  <w:num w:numId="7">
    <w:abstractNumId w:val="12"/>
  </w:num>
  <w:num w:numId="8">
    <w:abstractNumId w:val="12"/>
  </w:num>
  <w:num w:numId="9">
    <w:abstractNumId w:val="24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23"/>
  </w:num>
  <w:num w:numId="15">
    <w:abstractNumId w:val="7"/>
  </w:num>
  <w:num w:numId="16">
    <w:abstractNumId w:val="6"/>
  </w:num>
  <w:num w:numId="17">
    <w:abstractNumId w:val="14"/>
  </w:num>
  <w:num w:numId="18">
    <w:abstractNumId w:val="32"/>
  </w:num>
  <w:num w:numId="19">
    <w:abstractNumId w:val="23"/>
  </w:num>
  <w:num w:numId="20">
    <w:abstractNumId w:val="23"/>
  </w:num>
  <w:num w:numId="21">
    <w:abstractNumId w:val="1"/>
  </w:num>
  <w:num w:numId="22">
    <w:abstractNumId w:val="17"/>
  </w:num>
  <w:num w:numId="23">
    <w:abstractNumId w:val="22"/>
  </w:num>
  <w:num w:numId="24">
    <w:abstractNumId w:val="18"/>
  </w:num>
  <w:num w:numId="25">
    <w:abstractNumId w:val="27"/>
  </w:num>
  <w:num w:numId="26">
    <w:abstractNumId w:val="23"/>
  </w:num>
  <w:num w:numId="27">
    <w:abstractNumId w:val="23"/>
  </w:num>
  <w:num w:numId="28">
    <w:abstractNumId w:val="26"/>
  </w:num>
  <w:num w:numId="29">
    <w:abstractNumId w:val="0"/>
  </w:num>
  <w:num w:numId="30">
    <w:abstractNumId w:val="20"/>
  </w:num>
  <w:num w:numId="31">
    <w:abstractNumId w:val="34"/>
  </w:num>
  <w:num w:numId="32">
    <w:abstractNumId w:val="21"/>
  </w:num>
  <w:num w:numId="33">
    <w:abstractNumId w:val="30"/>
  </w:num>
  <w:num w:numId="34">
    <w:abstractNumId w:val="15"/>
  </w:num>
  <w:num w:numId="35">
    <w:abstractNumId w:val="19"/>
  </w:num>
  <w:num w:numId="36">
    <w:abstractNumId w:val="8"/>
  </w:num>
  <w:num w:numId="37">
    <w:abstractNumId w:val="28"/>
  </w:num>
  <w:num w:numId="38">
    <w:abstractNumId w:val="5"/>
  </w:num>
  <w:num w:numId="39">
    <w:abstractNumId w:val="25"/>
  </w:num>
  <w:num w:numId="40">
    <w:abstractNumId w:val="10"/>
  </w:num>
  <w:num w:numId="41">
    <w:abstractNumId w:val="33"/>
  </w:num>
  <w:num w:numId="42">
    <w:abstractNumId w:val="13"/>
  </w:num>
  <w:num w:numId="43">
    <w:abstractNumId w:val="16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</w:num>
  <w:num w:numId="47">
    <w:abstractNumId w:val="31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bordersDoNotSurroundHeader/>
  <w:bordersDoNotSurroundFooter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0E"/>
    <w:rsid w:val="00001E29"/>
    <w:rsid w:val="00001ED8"/>
    <w:rsid w:val="000052BD"/>
    <w:rsid w:val="000078FF"/>
    <w:rsid w:val="00020323"/>
    <w:rsid w:val="0002040D"/>
    <w:rsid w:val="00021E9E"/>
    <w:rsid w:val="00021F8B"/>
    <w:rsid w:val="00022597"/>
    <w:rsid w:val="00023308"/>
    <w:rsid w:val="00025F81"/>
    <w:rsid w:val="000268A1"/>
    <w:rsid w:val="000301DF"/>
    <w:rsid w:val="00036067"/>
    <w:rsid w:val="0004277B"/>
    <w:rsid w:val="00044CFC"/>
    <w:rsid w:val="00051584"/>
    <w:rsid w:val="0005251B"/>
    <w:rsid w:val="000528E2"/>
    <w:rsid w:val="000714C0"/>
    <w:rsid w:val="00073927"/>
    <w:rsid w:val="00076F16"/>
    <w:rsid w:val="00080E71"/>
    <w:rsid w:val="00085BF6"/>
    <w:rsid w:val="000A1AC2"/>
    <w:rsid w:val="000A3243"/>
    <w:rsid w:val="000B5350"/>
    <w:rsid w:val="000C18D3"/>
    <w:rsid w:val="000C1C07"/>
    <w:rsid w:val="000C699F"/>
    <w:rsid w:val="000D562B"/>
    <w:rsid w:val="000E2968"/>
    <w:rsid w:val="000E6BAB"/>
    <w:rsid w:val="000F03C8"/>
    <w:rsid w:val="000F0C32"/>
    <w:rsid w:val="000F1B2C"/>
    <w:rsid w:val="000F4C57"/>
    <w:rsid w:val="000F4F0C"/>
    <w:rsid w:val="001040EC"/>
    <w:rsid w:val="00124817"/>
    <w:rsid w:val="00124E80"/>
    <w:rsid w:val="001311E3"/>
    <w:rsid w:val="00141B9D"/>
    <w:rsid w:val="001451F5"/>
    <w:rsid w:val="0015392E"/>
    <w:rsid w:val="0016787F"/>
    <w:rsid w:val="00167B5D"/>
    <w:rsid w:val="00170121"/>
    <w:rsid w:val="00174A2C"/>
    <w:rsid w:val="00175554"/>
    <w:rsid w:val="00187FB6"/>
    <w:rsid w:val="001A390E"/>
    <w:rsid w:val="001A48C6"/>
    <w:rsid w:val="001C6DD9"/>
    <w:rsid w:val="001D14E3"/>
    <w:rsid w:val="001D72D4"/>
    <w:rsid w:val="001E3BD2"/>
    <w:rsid w:val="001F49A0"/>
    <w:rsid w:val="001F7C5F"/>
    <w:rsid w:val="00202D20"/>
    <w:rsid w:val="00204390"/>
    <w:rsid w:val="00207BA1"/>
    <w:rsid w:val="00211AC1"/>
    <w:rsid w:val="00222144"/>
    <w:rsid w:val="00223DB2"/>
    <w:rsid w:val="0022465F"/>
    <w:rsid w:val="0023608B"/>
    <w:rsid w:val="002411DA"/>
    <w:rsid w:val="00242A69"/>
    <w:rsid w:val="0024536A"/>
    <w:rsid w:val="002457CC"/>
    <w:rsid w:val="00252298"/>
    <w:rsid w:val="00254602"/>
    <w:rsid w:val="00262C2C"/>
    <w:rsid w:val="002715AC"/>
    <w:rsid w:val="002733FB"/>
    <w:rsid w:val="00290333"/>
    <w:rsid w:val="00293C09"/>
    <w:rsid w:val="0029421C"/>
    <w:rsid w:val="00297A06"/>
    <w:rsid w:val="002A1E50"/>
    <w:rsid w:val="002A51EF"/>
    <w:rsid w:val="002A670A"/>
    <w:rsid w:val="002B288A"/>
    <w:rsid w:val="002B2FC8"/>
    <w:rsid w:val="002C35AC"/>
    <w:rsid w:val="002C4E13"/>
    <w:rsid w:val="002D0B35"/>
    <w:rsid w:val="002D1AD7"/>
    <w:rsid w:val="002D43D3"/>
    <w:rsid w:val="002E152B"/>
    <w:rsid w:val="002E6033"/>
    <w:rsid w:val="0030231B"/>
    <w:rsid w:val="003113DB"/>
    <w:rsid w:val="00313832"/>
    <w:rsid w:val="003344E1"/>
    <w:rsid w:val="00347E79"/>
    <w:rsid w:val="0035455D"/>
    <w:rsid w:val="00360D38"/>
    <w:rsid w:val="00365AE8"/>
    <w:rsid w:val="0036607A"/>
    <w:rsid w:val="00376016"/>
    <w:rsid w:val="00377100"/>
    <w:rsid w:val="003843AD"/>
    <w:rsid w:val="00385F1B"/>
    <w:rsid w:val="00390684"/>
    <w:rsid w:val="00396928"/>
    <w:rsid w:val="003B2DBB"/>
    <w:rsid w:val="003C60A4"/>
    <w:rsid w:val="003C6258"/>
    <w:rsid w:val="003E6AD0"/>
    <w:rsid w:val="003E74D6"/>
    <w:rsid w:val="003F5031"/>
    <w:rsid w:val="003F6965"/>
    <w:rsid w:val="003F7205"/>
    <w:rsid w:val="004040EB"/>
    <w:rsid w:val="00404311"/>
    <w:rsid w:val="00406130"/>
    <w:rsid w:val="00406167"/>
    <w:rsid w:val="00410860"/>
    <w:rsid w:val="00411CE3"/>
    <w:rsid w:val="00414B3E"/>
    <w:rsid w:val="00423669"/>
    <w:rsid w:val="004269B9"/>
    <w:rsid w:val="00430F40"/>
    <w:rsid w:val="00434B60"/>
    <w:rsid w:val="00434F03"/>
    <w:rsid w:val="00443071"/>
    <w:rsid w:val="0044412D"/>
    <w:rsid w:val="00446BF2"/>
    <w:rsid w:val="00462FEA"/>
    <w:rsid w:val="0047240A"/>
    <w:rsid w:val="004747CD"/>
    <w:rsid w:val="00482187"/>
    <w:rsid w:val="00485AB9"/>
    <w:rsid w:val="004872D3"/>
    <w:rsid w:val="00487E4E"/>
    <w:rsid w:val="004913D1"/>
    <w:rsid w:val="00494E60"/>
    <w:rsid w:val="004A28B6"/>
    <w:rsid w:val="004A6E3B"/>
    <w:rsid w:val="004B0E96"/>
    <w:rsid w:val="004B18AD"/>
    <w:rsid w:val="004B190C"/>
    <w:rsid w:val="004C4ECD"/>
    <w:rsid w:val="004C6615"/>
    <w:rsid w:val="004D1BC9"/>
    <w:rsid w:val="004D5DE7"/>
    <w:rsid w:val="004D7C76"/>
    <w:rsid w:val="004E213B"/>
    <w:rsid w:val="004E38C0"/>
    <w:rsid w:val="004E431A"/>
    <w:rsid w:val="004E676B"/>
    <w:rsid w:val="004E788E"/>
    <w:rsid w:val="004F17B6"/>
    <w:rsid w:val="00505419"/>
    <w:rsid w:val="0050650E"/>
    <w:rsid w:val="0050713A"/>
    <w:rsid w:val="00511213"/>
    <w:rsid w:val="00511F04"/>
    <w:rsid w:val="00515096"/>
    <w:rsid w:val="00515C12"/>
    <w:rsid w:val="00536D19"/>
    <w:rsid w:val="00536F25"/>
    <w:rsid w:val="00537253"/>
    <w:rsid w:val="00550481"/>
    <w:rsid w:val="00556008"/>
    <w:rsid w:val="00567CE4"/>
    <w:rsid w:val="0057674A"/>
    <w:rsid w:val="00585D46"/>
    <w:rsid w:val="00590008"/>
    <w:rsid w:val="005972B4"/>
    <w:rsid w:val="005A0464"/>
    <w:rsid w:val="005A2A98"/>
    <w:rsid w:val="005A6B24"/>
    <w:rsid w:val="005B4148"/>
    <w:rsid w:val="005B661D"/>
    <w:rsid w:val="005B6C5C"/>
    <w:rsid w:val="005C1270"/>
    <w:rsid w:val="005C73A9"/>
    <w:rsid w:val="005D3C4E"/>
    <w:rsid w:val="005D6253"/>
    <w:rsid w:val="005E6490"/>
    <w:rsid w:val="005F2EA0"/>
    <w:rsid w:val="005F6265"/>
    <w:rsid w:val="006125C7"/>
    <w:rsid w:val="00627EC7"/>
    <w:rsid w:val="006323DE"/>
    <w:rsid w:val="0063248F"/>
    <w:rsid w:val="00632544"/>
    <w:rsid w:val="00633549"/>
    <w:rsid w:val="006453DB"/>
    <w:rsid w:val="0064778E"/>
    <w:rsid w:val="0065491E"/>
    <w:rsid w:val="00661F2D"/>
    <w:rsid w:val="006632C2"/>
    <w:rsid w:val="0067059C"/>
    <w:rsid w:val="00677FAF"/>
    <w:rsid w:val="00684E8E"/>
    <w:rsid w:val="00696180"/>
    <w:rsid w:val="006A23B8"/>
    <w:rsid w:val="006A7C81"/>
    <w:rsid w:val="006B7B58"/>
    <w:rsid w:val="006C62B9"/>
    <w:rsid w:val="006C66D8"/>
    <w:rsid w:val="006C7AD9"/>
    <w:rsid w:val="006D44A3"/>
    <w:rsid w:val="006D6232"/>
    <w:rsid w:val="006E172D"/>
    <w:rsid w:val="006E3E1E"/>
    <w:rsid w:val="006E6B88"/>
    <w:rsid w:val="006E76F2"/>
    <w:rsid w:val="006F5020"/>
    <w:rsid w:val="00704E90"/>
    <w:rsid w:val="007073EA"/>
    <w:rsid w:val="007101FF"/>
    <w:rsid w:val="00711CA5"/>
    <w:rsid w:val="00716E27"/>
    <w:rsid w:val="007335E2"/>
    <w:rsid w:val="00744D1E"/>
    <w:rsid w:val="00744F14"/>
    <w:rsid w:val="00747D66"/>
    <w:rsid w:val="0075380C"/>
    <w:rsid w:val="00755EB6"/>
    <w:rsid w:val="00757F57"/>
    <w:rsid w:val="00761859"/>
    <w:rsid w:val="00767627"/>
    <w:rsid w:val="00767D9D"/>
    <w:rsid w:val="00772971"/>
    <w:rsid w:val="00777A2F"/>
    <w:rsid w:val="007839E1"/>
    <w:rsid w:val="00783E4C"/>
    <w:rsid w:val="00784B2C"/>
    <w:rsid w:val="007B00FF"/>
    <w:rsid w:val="007B3F53"/>
    <w:rsid w:val="007D61E5"/>
    <w:rsid w:val="007E08DB"/>
    <w:rsid w:val="007E1AE9"/>
    <w:rsid w:val="007F541D"/>
    <w:rsid w:val="007F6855"/>
    <w:rsid w:val="00804C4A"/>
    <w:rsid w:val="0080512A"/>
    <w:rsid w:val="00807349"/>
    <w:rsid w:val="008121F6"/>
    <w:rsid w:val="008212D9"/>
    <w:rsid w:val="008222B9"/>
    <w:rsid w:val="00825008"/>
    <w:rsid w:val="00836859"/>
    <w:rsid w:val="00837AB7"/>
    <w:rsid w:val="00845578"/>
    <w:rsid w:val="008551C4"/>
    <w:rsid w:val="0087396C"/>
    <w:rsid w:val="00874103"/>
    <w:rsid w:val="008947D2"/>
    <w:rsid w:val="00896373"/>
    <w:rsid w:val="0089753C"/>
    <w:rsid w:val="00897543"/>
    <w:rsid w:val="008A1378"/>
    <w:rsid w:val="008B06E7"/>
    <w:rsid w:val="008B17A0"/>
    <w:rsid w:val="008B6ACC"/>
    <w:rsid w:val="008B6E37"/>
    <w:rsid w:val="008B7082"/>
    <w:rsid w:val="008C1628"/>
    <w:rsid w:val="008C1A31"/>
    <w:rsid w:val="008C2C79"/>
    <w:rsid w:val="008C310E"/>
    <w:rsid w:val="008C409F"/>
    <w:rsid w:val="008C66B8"/>
    <w:rsid w:val="008D047B"/>
    <w:rsid w:val="008D1146"/>
    <w:rsid w:val="008E5B3A"/>
    <w:rsid w:val="008E6362"/>
    <w:rsid w:val="008E6B53"/>
    <w:rsid w:val="00912672"/>
    <w:rsid w:val="00912F11"/>
    <w:rsid w:val="00950D38"/>
    <w:rsid w:val="00955F16"/>
    <w:rsid w:val="00962D89"/>
    <w:rsid w:val="00966DC8"/>
    <w:rsid w:val="00971146"/>
    <w:rsid w:val="009732E0"/>
    <w:rsid w:val="00991917"/>
    <w:rsid w:val="009943FD"/>
    <w:rsid w:val="009972FD"/>
    <w:rsid w:val="009A0D53"/>
    <w:rsid w:val="009A50E0"/>
    <w:rsid w:val="009B0001"/>
    <w:rsid w:val="009B1AD0"/>
    <w:rsid w:val="009B73D0"/>
    <w:rsid w:val="009C0C6C"/>
    <w:rsid w:val="009C477F"/>
    <w:rsid w:val="009C62BF"/>
    <w:rsid w:val="009D5076"/>
    <w:rsid w:val="009E1A77"/>
    <w:rsid w:val="009E256F"/>
    <w:rsid w:val="009E2E62"/>
    <w:rsid w:val="009E43E3"/>
    <w:rsid w:val="009E6585"/>
    <w:rsid w:val="009F4387"/>
    <w:rsid w:val="009F454D"/>
    <w:rsid w:val="009F7FA3"/>
    <w:rsid w:val="00A02466"/>
    <w:rsid w:val="00A0472B"/>
    <w:rsid w:val="00A04C17"/>
    <w:rsid w:val="00A1726B"/>
    <w:rsid w:val="00A22717"/>
    <w:rsid w:val="00A2337E"/>
    <w:rsid w:val="00A255C3"/>
    <w:rsid w:val="00A36480"/>
    <w:rsid w:val="00A41D8A"/>
    <w:rsid w:val="00A43339"/>
    <w:rsid w:val="00A43FB2"/>
    <w:rsid w:val="00A54043"/>
    <w:rsid w:val="00A56E94"/>
    <w:rsid w:val="00A70C6B"/>
    <w:rsid w:val="00A813D6"/>
    <w:rsid w:val="00A84A9A"/>
    <w:rsid w:val="00A84E9D"/>
    <w:rsid w:val="00A91FDF"/>
    <w:rsid w:val="00A92F27"/>
    <w:rsid w:val="00A93CAF"/>
    <w:rsid w:val="00A948EC"/>
    <w:rsid w:val="00A94FE6"/>
    <w:rsid w:val="00A9795F"/>
    <w:rsid w:val="00AA7F05"/>
    <w:rsid w:val="00AB37E5"/>
    <w:rsid w:val="00AC4801"/>
    <w:rsid w:val="00AD001D"/>
    <w:rsid w:val="00AD144B"/>
    <w:rsid w:val="00AD2BEB"/>
    <w:rsid w:val="00AD3252"/>
    <w:rsid w:val="00AE35DB"/>
    <w:rsid w:val="00AF035B"/>
    <w:rsid w:val="00AF2B89"/>
    <w:rsid w:val="00AF3A72"/>
    <w:rsid w:val="00AF4EE3"/>
    <w:rsid w:val="00B01462"/>
    <w:rsid w:val="00B30994"/>
    <w:rsid w:val="00B43668"/>
    <w:rsid w:val="00B44F30"/>
    <w:rsid w:val="00B45FB7"/>
    <w:rsid w:val="00B62688"/>
    <w:rsid w:val="00B62DFB"/>
    <w:rsid w:val="00B7010B"/>
    <w:rsid w:val="00B92847"/>
    <w:rsid w:val="00B946C0"/>
    <w:rsid w:val="00B954AB"/>
    <w:rsid w:val="00B964E5"/>
    <w:rsid w:val="00BA13AF"/>
    <w:rsid w:val="00BC4CA8"/>
    <w:rsid w:val="00BC76A5"/>
    <w:rsid w:val="00BD643F"/>
    <w:rsid w:val="00BE542E"/>
    <w:rsid w:val="00BE7DFA"/>
    <w:rsid w:val="00BF2B40"/>
    <w:rsid w:val="00BF6771"/>
    <w:rsid w:val="00C06A23"/>
    <w:rsid w:val="00C121C5"/>
    <w:rsid w:val="00C13A56"/>
    <w:rsid w:val="00C20937"/>
    <w:rsid w:val="00C22CCF"/>
    <w:rsid w:val="00C433A3"/>
    <w:rsid w:val="00C436E0"/>
    <w:rsid w:val="00C4667A"/>
    <w:rsid w:val="00C5551D"/>
    <w:rsid w:val="00C56DA6"/>
    <w:rsid w:val="00C56F91"/>
    <w:rsid w:val="00C5742E"/>
    <w:rsid w:val="00C660A2"/>
    <w:rsid w:val="00C76882"/>
    <w:rsid w:val="00C77B69"/>
    <w:rsid w:val="00C92A5F"/>
    <w:rsid w:val="00C93DDC"/>
    <w:rsid w:val="00C97342"/>
    <w:rsid w:val="00CB353E"/>
    <w:rsid w:val="00CB7D9D"/>
    <w:rsid w:val="00CC33D4"/>
    <w:rsid w:val="00CC3DF2"/>
    <w:rsid w:val="00CD0019"/>
    <w:rsid w:val="00CD3810"/>
    <w:rsid w:val="00CD6FA4"/>
    <w:rsid w:val="00CE3E69"/>
    <w:rsid w:val="00CF0422"/>
    <w:rsid w:val="00D054BA"/>
    <w:rsid w:val="00D07159"/>
    <w:rsid w:val="00D15506"/>
    <w:rsid w:val="00D233D1"/>
    <w:rsid w:val="00D245AC"/>
    <w:rsid w:val="00D275C0"/>
    <w:rsid w:val="00D324A5"/>
    <w:rsid w:val="00D361F7"/>
    <w:rsid w:val="00D36D03"/>
    <w:rsid w:val="00D42971"/>
    <w:rsid w:val="00D42D34"/>
    <w:rsid w:val="00D44DE8"/>
    <w:rsid w:val="00D51559"/>
    <w:rsid w:val="00D52AF5"/>
    <w:rsid w:val="00D530A8"/>
    <w:rsid w:val="00D607D3"/>
    <w:rsid w:val="00D66F37"/>
    <w:rsid w:val="00D7085B"/>
    <w:rsid w:val="00D80251"/>
    <w:rsid w:val="00D91545"/>
    <w:rsid w:val="00D928A1"/>
    <w:rsid w:val="00D952FA"/>
    <w:rsid w:val="00DB14A1"/>
    <w:rsid w:val="00DB614C"/>
    <w:rsid w:val="00DB624B"/>
    <w:rsid w:val="00DB7718"/>
    <w:rsid w:val="00DC4781"/>
    <w:rsid w:val="00DD1F55"/>
    <w:rsid w:val="00DD2B66"/>
    <w:rsid w:val="00DE2D66"/>
    <w:rsid w:val="00DE63DA"/>
    <w:rsid w:val="00DF3FD5"/>
    <w:rsid w:val="00DF6260"/>
    <w:rsid w:val="00DF7ECC"/>
    <w:rsid w:val="00E003F6"/>
    <w:rsid w:val="00E02A55"/>
    <w:rsid w:val="00E0442D"/>
    <w:rsid w:val="00E059AA"/>
    <w:rsid w:val="00E126B8"/>
    <w:rsid w:val="00E1617B"/>
    <w:rsid w:val="00E24AC9"/>
    <w:rsid w:val="00E26244"/>
    <w:rsid w:val="00E3117F"/>
    <w:rsid w:val="00E32A94"/>
    <w:rsid w:val="00E35520"/>
    <w:rsid w:val="00E3609D"/>
    <w:rsid w:val="00E37036"/>
    <w:rsid w:val="00E45F07"/>
    <w:rsid w:val="00E5058A"/>
    <w:rsid w:val="00E624AD"/>
    <w:rsid w:val="00E65EB2"/>
    <w:rsid w:val="00E70EC6"/>
    <w:rsid w:val="00E71B2E"/>
    <w:rsid w:val="00E80996"/>
    <w:rsid w:val="00E841B6"/>
    <w:rsid w:val="00E84674"/>
    <w:rsid w:val="00E90F4E"/>
    <w:rsid w:val="00E94E5A"/>
    <w:rsid w:val="00EB232E"/>
    <w:rsid w:val="00EB7CE1"/>
    <w:rsid w:val="00EC23ED"/>
    <w:rsid w:val="00ED1176"/>
    <w:rsid w:val="00ED226F"/>
    <w:rsid w:val="00ED36C1"/>
    <w:rsid w:val="00ED427B"/>
    <w:rsid w:val="00EE03B7"/>
    <w:rsid w:val="00EF4746"/>
    <w:rsid w:val="00EF54F6"/>
    <w:rsid w:val="00EF6F57"/>
    <w:rsid w:val="00F003D3"/>
    <w:rsid w:val="00F024E0"/>
    <w:rsid w:val="00F10FCC"/>
    <w:rsid w:val="00F153A5"/>
    <w:rsid w:val="00F21279"/>
    <w:rsid w:val="00F30123"/>
    <w:rsid w:val="00F34490"/>
    <w:rsid w:val="00F348E8"/>
    <w:rsid w:val="00F54046"/>
    <w:rsid w:val="00F55B87"/>
    <w:rsid w:val="00F56245"/>
    <w:rsid w:val="00F62D13"/>
    <w:rsid w:val="00F65F9B"/>
    <w:rsid w:val="00F664D9"/>
    <w:rsid w:val="00F73DDE"/>
    <w:rsid w:val="00F7533B"/>
    <w:rsid w:val="00F9074A"/>
    <w:rsid w:val="00FB5E12"/>
    <w:rsid w:val="00FC4530"/>
    <w:rsid w:val="00FC6D94"/>
    <w:rsid w:val="00FD2475"/>
    <w:rsid w:val="00FE2B92"/>
    <w:rsid w:val="00FE5617"/>
    <w:rsid w:val="00FE7FCA"/>
    <w:rsid w:val="00FF20AA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F6114E8-7331-4571-8F0D-0281BA71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C310E"/>
    <w:pPr>
      <w:widowControl w:val="0"/>
      <w:jc w:val="both"/>
    </w:pPr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3"/>
    <w:next w:val="a3"/>
    <w:link w:val="1Char"/>
    <w:uiPriority w:val="9"/>
    <w:qFormat/>
    <w:rsid w:val="00E3609D"/>
    <w:pPr>
      <w:keepNext/>
      <w:keepLines/>
      <w:numPr>
        <w:numId w:val="10"/>
      </w:numPr>
      <w:spacing w:before="80" w:after="80"/>
      <w:ind w:left="0" w:firstLine="0"/>
      <w:outlineLvl w:val="0"/>
    </w:pPr>
    <w:rPr>
      <w:rFonts w:ascii="微软雅黑" w:eastAsia="微软雅黑" w:hAnsi="微软雅黑"/>
      <w:bCs/>
      <w:kern w:val="44"/>
      <w:sz w:val="24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912672"/>
    <w:pPr>
      <w:keepNext/>
      <w:keepLines/>
      <w:numPr>
        <w:ilvl w:val="1"/>
        <w:numId w:val="10"/>
      </w:numPr>
      <w:spacing w:beforeLines="50" w:before="156"/>
      <w:ind w:left="284" w:firstLine="0"/>
      <w:outlineLvl w:val="1"/>
    </w:pPr>
    <w:rPr>
      <w:rFonts w:ascii="微软雅黑" w:eastAsia="微软雅黑" w:hAnsi="微软雅黑"/>
      <w:bCs/>
      <w:sz w:val="22"/>
      <w:szCs w:val="24"/>
    </w:rPr>
  </w:style>
  <w:style w:type="paragraph" w:styleId="3">
    <w:name w:val="heading 3"/>
    <w:basedOn w:val="2"/>
    <w:next w:val="a3"/>
    <w:link w:val="3Char"/>
    <w:uiPriority w:val="9"/>
    <w:unhideWhenUsed/>
    <w:qFormat/>
    <w:rsid w:val="00556008"/>
    <w:pPr>
      <w:numPr>
        <w:ilvl w:val="2"/>
      </w:numPr>
      <w:spacing w:beforeLines="30" w:before="93" w:afterLines="20" w:after="62"/>
      <w:ind w:left="992"/>
      <w:outlineLvl w:val="2"/>
    </w:pPr>
    <w:rPr>
      <w:sz w:val="21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uiPriority w:val="9"/>
    <w:unhideWhenUs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E3609D"/>
    <w:rPr>
      <w:rFonts w:ascii="微软雅黑" w:eastAsia="微软雅黑" w:hAnsi="微软雅黑"/>
      <w:bCs/>
      <w:kern w:val="44"/>
      <w:sz w:val="24"/>
      <w:szCs w:val="28"/>
    </w:rPr>
  </w:style>
  <w:style w:type="character" w:customStyle="1" w:styleId="2Char">
    <w:name w:val="标题 2 Char"/>
    <w:basedOn w:val="a4"/>
    <w:link w:val="2"/>
    <w:uiPriority w:val="9"/>
    <w:rsid w:val="00912672"/>
    <w:rPr>
      <w:rFonts w:ascii="微软雅黑" w:eastAsia="微软雅黑" w:hAnsi="微软雅黑"/>
      <w:bCs/>
      <w:sz w:val="22"/>
      <w:szCs w:val="24"/>
    </w:rPr>
  </w:style>
  <w:style w:type="character" w:customStyle="1" w:styleId="3Char">
    <w:name w:val="标题 3 Char"/>
    <w:basedOn w:val="a4"/>
    <w:link w:val="3"/>
    <w:uiPriority w:val="9"/>
    <w:rsid w:val="00556008"/>
    <w:rPr>
      <w:rFonts w:ascii="微软雅黑" w:eastAsia="微软雅黑" w:hAnsi="微软雅黑"/>
      <w:bCs/>
      <w:szCs w:val="24"/>
    </w:rPr>
  </w:style>
  <w:style w:type="character" w:customStyle="1" w:styleId="4Char">
    <w:name w:val="标题 4 Char"/>
    <w:basedOn w:val="a4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4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3"/>
    <w:next w:val="a3"/>
    <w:link w:val="Char"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3"/>
    <w:next w:val="a3"/>
    <w:link w:val="Char0"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4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4"/>
    <w:uiPriority w:val="19"/>
    <w:rPr>
      <w:i/>
      <w:iCs/>
      <w:color w:val="808080" w:themeColor="text1" w:themeTint="7F"/>
    </w:rPr>
  </w:style>
  <w:style w:type="character" w:styleId="aa">
    <w:name w:val="Emphasis"/>
    <w:basedOn w:val="a4"/>
    <w:uiPriority w:val="20"/>
    <w:rsid w:val="00D42D34"/>
    <w:rPr>
      <w:rFonts w:ascii="微软雅黑" w:eastAsia="微软雅黑" w:hAnsi="微软雅黑"/>
      <w:i/>
      <w:iCs/>
    </w:rPr>
  </w:style>
  <w:style w:type="character" w:styleId="ab">
    <w:name w:val="Intense Emphasis"/>
    <w:basedOn w:val="a4"/>
    <w:uiPriority w:val="21"/>
    <w:rPr>
      <w:b/>
      <w:bCs/>
      <w:i/>
      <w:iCs/>
      <w:color w:val="4F81BD" w:themeColor="accent1"/>
    </w:rPr>
  </w:style>
  <w:style w:type="character" w:styleId="ac">
    <w:name w:val="Strong"/>
    <w:basedOn w:val="a4"/>
    <w:uiPriority w:val="22"/>
    <w:rPr>
      <w:b/>
      <w:bCs/>
    </w:rPr>
  </w:style>
  <w:style w:type="paragraph" w:styleId="ad">
    <w:name w:val="Quote"/>
    <w:basedOn w:val="a3"/>
    <w:next w:val="a3"/>
    <w:link w:val="Char1"/>
    <w:uiPriority w:val="29"/>
    <w:rPr>
      <w:i/>
      <w:iCs/>
      <w:color w:val="000000" w:themeColor="text1"/>
    </w:rPr>
  </w:style>
  <w:style w:type="character" w:customStyle="1" w:styleId="Char1">
    <w:name w:val="引用 Char"/>
    <w:basedOn w:val="a4"/>
    <w:link w:val="ad"/>
    <w:uiPriority w:val="29"/>
    <w:rPr>
      <w:i/>
      <w:iCs/>
      <w:color w:val="000000" w:themeColor="text1"/>
    </w:rPr>
  </w:style>
  <w:style w:type="paragraph" w:styleId="ae">
    <w:name w:val="Intense Quote"/>
    <w:basedOn w:val="a3"/>
    <w:next w:val="a3"/>
    <w:link w:val="Char2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4"/>
    <w:link w:val="ae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4"/>
    <w:uiPriority w:val="31"/>
    <w:rPr>
      <w:smallCaps/>
      <w:color w:val="C0504D" w:themeColor="accent2"/>
      <w:u w:val="single"/>
    </w:rPr>
  </w:style>
  <w:style w:type="character" w:styleId="af0">
    <w:name w:val="Intense Reference"/>
    <w:basedOn w:val="a4"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a2">
    <w:name w:val="数字编号"/>
    <w:rsid w:val="00410860"/>
    <w:pPr>
      <w:numPr>
        <w:numId w:val="18"/>
      </w:numPr>
      <w:ind w:left="737" w:hanging="397"/>
    </w:pPr>
    <w:rPr>
      <w:rFonts w:cs="Arial"/>
    </w:rPr>
  </w:style>
  <w:style w:type="paragraph" w:styleId="a0">
    <w:name w:val="List Paragraph"/>
    <w:aliases w:val="编号2"/>
    <w:basedOn w:val="a3"/>
    <w:link w:val="Char3"/>
    <w:uiPriority w:val="34"/>
    <w:rsid w:val="003C6258"/>
    <w:pPr>
      <w:numPr>
        <w:ilvl w:val="1"/>
        <w:numId w:val="14"/>
      </w:numPr>
      <w:ind w:firstLine="0"/>
    </w:pPr>
  </w:style>
  <w:style w:type="character" w:styleId="af1">
    <w:name w:val="Hyperlink"/>
    <w:basedOn w:val="a4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4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3"/>
    <w:link w:val="Char4"/>
    <w:uiPriority w:val="99"/>
    <w:unhideWhenUsed/>
    <w:rsid w:val="007E1A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4"/>
    <w:link w:val="af3"/>
    <w:uiPriority w:val="99"/>
    <w:rsid w:val="007E1AE9"/>
    <w:rPr>
      <w:rFonts w:ascii="Calibri" w:eastAsia="宋体" w:hAnsi="Calibri" w:cs="Times New Roman"/>
      <w:sz w:val="18"/>
      <w:szCs w:val="18"/>
    </w:rPr>
  </w:style>
  <w:style w:type="paragraph" w:styleId="af4">
    <w:name w:val="footer"/>
    <w:basedOn w:val="a3"/>
    <w:link w:val="Char5"/>
    <w:uiPriority w:val="99"/>
    <w:unhideWhenUsed/>
    <w:rsid w:val="007E1A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4"/>
    <w:link w:val="af4"/>
    <w:uiPriority w:val="99"/>
    <w:rsid w:val="007E1AE9"/>
    <w:rPr>
      <w:rFonts w:ascii="Calibri" w:eastAsia="宋体" w:hAnsi="Calibri" w:cs="Times New Roman"/>
      <w:sz w:val="18"/>
      <w:szCs w:val="18"/>
    </w:rPr>
  </w:style>
  <w:style w:type="paragraph" w:styleId="af5">
    <w:name w:val="No Spacing"/>
    <w:uiPriority w:val="1"/>
    <w:rsid w:val="007E1AE9"/>
    <w:pPr>
      <w:widowControl w:val="0"/>
      <w:jc w:val="both"/>
    </w:pPr>
    <w:rPr>
      <w:rFonts w:ascii="Calibri" w:hAnsi="Calibri" w:cs="Times New Roman"/>
    </w:rPr>
  </w:style>
  <w:style w:type="paragraph" w:customStyle="1" w:styleId="af6">
    <w:name w:val="源代码"/>
    <w:basedOn w:val="af7"/>
    <w:next w:val="a3"/>
    <w:link w:val="Char6"/>
    <w:qFormat/>
    <w:rsid w:val="00E360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pct5" w:color="auto" w:fill="auto"/>
    </w:pPr>
    <w:rPr>
      <w:shd w:val="clear" w:color="auto" w:fill="auto"/>
    </w:rPr>
  </w:style>
  <w:style w:type="paragraph" w:customStyle="1" w:styleId="a">
    <w:name w:val="案例"/>
    <w:basedOn w:val="a0"/>
    <w:link w:val="Char7"/>
    <w:qFormat/>
    <w:rsid w:val="00511F04"/>
    <w:pPr>
      <w:numPr>
        <w:numId w:val="15"/>
      </w:numPr>
      <w:spacing w:beforeLines="50" w:before="156"/>
      <w:ind w:leftChars="2" w:left="424"/>
    </w:pPr>
    <w:rPr>
      <w:rFonts w:eastAsia="楷体"/>
      <w:sz w:val="22"/>
    </w:rPr>
  </w:style>
  <w:style w:type="character" w:customStyle="1" w:styleId="Char6">
    <w:name w:val="源代码 Char"/>
    <w:basedOn w:val="a4"/>
    <w:link w:val="af6"/>
    <w:rsid w:val="00E3609D"/>
    <w:rPr>
      <w:rFonts w:ascii="Courier New" w:hAnsi="Courier New" w:cs="Times New Roman"/>
      <w:sz w:val="18"/>
      <w:szCs w:val="18"/>
      <w:shd w:val="pct5" w:color="auto" w:fill="auto"/>
    </w:rPr>
  </w:style>
  <w:style w:type="paragraph" w:customStyle="1" w:styleId="10">
    <w:name w:val="编号1"/>
    <w:basedOn w:val="a0"/>
    <w:qFormat/>
    <w:rsid w:val="00E3609D"/>
    <w:pPr>
      <w:numPr>
        <w:ilvl w:val="0"/>
        <w:numId w:val="6"/>
      </w:numPr>
      <w:spacing w:beforeLines="20" w:before="62"/>
      <w:ind w:leftChars="67" w:left="141" w:firstLine="1"/>
    </w:pPr>
  </w:style>
  <w:style w:type="table" w:styleId="af8">
    <w:name w:val="Table Grid"/>
    <w:basedOn w:val="a5"/>
    <w:uiPriority w:val="59"/>
    <w:qFormat/>
    <w:rsid w:val="0029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案例要求"/>
    <w:basedOn w:val="a"/>
    <w:link w:val="Char8"/>
    <w:rsid w:val="00C4667A"/>
    <w:pPr>
      <w:numPr>
        <w:ilvl w:val="2"/>
        <w:numId w:val="37"/>
      </w:numPr>
      <w:spacing w:beforeLines="0" w:before="0"/>
      <w:ind w:leftChars="250" w:left="945"/>
    </w:pPr>
  </w:style>
  <w:style w:type="character" w:customStyle="1" w:styleId="Char3">
    <w:name w:val="列出段落 Char"/>
    <w:aliases w:val="编号2 Char"/>
    <w:basedOn w:val="a4"/>
    <w:link w:val="a0"/>
    <w:uiPriority w:val="34"/>
    <w:rsid w:val="009A0D53"/>
    <w:rPr>
      <w:rFonts w:ascii="Arial" w:eastAsia="宋体" w:hAnsi="Arial" w:cs="Arial"/>
    </w:rPr>
  </w:style>
  <w:style w:type="character" w:customStyle="1" w:styleId="Char7">
    <w:name w:val="案例 Char"/>
    <w:basedOn w:val="Char3"/>
    <w:link w:val="a"/>
    <w:rsid w:val="00511F04"/>
    <w:rPr>
      <w:rFonts w:ascii="Arial" w:eastAsia="楷体" w:hAnsi="Arial" w:cs="Arial"/>
      <w:sz w:val="22"/>
    </w:rPr>
  </w:style>
  <w:style w:type="character" w:customStyle="1" w:styleId="Char8">
    <w:name w:val="案例要求 Char"/>
    <w:basedOn w:val="Char7"/>
    <w:link w:val="a1"/>
    <w:rsid w:val="00C4667A"/>
    <w:rPr>
      <w:rFonts w:ascii="Arial" w:eastAsia="楷体" w:hAnsi="Arial" w:cs="Arial"/>
      <w:sz w:val="24"/>
    </w:rPr>
  </w:style>
  <w:style w:type="paragraph" w:customStyle="1" w:styleId="af7">
    <w:name w:val="例程代码（无行号）"/>
    <w:basedOn w:val="a3"/>
    <w:rsid w:val="008B06E7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f9">
    <w:name w:val="大标题"/>
    <w:basedOn w:val="a3"/>
    <w:link w:val="Char9"/>
    <w:rsid w:val="00511F04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Char9">
    <w:name w:val="大标题 Char"/>
    <w:basedOn w:val="a4"/>
    <w:link w:val="af9"/>
    <w:rsid w:val="00511F04"/>
    <w:rPr>
      <w:rFonts w:ascii="微软雅黑" w:eastAsia="微软雅黑" w:hAnsi="微软雅黑"/>
      <w:b/>
      <w:sz w:val="32"/>
      <w:szCs w:val="32"/>
    </w:rPr>
  </w:style>
  <w:style w:type="table" w:styleId="4-1">
    <w:name w:val="Grid Table 4 Accent 1"/>
    <w:basedOn w:val="a5"/>
    <w:uiPriority w:val="49"/>
    <w:rsid w:val="002D1A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Grid Table 4"/>
    <w:basedOn w:val="a5"/>
    <w:uiPriority w:val="49"/>
    <w:rsid w:val="00A364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72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90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9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Office%20&#27169;&#26495;\&#20256;&#26234;&#25945;&#2669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传智教案.dotx</Template>
  <TotalTime>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刘波</dc:creator>
  <cp:keywords/>
  <dc:description/>
  <cp:lastModifiedBy>刘波</cp:lastModifiedBy>
  <cp:revision>2</cp:revision>
  <cp:lastPrinted>2017-07-04T01:35:00Z</cp:lastPrinted>
  <dcterms:created xsi:type="dcterms:W3CDTF">2018-05-26T01:46:00Z</dcterms:created>
  <dcterms:modified xsi:type="dcterms:W3CDTF">2018-05-26T01:48:00Z</dcterms:modified>
</cp:coreProperties>
</file>